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90869" w14:textId="4CCD6EAA" w:rsidR="00061F23" w:rsidRDefault="00061F23" w:rsidP="00C749EC">
      <w:pPr>
        <w:rPr>
          <w:rFonts w:ascii="黑体" w:eastAsia="黑体" w:hAnsi="黑体"/>
          <w:sz w:val="30"/>
          <w:szCs w:val="30"/>
        </w:rPr>
      </w:pPr>
    </w:p>
    <w:p w14:paraId="2C707CF6" w14:textId="77777777" w:rsidR="00061F23" w:rsidRDefault="00061F23" w:rsidP="00C749EC"/>
    <w:p w14:paraId="67CB3EE2" w14:textId="77777777" w:rsidR="00424F2A" w:rsidRDefault="00424F2A" w:rsidP="00C749EC"/>
    <w:p w14:paraId="7B385EE8" w14:textId="77777777" w:rsidR="00424F2A" w:rsidRDefault="00424F2A" w:rsidP="00C749EC"/>
    <w:p w14:paraId="3C9DDF52" w14:textId="77777777" w:rsidR="00C749EC" w:rsidRDefault="00C749EC" w:rsidP="00C749EC"/>
    <w:p w14:paraId="0F8D1C24" w14:textId="77777777" w:rsidR="00C749EC" w:rsidRPr="00D33CA9" w:rsidRDefault="00C749EC" w:rsidP="00C749EC"/>
    <w:p w14:paraId="337D5244" w14:textId="77777777" w:rsidR="006D7E8F" w:rsidRDefault="006D7E8F" w:rsidP="00C749EC">
      <w:pPr>
        <w:jc w:val="center"/>
      </w:pPr>
      <w:r>
        <w:rPr>
          <w:noProof/>
        </w:rPr>
        <w:drawing>
          <wp:inline distT="0" distB="0" distL="0" distR="0" wp14:anchorId="08ACD961" wp14:editId="6A1C068C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D597" w14:textId="77777777" w:rsidR="006D7E8F" w:rsidRPr="006D7E8F" w:rsidRDefault="00C749EC" w:rsidP="00C74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41E6C" wp14:editId="7A7FEED8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DC5EC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CD42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ADDF7" wp14:editId="6B220C31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F78F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7F13E85B" w14:textId="77777777" w:rsidR="00C749EC" w:rsidRDefault="00C749EC" w:rsidP="00C749EC"/>
    <w:p w14:paraId="39C5D77B" w14:textId="6477051C" w:rsidR="00EE7ECB" w:rsidRPr="00A54436" w:rsidRDefault="00061F23" w:rsidP="00EE7ECB">
      <w:pPr>
        <w:jc w:val="center"/>
        <w:rPr>
          <w:rFonts w:ascii="黑体" w:eastAsia="黑体" w:hAnsi="黑体"/>
          <w:b/>
          <w:sz w:val="56"/>
          <w:szCs w:val="48"/>
        </w:rPr>
      </w:pPr>
      <w:r w:rsidRPr="00061F23">
        <w:rPr>
          <w:rFonts w:ascii="黑体" w:eastAsia="黑体" w:hAnsi="黑体" w:hint="eastAsia"/>
          <w:b/>
          <w:sz w:val="56"/>
          <w:szCs w:val="48"/>
        </w:rPr>
        <w:t>智能移动终端安全密码模块协作系统</w:t>
      </w:r>
      <w:r w:rsidRPr="00061F23">
        <w:rPr>
          <w:rFonts w:ascii="黑体" w:eastAsia="黑体" w:hAnsi="黑体"/>
          <w:b/>
          <w:sz w:val="56"/>
          <w:szCs w:val="48"/>
        </w:rPr>
        <w:t>SDK版本</w:t>
      </w:r>
    </w:p>
    <w:p w14:paraId="75E85D3A" w14:textId="79C3F592" w:rsidR="00D33CA9" w:rsidRPr="00C749EC" w:rsidRDefault="00EE7ECB" w:rsidP="00EE7ECB">
      <w:pPr>
        <w:jc w:val="center"/>
        <w:rPr>
          <w:rFonts w:ascii="黑体" w:eastAsia="黑体" w:hAnsi="黑体"/>
          <w:sz w:val="30"/>
          <w:szCs w:val="30"/>
        </w:rPr>
      </w:pPr>
      <w:r w:rsidRPr="00A54436">
        <w:rPr>
          <w:rFonts w:ascii="黑体" w:eastAsia="黑体" w:hAnsi="黑体" w:hint="eastAsia"/>
          <w:b/>
          <w:sz w:val="56"/>
          <w:szCs w:val="48"/>
        </w:rPr>
        <w:t>V</w:t>
      </w:r>
      <w:r w:rsidR="00061F23">
        <w:rPr>
          <w:rFonts w:ascii="黑体" w:eastAsia="黑体" w:hAnsi="黑体"/>
          <w:b/>
          <w:sz w:val="56"/>
          <w:szCs w:val="48"/>
        </w:rPr>
        <w:t>1.3</w:t>
      </w:r>
      <w:r w:rsidR="00742ADA">
        <w:rPr>
          <w:rFonts w:ascii="黑体" w:eastAsia="黑体" w:hAnsi="黑体"/>
          <w:b/>
          <w:sz w:val="56"/>
          <w:szCs w:val="48"/>
        </w:rPr>
        <w:t>.1</w:t>
      </w:r>
      <w:r w:rsidR="004C562F">
        <w:rPr>
          <w:rFonts w:ascii="黑体" w:eastAsia="黑体" w:hAnsi="黑体" w:hint="eastAsia"/>
          <w:b/>
          <w:sz w:val="56"/>
          <w:szCs w:val="48"/>
        </w:rPr>
        <w:t>性能</w:t>
      </w:r>
      <w:r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14:paraId="6E4D6836" w14:textId="77777777" w:rsidR="00EB422B" w:rsidRDefault="00356C01" w:rsidP="00C749EC">
      <w:pPr>
        <w:rPr>
          <w:bCs/>
          <w:szCs w:val="21"/>
        </w:rPr>
      </w:pPr>
      <w:r>
        <w:rPr>
          <w:bCs/>
          <w:szCs w:val="21"/>
        </w:rPr>
        <w:tab/>
      </w:r>
    </w:p>
    <w:p w14:paraId="2AA3E06C" w14:textId="77777777" w:rsidR="00EB422B" w:rsidRDefault="00EB422B" w:rsidP="00C749EC">
      <w:pPr>
        <w:rPr>
          <w:bCs/>
          <w:szCs w:val="21"/>
        </w:rPr>
      </w:pPr>
    </w:p>
    <w:p w14:paraId="6BE54C00" w14:textId="77777777" w:rsidR="00EB422B" w:rsidRDefault="00EB422B" w:rsidP="00C749EC">
      <w:pPr>
        <w:rPr>
          <w:bCs/>
          <w:szCs w:val="21"/>
        </w:rPr>
      </w:pPr>
    </w:p>
    <w:p w14:paraId="56A181C0" w14:textId="77777777" w:rsidR="00EB422B" w:rsidRDefault="00EB422B" w:rsidP="00C749EC">
      <w:pPr>
        <w:rPr>
          <w:bCs/>
          <w:szCs w:val="21"/>
        </w:rPr>
      </w:pPr>
    </w:p>
    <w:p w14:paraId="0CFB965E" w14:textId="77777777" w:rsidR="00EB422B" w:rsidRDefault="00EB422B" w:rsidP="00C749EC">
      <w:pPr>
        <w:rPr>
          <w:bCs/>
          <w:szCs w:val="21"/>
        </w:rPr>
      </w:pPr>
    </w:p>
    <w:p w14:paraId="2AC4520A" w14:textId="77777777" w:rsidR="00EB422B" w:rsidRDefault="00EB422B" w:rsidP="00C749EC">
      <w:pPr>
        <w:rPr>
          <w:bCs/>
          <w:szCs w:val="21"/>
        </w:rPr>
      </w:pPr>
    </w:p>
    <w:p w14:paraId="488C24D2" w14:textId="77777777" w:rsidR="00C749EC" w:rsidRDefault="00C749EC" w:rsidP="00C749EC">
      <w:pPr>
        <w:rPr>
          <w:bCs/>
          <w:szCs w:val="21"/>
        </w:rPr>
      </w:pPr>
    </w:p>
    <w:p w14:paraId="436D684D" w14:textId="77777777" w:rsidR="00C749EC" w:rsidRDefault="00C749EC" w:rsidP="00C749EC">
      <w:pPr>
        <w:rPr>
          <w:bCs/>
          <w:szCs w:val="21"/>
        </w:rPr>
      </w:pPr>
    </w:p>
    <w:p w14:paraId="57472DE9" w14:textId="77777777" w:rsidR="00C749EC" w:rsidRDefault="00C749EC" w:rsidP="00C749EC">
      <w:pPr>
        <w:rPr>
          <w:bCs/>
          <w:szCs w:val="21"/>
        </w:rPr>
      </w:pPr>
    </w:p>
    <w:p w14:paraId="60B9189D" w14:textId="77777777" w:rsidR="00C749EC" w:rsidRDefault="00C749EC" w:rsidP="00C749EC">
      <w:pPr>
        <w:rPr>
          <w:bCs/>
          <w:szCs w:val="21"/>
        </w:rPr>
      </w:pPr>
    </w:p>
    <w:p w14:paraId="37F21820" w14:textId="77777777" w:rsidR="00C749EC" w:rsidRDefault="00C749EC" w:rsidP="00C749EC">
      <w:pPr>
        <w:rPr>
          <w:bCs/>
          <w:szCs w:val="21"/>
        </w:rPr>
      </w:pPr>
    </w:p>
    <w:p w14:paraId="70FB95F2" w14:textId="28FB095F" w:rsidR="00C749EC" w:rsidRDefault="00C749EC" w:rsidP="00C749EC">
      <w:pPr>
        <w:rPr>
          <w:bCs/>
          <w:szCs w:val="21"/>
        </w:rPr>
      </w:pPr>
    </w:p>
    <w:p w14:paraId="0FF73A50" w14:textId="77777777" w:rsidR="004E381D" w:rsidRPr="004E381D" w:rsidRDefault="004E381D" w:rsidP="004E381D">
      <w:pPr>
        <w:ind w:firstLineChars="700" w:firstLine="1960"/>
        <w:rPr>
          <w:bCs/>
          <w:sz w:val="28"/>
          <w:szCs w:val="28"/>
        </w:rPr>
      </w:pPr>
      <w:r w:rsidRPr="004E381D">
        <w:rPr>
          <w:rFonts w:hint="eastAsia"/>
          <w:bCs/>
          <w:sz w:val="28"/>
          <w:szCs w:val="28"/>
        </w:rPr>
        <w:t>编制单位：广东省电子商务认证有限公司</w:t>
      </w:r>
    </w:p>
    <w:p w14:paraId="7440D485" w14:textId="1A84BE0C" w:rsidR="00EB422B" w:rsidRDefault="004E381D" w:rsidP="004E381D">
      <w:pPr>
        <w:ind w:firstLineChars="700" w:firstLine="1960"/>
        <w:rPr>
          <w:bCs/>
          <w:sz w:val="28"/>
          <w:szCs w:val="28"/>
        </w:rPr>
      </w:pPr>
      <w:r w:rsidRPr="004E381D">
        <w:rPr>
          <w:rFonts w:hint="eastAsia"/>
          <w:bCs/>
          <w:sz w:val="28"/>
          <w:szCs w:val="28"/>
        </w:rPr>
        <w:t>责任部门：运维部</w:t>
      </w:r>
    </w:p>
    <w:p w14:paraId="6E8AA981" w14:textId="2410F9F4" w:rsidR="00061F23" w:rsidRDefault="00061F23" w:rsidP="00C749EC">
      <w:pPr>
        <w:ind w:firstLineChars="700" w:firstLine="1960"/>
        <w:rPr>
          <w:bCs/>
          <w:sz w:val="28"/>
          <w:szCs w:val="28"/>
        </w:rPr>
      </w:pPr>
    </w:p>
    <w:p w14:paraId="7625E04F" w14:textId="77777777" w:rsidR="00EB422B" w:rsidRDefault="00EB422B" w:rsidP="00DB2A3D">
      <w:pPr>
        <w:pStyle w:val="a9"/>
      </w:pPr>
    </w:p>
    <w:p w14:paraId="261B296B" w14:textId="77777777" w:rsidR="00424F2A" w:rsidRDefault="00424F2A" w:rsidP="00DB2A3D">
      <w:pPr>
        <w:pStyle w:val="a9"/>
      </w:pPr>
    </w:p>
    <w:p w14:paraId="7B10A4F1" w14:textId="77777777" w:rsidR="00424F2A" w:rsidRDefault="00424F2A" w:rsidP="00DB2A3D">
      <w:pPr>
        <w:pStyle w:val="a9"/>
      </w:pPr>
    </w:p>
    <w:p w14:paraId="089CCBA8" w14:textId="22ED14A0" w:rsidR="0030514C" w:rsidRDefault="0030514C" w:rsidP="00DB2A3D">
      <w:pPr>
        <w:pStyle w:val="a9"/>
      </w:pPr>
    </w:p>
    <w:p w14:paraId="6092C13B" w14:textId="77777777" w:rsidR="00CD42E3" w:rsidRDefault="00CD42E3" w:rsidP="00C749EC"/>
    <w:p w14:paraId="790BEA11" w14:textId="77777777" w:rsidR="00CD42E3" w:rsidRDefault="00CD42E3" w:rsidP="00C749EC"/>
    <w:p w14:paraId="591F951F" w14:textId="77777777" w:rsidR="00CD42E3" w:rsidRDefault="00CD42E3" w:rsidP="00C749EC"/>
    <w:p w14:paraId="01D89A61" w14:textId="77777777" w:rsidR="00CD42E3" w:rsidRDefault="00CD42E3" w:rsidP="00C749EC"/>
    <w:p w14:paraId="6DA73D9F" w14:textId="77777777" w:rsidR="00975E08" w:rsidRDefault="000311FA" w:rsidP="0005583E">
      <w:pPr>
        <w:pStyle w:val="a3"/>
      </w:pPr>
      <w:r>
        <w:rPr>
          <w:rFonts w:hint="eastAsia"/>
        </w:rPr>
        <w:t>目  录</w:t>
      </w:r>
    </w:p>
    <w:p w14:paraId="43F3FA6B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</w:p>
    <w:p w14:paraId="10380928" w14:textId="006F575B" w:rsidR="001E3F07" w:rsidRDefault="000311FA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r>
        <w:rPr>
          <w:rFonts w:cs="Arial"/>
          <w:b/>
          <w:bCs/>
          <w:sz w:val="32"/>
        </w:rPr>
        <w:fldChar w:fldCharType="begin"/>
      </w:r>
      <w:r>
        <w:rPr>
          <w:rFonts w:cs="Arial"/>
          <w:b/>
          <w:bCs/>
          <w:sz w:val="32"/>
        </w:rPr>
        <w:instrText xml:space="preserve"> TOC \o "2-2" \h \z \t "</w:instrText>
      </w:r>
      <w:r>
        <w:rPr>
          <w:rFonts w:cs="Arial"/>
          <w:b/>
          <w:bCs/>
          <w:sz w:val="32"/>
        </w:rPr>
        <w:instrText>标题</w:instrText>
      </w:r>
      <w:r>
        <w:rPr>
          <w:rFonts w:cs="Arial"/>
          <w:b/>
          <w:bCs/>
          <w:sz w:val="32"/>
        </w:rPr>
        <w:instrText xml:space="preserve"> 1,1" </w:instrText>
      </w:r>
      <w:r>
        <w:rPr>
          <w:rFonts w:cs="Arial"/>
          <w:b/>
          <w:bCs/>
          <w:sz w:val="32"/>
        </w:rPr>
        <w:fldChar w:fldCharType="separate"/>
      </w:r>
      <w:hyperlink w:anchor="_Toc44603137" w:history="1">
        <w:r w:rsidR="001E3F07" w:rsidRPr="00B23C01">
          <w:rPr>
            <w:rStyle w:val="af"/>
            <w:noProof/>
          </w:rPr>
          <w:t>1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升级内容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_Toc44603137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1</w:t>
        </w:r>
        <w:r w:rsidR="001E3F07">
          <w:rPr>
            <w:noProof/>
            <w:webHidden/>
          </w:rPr>
          <w:fldChar w:fldCharType="end"/>
        </w:r>
      </w:hyperlink>
    </w:p>
    <w:p w14:paraId="50C3EDB7" w14:textId="0FF2A9D8" w:rsidR="001E3F07" w:rsidRDefault="00337D22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4603138" w:history="1">
        <w:r w:rsidR="001E3F07" w:rsidRPr="00B23C01">
          <w:rPr>
            <w:rStyle w:val="af"/>
            <w:noProof/>
          </w:rPr>
          <w:t>2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测试结论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_Toc44603138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1</w:t>
        </w:r>
        <w:r w:rsidR="001E3F07">
          <w:rPr>
            <w:noProof/>
            <w:webHidden/>
          </w:rPr>
          <w:fldChar w:fldCharType="end"/>
        </w:r>
      </w:hyperlink>
    </w:p>
    <w:p w14:paraId="07836970" w14:textId="77BB1F6E" w:rsidR="001E3F07" w:rsidRDefault="00337D22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4603139" w:history="1">
        <w:r w:rsidR="001E3F07" w:rsidRPr="00B23C01">
          <w:rPr>
            <w:rStyle w:val="af"/>
            <w:noProof/>
          </w:rPr>
          <w:t>3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测试信息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_Toc44603139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2</w:t>
        </w:r>
        <w:r w:rsidR="001E3F07">
          <w:rPr>
            <w:noProof/>
            <w:webHidden/>
          </w:rPr>
          <w:fldChar w:fldCharType="end"/>
        </w:r>
      </w:hyperlink>
    </w:p>
    <w:p w14:paraId="5770AD00" w14:textId="5D0E98F2" w:rsidR="001E3F07" w:rsidRDefault="00337D22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4603140" w:history="1">
        <w:r w:rsidR="001E3F07" w:rsidRPr="00B23C01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测试策略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_Toc44603140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2</w:t>
        </w:r>
        <w:r w:rsidR="001E3F07">
          <w:rPr>
            <w:noProof/>
            <w:webHidden/>
          </w:rPr>
          <w:fldChar w:fldCharType="end"/>
        </w:r>
      </w:hyperlink>
    </w:p>
    <w:p w14:paraId="18A9C580" w14:textId="2E4FBB58" w:rsidR="001E3F07" w:rsidRDefault="00337D22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4603141" w:history="1">
        <w:r w:rsidR="001E3F07" w:rsidRPr="00B23C01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测试执行情况与记录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_Toc44603141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2</w:t>
        </w:r>
        <w:r w:rsidR="001E3F07">
          <w:rPr>
            <w:noProof/>
            <w:webHidden/>
          </w:rPr>
          <w:fldChar w:fldCharType="end"/>
        </w:r>
      </w:hyperlink>
    </w:p>
    <w:p w14:paraId="440A7393" w14:textId="521E5B8A" w:rsidR="001E3F07" w:rsidRDefault="00337D22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4603142" w:history="1">
        <w:r w:rsidR="001E3F07" w:rsidRPr="00B23C01">
          <w:rPr>
            <w:rStyle w:val="af"/>
            <w:noProof/>
          </w:rPr>
          <w:t>4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测试环境与配置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_Toc44603142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3</w:t>
        </w:r>
        <w:r w:rsidR="001E3F07">
          <w:rPr>
            <w:noProof/>
            <w:webHidden/>
          </w:rPr>
          <w:fldChar w:fldCharType="end"/>
        </w:r>
      </w:hyperlink>
    </w:p>
    <w:p w14:paraId="6000B175" w14:textId="6D568698" w:rsidR="001E3F07" w:rsidRDefault="00337D22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4603143" w:history="1">
        <w:r w:rsidR="001E3F07" w:rsidRPr="00B23C01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服务器环境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_Toc44603143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3</w:t>
        </w:r>
        <w:r w:rsidR="001E3F07">
          <w:rPr>
            <w:noProof/>
            <w:webHidden/>
          </w:rPr>
          <w:fldChar w:fldCharType="end"/>
        </w:r>
      </w:hyperlink>
    </w:p>
    <w:p w14:paraId="15A4B44B" w14:textId="54B5752E" w:rsidR="001E3F07" w:rsidRDefault="00337D22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4603144" w:history="1">
        <w:r w:rsidR="001E3F07" w:rsidRPr="00B23C01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客户端环境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_Toc44603144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4</w:t>
        </w:r>
        <w:r w:rsidR="001E3F07">
          <w:rPr>
            <w:noProof/>
            <w:webHidden/>
          </w:rPr>
          <w:fldChar w:fldCharType="end"/>
        </w:r>
      </w:hyperlink>
    </w:p>
    <w:p w14:paraId="6AA54C1A" w14:textId="50ABE811" w:rsidR="001E3F07" w:rsidRDefault="00337D22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4603145" w:history="1">
        <w:r w:rsidR="001E3F07" w:rsidRPr="00B23C01">
          <w:rPr>
            <w:rStyle w:val="af"/>
            <w:noProof/>
          </w:rPr>
          <w:t>5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性能测试结果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_Toc44603145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4</w:t>
        </w:r>
        <w:r w:rsidR="001E3F07">
          <w:rPr>
            <w:noProof/>
            <w:webHidden/>
          </w:rPr>
          <w:fldChar w:fldCharType="end"/>
        </w:r>
      </w:hyperlink>
    </w:p>
    <w:p w14:paraId="62657DC0" w14:textId="7DDEFD65" w:rsidR="001E3F07" w:rsidRDefault="00337D22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4603146" w:history="1">
        <w:r w:rsidR="001E3F07" w:rsidRPr="00B23C01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负载测试汇总分析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_Toc44603146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4</w:t>
        </w:r>
        <w:r w:rsidR="001E3F07">
          <w:rPr>
            <w:noProof/>
            <w:webHidden/>
          </w:rPr>
          <w:fldChar w:fldCharType="end"/>
        </w:r>
      </w:hyperlink>
    </w:p>
    <w:p w14:paraId="6A9615B3" w14:textId="48506071" w:rsidR="001E3F07" w:rsidRDefault="00337D22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4603147" w:history="1">
        <w:r w:rsidR="001E3F07" w:rsidRPr="00B23C01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稳定性测试汇总分析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_Toc44603147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7</w:t>
        </w:r>
        <w:r w:rsidR="001E3F07">
          <w:rPr>
            <w:noProof/>
            <w:webHidden/>
          </w:rPr>
          <w:fldChar w:fldCharType="end"/>
        </w:r>
      </w:hyperlink>
    </w:p>
    <w:p w14:paraId="1ACB63E6" w14:textId="66244B21" w:rsidR="001E3F07" w:rsidRDefault="00337D22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4603148" w:history="1">
        <w:r w:rsidR="001E3F07" w:rsidRPr="00B23C01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1E3F07">
          <w:rPr>
            <w:rFonts w:cstheme="minorBidi"/>
            <w:noProof/>
            <w:kern w:val="2"/>
            <w:sz w:val="21"/>
          </w:rPr>
          <w:tab/>
        </w:r>
        <w:r w:rsidR="001E3F07" w:rsidRPr="00B23C01">
          <w:rPr>
            <w:rStyle w:val="af"/>
            <w:noProof/>
          </w:rPr>
          <w:t>性能测试详细结果</w:t>
        </w:r>
        <w:r w:rsidR="001E3F07">
          <w:rPr>
            <w:noProof/>
            <w:webHidden/>
          </w:rPr>
          <w:tab/>
        </w:r>
        <w:r w:rsidR="001E3F07">
          <w:rPr>
            <w:noProof/>
            <w:webHidden/>
          </w:rPr>
          <w:fldChar w:fldCharType="begin"/>
        </w:r>
        <w:r w:rsidR="001E3F07">
          <w:rPr>
            <w:noProof/>
            <w:webHidden/>
          </w:rPr>
          <w:instrText xml:space="preserve"> PAGEREF _Toc44603148 \h </w:instrText>
        </w:r>
        <w:r w:rsidR="001E3F07">
          <w:rPr>
            <w:noProof/>
            <w:webHidden/>
          </w:rPr>
        </w:r>
        <w:r w:rsidR="001E3F07">
          <w:rPr>
            <w:noProof/>
            <w:webHidden/>
          </w:rPr>
          <w:fldChar w:fldCharType="separate"/>
        </w:r>
        <w:r w:rsidR="001E3F07">
          <w:rPr>
            <w:noProof/>
            <w:webHidden/>
          </w:rPr>
          <w:t>7</w:t>
        </w:r>
        <w:r w:rsidR="001E3F07">
          <w:rPr>
            <w:noProof/>
            <w:webHidden/>
          </w:rPr>
          <w:fldChar w:fldCharType="end"/>
        </w:r>
      </w:hyperlink>
    </w:p>
    <w:p w14:paraId="736210B5" w14:textId="6007398F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asciiTheme="minorHAnsi" w:eastAsiaTheme="minorEastAsia" w:hAnsiTheme="minorHAnsi" w:cs="Arial"/>
          <w:b/>
          <w:bCs/>
          <w:kern w:val="0"/>
          <w:sz w:val="32"/>
          <w:szCs w:val="22"/>
        </w:rPr>
        <w:fldChar w:fldCharType="end"/>
      </w:r>
    </w:p>
    <w:p w14:paraId="1427EA44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br w:type="page"/>
      </w:r>
    </w:p>
    <w:p w14:paraId="5A52E594" w14:textId="77777777" w:rsidR="00FC0920" w:rsidRDefault="00FC0920" w:rsidP="000311FA">
      <w:pPr>
        <w:sectPr w:rsidR="00FC0920" w:rsidSect="0038052D">
          <w:headerReference w:type="default" r:id="rId13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</w:p>
    <w:p w14:paraId="3E30E181" w14:textId="182E0C50" w:rsidR="00EE7ECB" w:rsidRDefault="00EE7ECB" w:rsidP="00A1006E">
      <w:pPr>
        <w:pStyle w:val="1"/>
      </w:pPr>
      <w:bookmarkStart w:id="0" w:name="_Toc13143050"/>
      <w:bookmarkStart w:id="1" w:name="_Toc13487772"/>
      <w:bookmarkStart w:id="2" w:name="_Toc13487848"/>
      <w:bookmarkStart w:id="3" w:name="_Toc44603137"/>
      <w:r>
        <w:rPr>
          <w:rFonts w:hint="eastAsia"/>
        </w:rPr>
        <w:lastRenderedPageBreak/>
        <w:t>升级内容</w:t>
      </w:r>
      <w:bookmarkEnd w:id="0"/>
      <w:bookmarkEnd w:id="1"/>
      <w:bookmarkEnd w:id="2"/>
      <w:bookmarkEnd w:id="3"/>
    </w:p>
    <w:p w14:paraId="326916BA" w14:textId="69D93CF5" w:rsidR="00061F23" w:rsidRPr="00061F23" w:rsidRDefault="00061F23" w:rsidP="00EE7ECB">
      <w:pPr>
        <w:pStyle w:val="a5"/>
        <w:ind w:leftChars="177" w:left="372" w:firstLine="480"/>
      </w:pPr>
      <w:r w:rsidRPr="00061F23">
        <w:rPr>
          <w:rFonts w:hint="eastAsia"/>
        </w:rPr>
        <w:t>本次</w:t>
      </w:r>
      <w:r>
        <w:rPr>
          <w:rFonts w:hint="eastAsia"/>
        </w:rPr>
        <w:t>测试的</w:t>
      </w:r>
      <w:r w:rsidRPr="00061F23">
        <w:rPr>
          <w:rFonts w:hint="eastAsia"/>
        </w:rPr>
        <w:t>智能移动终端安全密码模块协作系统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版本V</w:t>
      </w:r>
      <w:r>
        <w:t>1.3</w:t>
      </w:r>
      <w:r w:rsidR="00742ADA">
        <w:t>.1</w:t>
      </w:r>
      <w:r>
        <w:rPr>
          <w:rFonts w:hint="eastAsia"/>
        </w:rPr>
        <w:t>，</w:t>
      </w:r>
      <w:r w:rsidR="00C93676">
        <w:rPr>
          <w:rFonts w:hint="eastAsia"/>
        </w:rPr>
        <w:t>主要是将加密机更换为软设备</w:t>
      </w:r>
      <w:r w:rsidR="00B10567">
        <w:rPr>
          <w:rFonts w:hint="eastAsia"/>
        </w:rPr>
        <w:t>，</w:t>
      </w:r>
      <w:r w:rsidR="00C93676">
        <w:rPr>
          <w:rFonts w:hint="eastAsia"/>
        </w:rPr>
        <w:t>功能上无改动，</w:t>
      </w:r>
      <w:r>
        <w:rPr>
          <w:rFonts w:hint="eastAsia"/>
        </w:rPr>
        <w:t>详情请查看需求或开发提交的测试申请单</w:t>
      </w:r>
      <w:r w:rsidRPr="00061F23">
        <w:rPr>
          <w:rFonts w:hint="eastAsia"/>
        </w:rPr>
        <w:t>。</w:t>
      </w:r>
    </w:p>
    <w:p w14:paraId="16DB7AB2" w14:textId="77777777" w:rsidR="00061F23" w:rsidRDefault="00061F23" w:rsidP="00EE7ECB">
      <w:pPr>
        <w:pStyle w:val="a5"/>
        <w:ind w:leftChars="177" w:left="372"/>
        <w:rPr>
          <w:color w:val="0000FF"/>
        </w:rPr>
      </w:pPr>
    </w:p>
    <w:p w14:paraId="29353449" w14:textId="68C3F912" w:rsidR="00EE7ECB" w:rsidRPr="002F0D29" w:rsidRDefault="00EE7ECB" w:rsidP="00EE7ECB">
      <w:pPr>
        <w:pStyle w:val="a5"/>
        <w:ind w:leftChars="177" w:left="372"/>
        <w:rPr>
          <w:rFonts w:ascii="Times New Roman" w:eastAsiaTheme="minorEastAsia" w:hAnsi="Times New Roman"/>
          <w:szCs w:val="24"/>
        </w:rPr>
      </w:pPr>
      <w:r w:rsidRPr="002F0D29">
        <w:rPr>
          <w:rFonts w:ascii="Times New Roman" w:eastAsiaTheme="minorEastAsia" w:hAnsi="Times New Roman"/>
          <w:szCs w:val="24"/>
        </w:rPr>
        <w:t>参考资料：</w:t>
      </w:r>
      <w:r w:rsidR="006568BD" w:rsidRPr="002F0D29">
        <w:rPr>
          <w:rFonts w:ascii="Times New Roman" w:eastAsiaTheme="minorEastAsia" w:hAnsi="Times New Roman"/>
          <w:szCs w:val="24"/>
        </w:rPr>
        <w:t xml:space="preserve"> </w:t>
      </w:r>
    </w:p>
    <w:p w14:paraId="79239F38" w14:textId="3FBF3CA9" w:rsidR="00EE7ECB" w:rsidRPr="00487175" w:rsidRDefault="00EE7ECB" w:rsidP="00EE7ECB">
      <w:pPr>
        <w:pStyle w:val="a5"/>
        <w:numPr>
          <w:ilvl w:val="0"/>
          <w:numId w:val="23"/>
        </w:numPr>
        <w:ind w:leftChars="352" w:left="1099"/>
        <w:rPr>
          <w:rFonts w:asciiTheme="minorEastAsia" w:eastAsiaTheme="minorEastAsia" w:hAnsiTheme="minorEastAsia"/>
          <w:szCs w:val="24"/>
        </w:rPr>
      </w:pPr>
      <w:r w:rsidRPr="00522DA0">
        <w:rPr>
          <w:rFonts w:asciiTheme="minorEastAsia" w:eastAsiaTheme="minorEastAsia" w:hAnsiTheme="minorEastAsia"/>
          <w:szCs w:val="24"/>
        </w:rPr>
        <w:t>测试申请单：</w:t>
      </w:r>
      <w:r w:rsidRPr="00487175">
        <w:rPr>
          <w:rFonts w:asciiTheme="minorEastAsia" w:eastAsiaTheme="minorEastAsia" w:hAnsiTheme="minorEastAsia"/>
          <w:szCs w:val="24"/>
        </w:rPr>
        <w:t xml:space="preserve"> </w:t>
      </w:r>
      <w:hyperlink r:id="rId14" w:history="1">
        <w:r w:rsidR="00061F23">
          <w:rPr>
            <w:rStyle w:val="af"/>
          </w:rPr>
          <w:t>http://192.168.0.123:8080/browse/RODT-1876</w:t>
        </w:r>
      </w:hyperlink>
    </w:p>
    <w:p w14:paraId="382C488F" w14:textId="7D428B6A" w:rsidR="006568BD" w:rsidRDefault="00EE7ECB" w:rsidP="006568BD">
      <w:pPr>
        <w:pStyle w:val="a5"/>
        <w:numPr>
          <w:ilvl w:val="0"/>
          <w:numId w:val="23"/>
        </w:numPr>
        <w:ind w:leftChars="352" w:left="109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需求</w:t>
      </w:r>
      <w:r>
        <w:rPr>
          <w:rFonts w:asciiTheme="minorEastAsia" w:eastAsiaTheme="minorEastAsia" w:hAnsiTheme="minorEastAsia"/>
          <w:szCs w:val="24"/>
        </w:rPr>
        <w:t>文档</w:t>
      </w:r>
      <w:r>
        <w:rPr>
          <w:rFonts w:asciiTheme="minorEastAsia" w:eastAsiaTheme="minorEastAsia" w:hAnsiTheme="minorEastAsia" w:hint="eastAsia"/>
          <w:szCs w:val="24"/>
        </w:rPr>
        <w:t>：</w:t>
      </w:r>
    </w:p>
    <w:p w14:paraId="7CEB66E0" w14:textId="1844C1F1" w:rsidR="006568BD" w:rsidRDefault="006568BD" w:rsidP="006568BD">
      <w:pPr>
        <w:pStyle w:val="a5"/>
        <w:ind w:leftChars="0" w:left="1099"/>
        <w:rPr>
          <w:rFonts w:asciiTheme="minorEastAsia" w:eastAsiaTheme="minorEastAsia" w:hAnsiTheme="minorEastAsia"/>
          <w:szCs w:val="24"/>
        </w:rPr>
      </w:pPr>
      <w:r w:rsidRPr="006568BD">
        <w:rPr>
          <w:rFonts w:asciiTheme="minorEastAsia" w:eastAsiaTheme="minorEastAsia" w:hAnsiTheme="minorEastAsia"/>
          <w:szCs w:val="24"/>
        </w:rPr>
        <w:t>第三方系统接口文档：</w:t>
      </w:r>
      <w:hyperlink r:id="rId15" w:history="1">
        <w:r w:rsidRPr="006568BD">
          <w:rPr>
            <w:rStyle w:val="af"/>
            <w:rFonts w:asciiTheme="minorEastAsia" w:eastAsiaTheme="minorEastAsia" w:hAnsiTheme="minorEastAsia"/>
            <w:szCs w:val="24"/>
          </w:rPr>
          <w:t>http://192.168.0.11:8081/svn/rdrelease/软件发布/移动Key/协作系统/doc/移动智能终端安全密码模块服务系统-第三方系统接口.docx</w:t>
        </w:r>
      </w:hyperlink>
    </w:p>
    <w:p w14:paraId="20D0FA64" w14:textId="5F5EEE60" w:rsidR="006568BD" w:rsidRDefault="006568BD" w:rsidP="006568BD">
      <w:pPr>
        <w:pStyle w:val="a5"/>
        <w:ind w:leftChars="0" w:left="1099"/>
        <w:rPr>
          <w:rFonts w:asciiTheme="minorEastAsia" w:eastAsiaTheme="minorEastAsia" w:hAnsiTheme="minorEastAsia"/>
          <w:szCs w:val="24"/>
        </w:rPr>
      </w:pPr>
      <w:r w:rsidRPr="006568BD">
        <w:rPr>
          <w:rFonts w:asciiTheme="minorEastAsia" w:eastAsiaTheme="minorEastAsia" w:hAnsiTheme="minorEastAsia"/>
          <w:szCs w:val="24"/>
        </w:rPr>
        <w:t>对外服务接口文档：</w:t>
      </w:r>
      <w:hyperlink r:id="rId16" w:history="1">
        <w:r w:rsidRPr="006568BD">
          <w:rPr>
            <w:rStyle w:val="af"/>
            <w:rFonts w:asciiTheme="minorEastAsia" w:eastAsiaTheme="minorEastAsia" w:hAnsiTheme="minorEastAsia"/>
            <w:szCs w:val="24"/>
          </w:rPr>
          <w:t>http://192.168.0.11:8081/svn/rdrelease/软件发布/移动Key/协作系统/doc/移动智能终端安全密码模块服务系统-对外服务接口.docx</w:t>
        </w:r>
      </w:hyperlink>
    </w:p>
    <w:p w14:paraId="440885BE" w14:textId="4F4297DD" w:rsidR="006568BD" w:rsidRDefault="006568BD" w:rsidP="006568BD">
      <w:pPr>
        <w:pStyle w:val="a5"/>
        <w:ind w:leftChars="0" w:left="1099"/>
        <w:rPr>
          <w:rFonts w:asciiTheme="minorEastAsia" w:eastAsiaTheme="minorEastAsia" w:hAnsiTheme="minorEastAsia"/>
          <w:szCs w:val="24"/>
        </w:rPr>
      </w:pPr>
      <w:r w:rsidRPr="006568BD">
        <w:rPr>
          <w:rFonts w:asciiTheme="minorEastAsia" w:eastAsiaTheme="minorEastAsia" w:hAnsiTheme="minorEastAsia"/>
          <w:szCs w:val="24"/>
        </w:rPr>
        <w:t>设计方案：</w:t>
      </w:r>
      <w:hyperlink r:id="rId17" w:history="1">
        <w:r w:rsidRPr="006568BD">
          <w:rPr>
            <w:rStyle w:val="af"/>
            <w:rFonts w:asciiTheme="minorEastAsia" w:eastAsiaTheme="minorEastAsia" w:hAnsiTheme="minorEastAsia"/>
            <w:szCs w:val="24"/>
          </w:rPr>
          <w:t>http://192.168.0.11:8081/svn/rdrelease/软件发布/移动Key/协作系统/doc/智能移动终端安全密码模块协作系统设计方案.docx</w:t>
        </w:r>
      </w:hyperlink>
    </w:p>
    <w:p w14:paraId="23FF37A0" w14:textId="25175481" w:rsidR="006568BD" w:rsidRDefault="006568BD" w:rsidP="006568BD">
      <w:pPr>
        <w:pStyle w:val="a5"/>
        <w:ind w:leftChars="0" w:left="1099"/>
        <w:rPr>
          <w:rFonts w:asciiTheme="minorEastAsia" w:eastAsiaTheme="minorEastAsia" w:hAnsiTheme="minorEastAsia"/>
          <w:szCs w:val="24"/>
        </w:rPr>
      </w:pPr>
      <w:r w:rsidRPr="006568BD">
        <w:rPr>
          <w:rFonts w:asciiTheme="minorEastAsia" w:eastAsiaTheme="minorEastAsia" w:hAnsiTheme="minorEastAsia"/>
          <w:szCs w:val="24"/>
        </w:rPr>
        <w:t>解决方案：</w:t>
      </w:r>
      <w:hyperlink r:id="rId18" w:history="1">
        <w:r w:rsidRPr="006568BD">
          <w:rPr>
            <w:rStyle w:val="af"/>
            <w:rFonts w:asciiTheme="minorEastAsia" w:eastAsiaTheme="minorEastAsia" w:hAnsiTheme="minorEastAsia"/>
            <w:szCs w:val="24"/>
          </w:rPr>
          <w:t>http://192.168.0.11:8081/svn/rdrelease/软件发布/移动Key/协作系统/doc/移动智能终端密码模块解决方案.docx</w:t>
        </w:r>
      </w:hyperlink>
    </w:p>
    <w:p w14:paraId="7BCA33CC" w14:textId="77777777" w:rsidR="006568BD" w:rsidRPr="006568BD" w:rsidRDefault="006568BD" w:rsidP="006568BD">
      <w:pPr>
        <w:pStyle w:val="a5"/>
        <w:ind w:leftChars="0" w:left="1099"/>
        <w:rPr>
          <w:rFonts w:asciiTheme="minorEastAsia" w:eastAsiaTheme="minorEastAsia" w:hAnsiTheme="minorEastAsia"/>
          <w:szCs w:val="24"/>
        </w:rPr>
      </w:pPr>
    </w:p>
    <w:p w14:paraId="29A6D132" w14:textId="77777777" w:rsidR="00EE7ECB" w:rsidRDefault="00EE7ECB" w:rsidP="00A1006E">
      <w:pPr>
        <w:pStyle w:val="1"/>
      </w:pPr>
      <w:bookmarkStart w:id="4" w:name="_Toc13143051"/>
      <w:bookmarkStart w:id="5" w:name="_Toc13487773"/>
      <w:bookmarkStart w:id="6" w:name="_Toc13487849"/>
      <w:bookmarkStart w:id="7" w:name="_Toc44603138"/>
      <w:r>
        <w:rPr>
          <w:rFonts w:hint="eastAsia"/>
        </w:rPr>
        <w:t>测试</w:t>
      </w:r>
      <w:r>
        <w:t>结论</w:t>
      </w:r>
      <w:bookmarkEnd w:id="4"/>
      <w:bookmarkEnd w:id="5"/>
      <w:bookmarkEnd w:id="6"/>
      <w:bookmarkEnd w:id="7"/>
    </w:p>
    <w:p w14:paraId="7FB43A6F" w14:textId="04F67019" w:rsidR="00EE7ECB" w:rsidRDefault="00EE7ECB" w:rsidP="00EE7ECB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CC7DED">
        <w:rPr>
          <w:rFonts w:ascii="Times New Roman" w:eastAsiaTheme="minorEastAsia" w:hAnsi="Times New Roman"/>
          <w:szCs w:val="24"/>
        </w:rPr>
        <w:t>本次测试</w:t>
      </w:r>
      <w:r w:rsidRPr="00CC7DED">
        <w:rPr>
          <w:rFonts w:ascii="Times New Roman" w:eastAsiaTheme="minorEastAsia" w:hAnsi="Times New Roman" w:hint="eastAsia"/>
          <w:szCs w:val="24"/>
        </w:rPr>
        <w:t>类型有：性能测试</w:t>
      </w:r>
      <w:r>
        <w:rPr>
          <w:rFonts w:ascii="Times New Roman" w:eastAsiaTheme="minorEastAsia" w:hAnsi="Times New Roman" w:hint="eastAsia"/>
          <w:szCs w:val="24"/>
        </w:rPr>
        <w:t>。</w:t>
      </w:r>
    </w:p>
    <w:p w14:paraId="035E8F05" w14:textId="77777777" w:rsidR="002D31E6" w:rsidRDefault="00BE0258" w:rsidP="006568BD">
      <w:pPr>
        <w:pStyle w:val="a5"/>
        <w:ind w:leftChars="177" w:left="372" w:firstLine="48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/>
        </w:rPr>
        <w:t xml:space="preserve">. </w:t>
      </w:r>
      <w:r w:rsidR="002D2349" w:rsidRPr="002D2349">
        <w:rPr>
          <w:rFonts w:ascii="Times New Roman" w:eastAsiaTheme="minorEastAsia" w:hAnsi="Times New Roman" w:hint="eastAsia"/>
        </w:rPr>
        <w:t>负载测试</w:t>
      </w:r>
      <w:r>
        <w:rPr>
          <w:rFonts w:ascii="Times New Roman" w:eastAsiaTheme="minorEastAsia" w:hAnsi="Times New Roman" w:hint="eastAsia"/>
        </w:rPr>
        <w:t>：</w:t>
      </w:r>
    </w:p>
    <w:p w14:paraId="3037F532" w14:textId="36743748" w:rsidR="002D2349" w:rsidRDefault="002D31E6" w:rsidP="006568BD">
      <w:pPr>
        <w:pStyle w:val="a5"/>
        <w:ind w:leftChars="177" w:left="372" w:firstLine="48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 w:hint="eastAsia"/>
        </w:rPr>
        <w:t>）</w:t>
      </w:r>
      <w:r w:rsidRPr="002D31E6">
        <w:rPr>
          <w:rFonts w:ascii="Times New Roman" w:eastAsiaTheme="minorEastAsia" w:hAnsi="Times New Roman"/>
        </w:rPr>
        <w:t>在未优化代码情况下，主要在</w:t>
      </w:r>
      <w:r w:rsidRPr="002D31E6">
        <w:rPr>
          <w:rFonts w:ascii="Times New Roman" w:eastAsiaTheme="minorEastAsia" w:hAnsi="Times New Roman"/>
        </w:rPr>
        <w:t>2</w:t>
      </w:r>
      <w:r w:rsidRPr="002D31E6">
        <w:rPr>
          <w:rFonts w:ascii="Times New Roman" w:eastAsiaTheme="minorEastAsia" w:hAnsi="Times New Roman"/>
        </w:rPr>
        <w:t>种服务器配置下（配置</w:t>
      </w:r>
      <w:r w:rsidRPr="002D31E6">
        <w:rPr>
          <w:rFonts w:ascii="Times New Roman" w:eastAsiaTheme="minorEastAsia" w:hAnsi="Times New Roman"/>
        </w:rPr>
        <w:t>2</w:t>
      </w:r>
      <w:r w:rsidRPr="002D31E6">
        <w:rPr>
          <w:rFonts w:ascii="Times New Roman" w:eastAsiaTheme="minorEastAsia" w:hAnsi="Times New Roman"/>
        </w:rPr>
        <w:t>是配置</w:t>
      </w:r>
      <w:r w:rsidRPr="002D31E6">
        <w:rPr>
          <w:rFonts w:ascii="Times New Roman" w:eastAsiaTheme="minorEastAsia" w:hAnsi="Times New Roman"/>
        </w:rPr>
        <w:t>1</w:t>
      </w:r>
      <w:r w:rsidRPr="002D31E6">
        <w:rPr>
          <w:rFonts w:ascii="Times New Roman" w:eastAsiaTheme="minorEastAsia" w:hAnsi="Times New Roman"/>
        </w:rPr>
        <w:t>的</w:t>
      </w:r>
      <w:r w:rsidRPr="002D31E6">
        <w:rPr>
          <w:rFonts w:ascii="Times New Roman" w:eastAsiaTheme="minorEastAsia" w:hAnsi="Times New Roman"/>
        </w:rPr>
        <w:t>2</w:t>
      </w:r>
      <w:r w:rsidRPr="002D31E6">
        <w:rPr>
          <w:rFonts w:ascii="Times New Roman" w:eastAsiaTheme="minorEastAsia" w:hAnsi="Times New Roman"/>
        </w:rPr>
        <w:t>倍</w:t>
      </w:r>
      <w:r w:rsidRPr="002D31E6">
        <w:rPr>
          <w:rFonts w:ascii="Times New Roman" w:eastAsiaTheme="minorEastAsia" w:hAnsi="Times New Roman"/>
        </w:rPr>
        <w:t>CPU</w:t>
      </w:r>
      <w:r w:rsidRPr="002D31E6">
        <w:rPr>
          <w:rFonts w:ascii="Times New Roman" w:eastAsiaTheme="minorEastAsia" w:hAnsi="Times New Roman"/>
        </w:rPr>
        <w:t>和内存）进行了测试。总体来说，达到</w:t>
      </w:r>
      <w:r w:rsidRPr="002D31E6">
        <w:rPr>
          <w:rFonts w:ascii="Times New Roman" w:eastAsiaTheme="minorEastAsia" w:hAnsi="Times New Roman"/>
        </w:rPr>
        <w:t>3900</w:t>
      </w:r>
      <w:r w:rsidRPr="002D31E6">
        <w:rPr>
          <w:rFonts w:ascii="Times New Roman" w:eastAsiaTheme="minorEastAsia" w:hAnsi="Times New Roman"/>
        </w:rPr>
        <w:t>并发时，升级服务器配置对响应时间有减少</w:t>
      </w:r>
      <w:r w:rsidRPr="002D31E6">
        <w:rPr>
          <w:rFonts w:ascii="Times New Roman" w:eastAsiaTheme="minorEastAsia" w:hAnsi="Times New Roman"/>
        </w:rPr>
        <w:t>70%</w:t>
      </w:r>
      <w:r w:rsidRPr="002D31E6">
        <w:rPr>
          <w:rFonts w:ascii="Times New Roman" w:eastAsiaTheme="minorEastAsia" w:hAnsi="Times New Roman"/>
        </w:rPr>
        <w:t>，但吞吐量未明显提升</w:t>
      </w:r>
      <w:r>
        <w:rPr>
          <w:rFonts w:ascii="Times New Roman" w:eastAsiaTheme="minorEastAsia" w:hAnsi="Times New Roman" w:hint="eastAsia"/>
        </w:rPr>
        <w:t>（提升约</w:t>
      </w:r>
      <w:r>
        <w:rPr>
          <w:rFonts w:ascii="Times New Roman" w:eastAsiaTheme="minorEastAsia" w:hAnsi="Times New Roman"/>
        </w:rPr>
        <w:t>3</w:t>
      </w:r>
      <w:r>
        <w:rPr>
          <w:rFonts w:ascii="Times New Roman" w:eastAsiaTheme="minorEastAsia" w:hAnsi="Times New Roman" w:hint="eastAsia"/>
        </w:rPr>
        <w:t>%</w:t>
      </w:r>
      <w:r>
        <w:rPr>
          <w:rFonts w:ascii="Times New Roman" w:eastAsiaTheme="minorEastAsia" w:hAnsi="Times New Roman" w:hint="eastAsia"/>
        </w:rPr>
        <w:t>）</w:t>
      </w:r>
      <w:r w:rsidR="002D2349">
        <w:rPr>
          <w:rFonts w:ascii="Times New Roman" w:eastAsiaTheme="minorEastAsia" w:hAnsi="Times New Roman" w:hint="eastAsia"/>
        </w:rPr>
        <w:t>。</w:t>
      </w:r>
    </w:p>
    <w:p w14:paraId="5DBA5321" w14:textId="6CE78C12" w:rsidR="002D31E6" w:rsidRDefault="002D31E6" w:rsidP="006568BD">
      <w:pPr>
        <w:pStyle w:val="a5"/>
        <w:ind w:leftChars="177" w:left="372" w:firstLine="48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 w:hint="eastAsia"/>
        </w:rPr>
        <w:t>）</w:t>
      </w:r>
      <w:r w:rsidR="00585018" w:rsidRPr="00585018">
        <w:rPr>
          <w:rFonts w:ascii="Times New Roman" w:eastAsiaTheme="minorEastAsia" w:hAnsi="Times New Roman"/>
        </w:rPr>
        <w:t>在配置</w:t>
      </w:r>
      <w:r w:rsidR="00585018" w:rsidRPr="00585018">
        <w:rPr>
          <w:rFonts w:ascii="Times New Roman" w:eastAsiaTheme="minorEastAsia" w:hAnsi="Times New Roman"/>
        </w:rPr>
        <w:t>2</w:t>
      </w:r>
      <w:r w:rsidR="00585018" w:rsidRPr="00585018">
        <w:rPr>
          <w:rFonts w:ascii="Times New Roman" w:eastAsiaTheme="minorEastAsia" w:hAnsi="Times New Roman"/>
        </w:rPr>
        <w:t>情况下，签名及解密平均响应时间在</w:t>
      </w:r>
      <w:r w:rsidR="00585018" w:rsidRPr="00585018">
        <w:rPr>
          <w:rFonts w:ascii="Times New Roman" w:eastAsiaTheme="minorEastAsia" w:hAnsi="Times New Roman"/>
        </w:rPr>
        <w:t>1s</w:t>
      </w:r>
      <w:r w:rsidR="00585018" w:rsidRPr="00585018">
        <w:rPr>
          <w:rFonts w:ascii="Times New Roman" w:eastAsiaTheme="minorEastAsia" w:hAnsi="Times New Roman"/>
        </w:rPr>
        <w:t>内且成功率未</w:t>
      </w:r>
      <w:r w:rsidR="00585018" w:rsidRPr="00585018">
        <w:rPr>
          <w:rFonts w:ascii="Times New Roman" w:eastAsiaTheme="minorEastAsia" w:hAnsi="Times New Roman"/>
        </w:rPr>
        <w:t>100%</w:t>
      </w:r>
      <w:r w:rsidR="00585018" w:rsidRPr="00585018">
        <w:rPr>
          <w:rFonts w:ascii="Times New Roman" w:eastAsiaTheme="minorEastAsia" w:hAnsi="Times New Roman"/>
        </w:rPr>
        <w:t>的情况下，最大可支持约</w:t>
      </w:r>
      <w:r w:rsidR="00585018" w:rsidRPr="00585018">
        <w:rPr>
          <w:rFonts w:ascii="Times New Roman" w:eastAsiaTheme="minorEastAsia" w:hAnsi="Times New Roman"/>
        </w:rPr>
        <w:t>3900</w:t>
      </w:r>
      <w:r w:rsidR="00585018" w:rsidRPr="00585018">
        <w:rPr>
          <w:rFonts w:ascii="Times New Roman" w:eastAsiaTheme="minorEastAsia" w:hAnsi="Times New Roman"/>
        </w:rPr>
        <w:t>个用户进行集中操作，约</w:t>
      </w:r>
      <w:r w:rsidR="00585018" w:rsidRPr="00585018">
        <w:rPr>
          <w:rFonts w:ascii="Times New Roman" w:eastAsiaTheme="minorEastAsia" w:hAnsi="Times New Roman"/>
        </w:rPr>
        <w:t>200TPS</w:t>
      </w:r>
      <w:r w:rsidR="00585018" w:rsidRPr="00585018">
        <w:rPr>
          <w:rFonts w:ascii="Times New Roman" w:eastAsiaTheme="minorEastAsia" w:hAnsi="Times New Roman"/>
        </w:rPr>
        <w:t>的吞吐量</w:t>
      </w:r>
      <w:r w:rsidR="00C204EA">
        <w:rPr>
          <w:rFonts w:ascii="Times New Roman" w:eastAsiaTheme="minorEastAsia" w:hAnsi="Times New Roman" w:hint="eastAsia"/>
        </w:rPr>
        <w:t>。</w:t>
      </w:r>
    </w:p>
    <w:p w14:paraId="36439EAD" w14:textId="77777777" w:rsidR="00812B5A" w:rsidRDefault="00BE0258" w:rsidP="00CD02AF">
      <w:pPr>
        <w:pStyle w:val="a5"/>
        <w:ind w:leftChars="177" w:left="372" w:firstLine="48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/>
        </w:rPr>
        <w:t xml:space="preserve">. </w:t>
      </w:r>
      <w:r>
        <w:rPr>
          <w:rFonts w:ascii="Times New Roman" w:eastAsiaTheme="minorEastAsia" w:hAnsi="Times New Roman" w:hint="eastAsia"/>
        </w:rPr>
        <w:t>稳定性测试：</w:t>
      </w:r>
    </w:p>
    <w:p w14:paraId="47537056" w14:textId="4BAF335B" w:rsidR="00CD02AF" w:rsidRDefault="000A3DED" w:rsidP="00CD02AF">
      <w:pPr>
        <w:pStyle w:val="a5"/>
        <w:ind w:leftChars="177" w:left="372" w:firstLine="48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模拟一天之内</w:t>
      </w:r>
      <w:r w:rsidR="00812B5A">
        <w:rPr>
          <w:rFonts w:ascii="Times New Roman" w:eastAsiaTheme="minorEastAsia" w:hAnsi="Times New Roman" w:hint="eastAsia"/>
        </w:rPr>
        <w:t>在工作时间（</w:t>
      </w:r>
      <w:r w:rsidR="00812B5A" w:rsidRPr="00812B5A">
        <w:rPr>
          <w:rFonts w:ascii="Times New Roman" w:eastAsiaTheme="minorEastAsia" w:hAnsi="Times New Roman"/>
        </w:rPr>
        <w:t>9:00-17:00</w:t>
      </w:r>
      <w:r w:rsidR="00812B5A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8</w:t>
      </w:r>
      <w:r>
        <w:rPr>
          <w:rFonts w:ascii="Times New Roman" w:eastAsiaTheme="minorEastAsia" w:hAnsi="Times New Roman" w:hint="eastAsia"/>
        </w:rPr>
        <w:t>个小时的高并发（</w:t>
      </w:r>
      <w:r>
        <w:rPr>
          <w:rFonts w:ascii="Times New Roman" w:eastAsiaTheme="minorEastAsia" w:hAnsi="Times New Roman" w:hint="eastAsia"/>
        </w:rPr>
        <w:t>2</w:t>
      </w:r>
      <w:r w:rsidR="00904BFB">
        <w:rPr>
          <w:rFonts w:ascii="Times New Roman" w:eastAsiaTheme="minorEastAsia" w:hAnsi="Times New Roman"/>
        </w:rPr>
        <w:t>1</w:t>
      </w:r>
      <w:r>
        <w:rPr>
          <w:rFonts w:ascii="Times New Roman" w:eastAsiaTheme="minorEastAsia" w:hAnsi="Times New Roman"/>
        </w:rPr>
        <w:t>9</w:t>
      </w:r>
      <w:r>
        <w:rPr>
          <w:rFonts w:ascii="Times New Roman" w:eastAsiaTheme="minorEastAsia" w:hAnsi="Times New Roman" w:hint="eastAsia"/>
        </w:rPr>
        <w:t>个并发）</w:t>
      </w:r>
      <w:r w:rsidR="00812B5A">
        <w:rPr>
          <w:rFonts w:ascii="Times New Roman" w:eastAsiaTheme="minorEastAsia" w:hAnsi="Times New Roman" w:hint="eastAsia"/>
        </w:rPr>
        <w:t>、其它时间</w:t>
      </w:r>
      <w:r w:rsidR="00812B5A">
        <w:rPr>
          <w:rFonts w:ascii="Times New Roman" w:eastAsiaTheme="minorEastAsia" w:hAnsi="Times New Roman" w:hint="eastAsia"/>
        </w:rPr>
        <w:t>9</w:t>
      </w:r>
      <w:r w:rsidR="00812B5A">
        <w:rPr>
          <w:rFonts w:ascii="Times New Roman" w:eastAsiaTheme="minorEastAsia" w:hAnsi="Times New Roman" w:hint="eastAsia"/>
        </w:rPr>
        <w:t>个并</w:t>
      </w:r>
      <w:r w:rsidR="00812B5A">
        <w:rPr>
          <w:rFonts w:ascii="Times New Roman" w:eastAsiaTheme="minorEastAsia" w:hAnsi="Times New Roman" w:hint="eastAsia"/>
        </w:rPr>
        <w:lastRenderedPageBreak/>
        <w:t>发的测试条件下</w:t>
      </w:r>
      <w:r w:rsidR="00CD02AF" w:rsidRPr="00CD02AF">
        <w:rPr>
          <w:rFonts w:ascii="Times New Roman" w:eastAsiaTheme="minorEastAsia" w:hAnsi="Times New Roman"/>
        </w:rPr>
        <w:t>，</w:t>
      </w:r>
      <w:r w:rsidR="00CE164F">
        <w:rPr>
          <w:rFonts w:ascii="Times New Roman" w:eastAsiaTheme="minorEastAsia" w:hAnsi="Times New Roman" w:hint="eastAsia"/>
        </w:rPr>
        <w:t>系统</w:t>
      </w:r>
      <w:r w:rsidR="00CD02AF" w:rsidRPr="00CD02AF">
        <w:rPr>
          <w:rFonts w:ascii="Times New Roman" w:eastAsiaTheme="minorEastAsia" w:hAnsi="Times New Roman"/>
        </w:rPr>
        <w:t>持续运行</w:t>
      </w:r>
      <w:r w:rsidR="00072888">
        <w:rPr>
          <w:rFonts w:ascii="Times New Roman" w:eastAsiaTheme="minorEastAsia" w:hAnsi="Times New Roman"/>
        </w:rPr>
        <w:t>48</w:t>
      </w:r>
      <w:r w:rsidR="00CD02AF" w:rsidRPr="00CD02AF">
        <w:rPr>
          <w:rFonts w:ascii="Times New Roman" w:eastAsiaTheme="minorEastAsia" w:hAnsi="Times New Roman"/>
        </w:rPr>
        <w:t>h</w:t>
      </w:r>
      <w:r w:rsidR="00CE164F">
        <w:rPr>
          <w:rFonts w:ascii="Times New Roman" w:eastAsiaTheme="minorEastAsia" w:hAnsi="Times New Roman"/>
        </w:rPr>
        <w:t>，</w:t>
      </w:r>
      <w:r w:rsidR="00CD02AF" w:rsidRPr="00CD02AF">
        <w:rPr>
          <w:rFonts w:ascii="Times New Roman" w:eastAsiaTheme="minorEastAsia" w:hAnsi="Times New Roman"/>
        </w:rPr>
        <w:t>服务正常。</w:t>
      </w:r>
    </w:p>
    <w:p w14:paraId="7F5CA9B4" w14:textId="630802D4" w:rsidR="00CD02AF" w:rsidRDefault="00CD02AF" w:rsidP="006568BD">
      <w:pPr>
        <w:pStyle w:val="a5"/>
        <w:ind w:leftChars="177" w:left="372" w:firstLine="480"/>
        <w:rPr>
          <w:rFonts w:ascii="Times New Roman" w:eastAsiaTheme="minorEastAsia" w:hAnsi="Times New Roman"/>
        </w:rPr>
      </w:pPr>
      <w:r w:rsidRPr="00760EBB">
        <w:rPr>
          <w:rFonts w:hint="eastAsia"/>
        </w:rPr>
        <w:t>具体</w:t>
      </w:r>
      <w:r>
        <w:rPr>
          <w:rFonts w:hint="eastAsia"/>
        </w:rPr>
        <w:t>性能结果详见</w:t>
      </w:r>
      <w:hyperlink w:anchor="_问题列表_1" w:history="1">
        <w:r w:rsidRPr="00253748">
          <w:rPr>
            <w:rStyle w:val="af"/>
            <w:rFonts w:hint="eastAsia"/>
          </w:rPr>
          <w:t>第</w:t>
        </w:r>
        <w:r>
          <w:rPr>
            <w:rStyle w:val="af"/>
          </w:rPr>
          <w:t>5</w:t>
        </w:r>
        <w:r w:rsidRPr="00253748">
          <w:rPr>
            <w:rStyle w:val="af"/>
            <w:rFonts w:hint="eastAsia"/>
          </w:rPr>
          <w:t>章节</w:t>
        </w:r>
      </w:hyperlink>
      <w:r>
        <w:rPr>
          <w:rFonts w:hint="eastAsia"/>
        </w:rPr>
        <w:t>。</w:t>
      </w:r>
    </w:p>
    <w:p w14:paraId="327A1261" w14:textId="40EC7EAA" w:rsidR="00EE7ECB" w:rsidRDefault="00EE7ECB" w:rsidP="001173A5">
      <w:pPr>
        <w:pStyle w:val="1"/>
      </w:pPr>
      <w:bookmarkStart w:id="8" w:name="_Toc34232439"/>
      <w:bookmarkStart w:id="9" w:name="_Toc34232440"/>
      <w:bookmarkStart w:id="10" w:name="_Toc34232441"/>
      <w:bookmarkStart w:id="11" w:name="_Toc31977720"/>
      <w:bookmarkStart w:id="12" w:name="_Toc34232443"/>
      <w:bookmarkStart w:id="13" w:name="_Toc31977728"/>
      <w:bookmarkStart w:id="14" w:name="_Toc34232451"/>
      <w:bookmarkStart w:id="15" w:name="_Toc31977735"/>
      <w:bookmarkStart w:id="16" w:name="_Toc34232458"/>
      <w:bookmarkStart w:id="17" w:name="_Toc31977736"/>
      <w:bookmarkStart w:id="18" w:name="_Toc34232459"/>
      <w:bookmarkStart w:id="19" w:name="_Toc31977742"/>
      <w:bookmarkStart w:id="20" w:name="_Toc34232465"/>
      <w:bookmarkStart w:id="21" w:name="_限制条件"/>
      <w:bookmarkStart w:id="22" w:name="_Toc31977747"/>
      <w:bookmarkStart w:id="23" w:name="_Toc34232470"/>
      <w:bookmarkStart w:id="24" w:name="_Toc34232473"/>
      <w:bookmarkStart w:id="25" w:name="_Toc34232474"/>
      <w:bookmarkStart w:id="26" w:name="_Toc34232475"/>
      <w:bookmarkStart w:id="27" w:name="_测试结果"/>
      <w:bookmarkStart w:id="28" w:name="_Toc13143055"/>
      <w:bookmarkStart w:id="29" w:name="_Toc13487777"/>
      <w:bookmarkStart w:id="30" w:name="_Toc13487853"/>
      <w:bookmarkStart w:id="31" w:name="_Toc4460313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hint="eastAsia"/>
        </w:rPr>
        <w:t>测试信息</w:t>
      </w:r>
      <w:bookmarkEnd w:id="28"/>
      <w:bookmarkEnd w:id="29"/>
      <w:bookmarkEnd w:id="30"/>
      <w:bookmarkEnd w:id="31"/>
    </w:p>
    <w:p w14:paraId="76DACC1C" w14:textId="2D8FD99C" w:rsidR="000D085F" w:rsidRDefault="000D085F" w:rsidP="000B15A0">
      <w:pPr>
        <w:pStyle w:val="2"/>
      </w:pPr>
      <w:bookmarkStart w:id="32" w:name="_Toc44603140"/>
      <w:bookmarkStart w:id="33" w:name="_Toc13143057"/>
      <w:bookmarkStart w:id="34" w:name="_Toc13487779"/>
      <w:bookmarkStart w:id="35" w:name="_Toc13487855"/>
      <w:r>
        <w:rPr>
          <w:rFonts w:hint="eastAsia"/>
        </w:rPr>
        <w:t>测试策略</w:t>
      </w:r>
      <w:bookmarkEnd w:id="32"/>
    </w:p>
    <w:p w14:paraId="017924D3" w14:textId="77777777" w:rsidR="003F3874" w:rsidRDefault="00CD02AF" w:rsidP="00CD02AF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>
        <w:t xml:space="preserve">1. </w:t>
      </w:r>
      <w:r w:rsidRPr="00CD02AF">
        <w:rPr>
          <w:rFonts w:ascii="Times New Roman" w:eastAsiaTheme="minorEastAsia" w:hAnsi="Times New Roman" w:hint="eastAsia"/>
          <w:szCs w:val="24"/>
        </w:rPr>
        <w:t>负载测试：</w:t>
      </w:r>
    </w:p>
    <w:p w14:paraId="254FB021" w14:textId="676AA603" w:rsidR="003F3874" w:rsidRDefault="00CD02AF" w:rsidP="00CD02AF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CD02AF">
        <w:rPr>
          <w:rFonts w:ascii="Times New Roman" w:eastAsiaTheme="minorEastAsia" w:hAnsi="Times New Roman" w:hint="eastAsia"/>
          <w:szCs w:val="24"/>
        </w:rPr>
        <w:t>主要通过模拟实际场景进行测试，</w:t>
      </w:r>
      <w:r w:rsidR="003F3874">
        <w:rPr>
          <w:rFonts w:ascii="Times New Roman" w:eastAsiaTheme="minorEastAsia" w:hAnsi="Times New Roman" w:hint="eastAsia"/>
          <w:szCs w:val="24"/>
        </w:rPr>
        <w:t>并通过</w:t>
      </w:r>
      <w:r w:rsidR="00CE164F">
        <w:rPr>
          <w:rFonts w:ascii="Times New Roman" w:eastAsiaTheme="minorEastAsia" w:hAnsi="Times New Roman" w:hint="eastAsia"/>
          <w:szCs w:val="24"/>
        </w:rPr>
        <w:t>不断增加并发用户数测出</w:t>
      </w:r>
      <w:r w:rsidR="009909D4">
        <w:rPr>
          <w:rFonts w:ascii="Times New Roman" w:eastAsiaTheme="minorEastAsia" w:hAnsi="Times New Roman" w:hint="eastAsia"/>
          <w:szCs w:val="24"/>
        </w:rPr>
        <w:t>系统的最大可承受负载量</w:t>
      </w:r>
      <w:r w:rsidR="003F3874">
        <w:rPr>
          <w:rFonts w:ascii="Times New Roman" w:eastAsiaTheme="minorEastAsia" w:hAnsi="Times New Roman" w:hint="eastAsia"/>
          <w:szCs w:val="24"/>
        </w:rPr>
        <w:t>。</w:t>
      </w:r>
    </w:p>
    <w:p w14:paraId="1CD1FC35" w14:textId="1E20FA42" w:rsidR="00CE164F" w:rsidRDefault="00CD02AF" w:rsidP="00CD02AF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CD02AF">
        <w:rPr>
          <w:rFonts w:ascii="Times New Roman" w:eastAsiaTheme="minorEastAsia" w:hAnsi="Times New Roman" w:hint="eastAsia"/>
          <w:szCs w:val="24"/>
        </w:rPr>
        <w:t>实际环境中，每次投标时长约为</w:t>
      </w:r>
      <w:r w:rsidRPr="00CD02AF">
        <w:rPr>
          <w:rFonts w:ascii="Times New Roman" w:eastAsiaTheme="minorEastAsia" w:hAnsi="Times New Roman" w:hint="eastAsia"/>
          <w:szCs w:val="24"/>
        </w:rPr>
        <w:t>2</w:t>
      </w:r>
      <w:r w:rsidRPr="00CD02AF">
        <w:rPr>
          <w:rFonts w:ascii="Times New Roman" w:eastAsiaTheme="minorEastAsia" w:hAnsi="Times New Roman"/>
          <w:szCs w:val="24"/>
        </w:rPr>
        <w:t>0</w:t>
      </w:r>
      <w:r w:rsidRPr="00CD02AF">
        <w:rPr>
          <w:rFonts w:ascii="Times New Roman" w:eastAsiaTheme="minorEastAsia" w:hAnsi="Times New Roman" w:hint="eastAsia"/>
          <w:szCs w:val="24"/>
        </w:rPr>
        <w:t>分钟，每个投标人进行约</w:t>
      </w:r>
      <w:r w:rsidRPr="00CD02AF">
        <w:rPr>
          <w:rFonts w:ascii="Times New Roman" w:eastAsiaTheme="minorEastAsia" w:hAnsi="Times New Roman" w:hint="eastAsia"/>
          <w:szCs w:val="24"/>
        </w:rPr>
        <w:t>2</w:t>
      </w:r>
      <w:r w:rsidRPr="00CD02AF">
        <w:rPr>
          <w:rFonts w:ascii="Times New Roman" w:eastAsiaTheme="minorEastAsia" w:hAnsi="Times New Roman"/>
          <w:szCs w:val="24"/>
        </w:rPr>
        <w:t>0</w:t>
      </w:r>
      <w:r w:rsidRPr="00CD02AF">
        <w:rPr>
          <w:rFonts w:ascii="Times New Roman" w:eastAsiaTheme="minorEastAsia" w:hAnsi="Times New Roman" w:hint="eastAsia"/>
          <w:szCs w:val="24"/>
        </w:rPr>
        <w:t>次签名和</w:t>
      </w:r>
      <w:r w:rsidRPr="00CD02AF">
        <w:rPr>
          <w:rFonts w:ascii="Times New Roman" w:eastAsiaTheme="minorEastAsia" w:hAnsi="Times New Roman" w:hint="eastAsia"/>
          <w:szCs w:val="24"/>
        </w:rPr>
        <w:t>2</w:t>
      </w:r>
      <w:r w:rsidRPr="00CD02AF">
        <w:rPr>
          <w:rFonts w:ascii="Times New Roman" w:eastAsiaTheme="minorEastAsia" w:hAnsi="Times New Roman" w:hint="eastAsia"/>
          <w:szCs w:val="24"/>
        </w:rPr>
        <w:t>次解密，</w:t>
      </w:r>
      <w:r w:rsidR="003F3874">
        <w:rPr>
          <w:rFonts w:ascii="Times New Roman" w:eastAsiaTheme="minorEastAsia" w:hAnsi="Times New Roman" w:hint="eastAsia"/>
          <w:szCs w:val="24"/>
        </w:rPr>
        <w:t>而</w:t>
      </w:r>
      <w:r w:rsidR="003F3874" w:rsidRPr="003F3874">
        <w:rPr>
          <w:rFonts w:ascii="Times New Roman" w:eastAsiaTheme="minorEastAsia" w:hAnsi="Times New Roman" w:hint="eastAsia"/>
          <w:szCs w:val="24"/>
        </w:rPr>
        <w:t>一次签名会调用获取随机数、协作解密、协作签名</w:t>
      </w:r>
      <w:r w:rsidR="003F3874" w:rsidRPr="003F3874">
        <w:rPr>
          <w:rFonts w:ascii="Times New Roman" w:eastAsiaTheme="minorEastAsia" w:hAnsi="Times New Roman"/>
          <w:szCs w:val="24"/>
        </w:rPr>
        <w:t>3</w:t>
      </w:r>
      <w:r w:rsidR="003F3874" w:rsidRPr="003F3874">
        <w:rPr>
          <w:rFonts w:ascii="Times New Roman" w:eastAsiaTheme="minorEastAsia" w:hAnsi="Times New Roman"/>
          <w:szCs w:val="24"/>
        </w:rPr>
        <w:t>个接口，一次解密会调用协作解密</w:t>
      </w:r>
      <w:r w:rsidR="003F3874" w:rsidRPr="003F3874">
        <w:rPr>
          <w:rFonts w:ascii="Times New Roman" w:eastAsiaTheme="minorEastAsia" w:hAnsi="Times New Roman"/>
          <w:szCs w:val="24"/>
        </w:rPr>
        <w:t>1</w:t>
      </w:r>
      <w:r w:rsidR="003F3874" w:rsidRPr="003F3874">
        <w:rPr>
          <w:rFonts w:ascii="Times New Roman" w:eastAsiaTheme="minorEastAsia" w:hAnsi="Times New Roman"/>
          <w:szCs w:val="24"/>
        </w:rPr>
        <w:t>个接口</w:t>
      </w:r>
      <w:r w:rsidR="003F3874">
        <w:rPr>
          <w:rFonts w:ascii="Times New Roman" w:eastAsiaTheme="minorEastAsia" w:hAnsi="Times New Roman" w:hint="eastAsia"/>
          <w:szCs w:val="24"/>
        </w:rPr>
        <w:t>，</w:t>
      </w:r>
      <w:r w:rsidR="00F73F7D">
        <w:rPr>
          <w:rFonts w:ascii="Times New Roman" w:eastAsiaTheme="minorEastAsia" w:hAnsi="Times New Roman" w:hint="eastAsia"/>
          <w:szCs w:val="24"/>
        </w:rPr>
        <w:t>即</w:t>
      </w:r>
      <w:r w:rsidR="003F3874">
        <w:rPr>
          <w:rFonts w:ascii="Times New Roman" w:eastAsiaTheme="minorEastAsia" w:hAnsi="Times New Roman" w:hint="eastAsia"/>
          <w:szCs w:val="24"/>
        </w:rPr>
        <w:t>每个投标人在</w:t>
      </w:r>
      <w:r w:rsidR="003F3874">
        <w:rPr>
          <w:rFonts w:ascii="Times New Roman" w:eastAsiaTheme="minorEastAsia" w:hAnsi="Times New Roman" w:hint="eastAsia"/>
          <w:szCs w:val="24"/>
        </w:rPr>
        <w:t>2</w:t>
      </w:r>
      <w:r w:rsidR="003F3874">
        <w:rPr>
          <w:rFonts w:ascii="Times New Roman" w:eastAsiaTheme="minorEastAsia" w:hAnsi="Times New Roman"/>
          <w:szCs w:val="24"/>
        </w:rPr>
        <w:t>0</w:t>
      </w:r>
      <w:r w:rsidR="003F3874">
        <w:rPr>
          <w:rFonts w:ascii="Times New Roman" w:eastAsiaTheme="minorEastAsia" w:hAnsi="Times New Roman" w:hint="eastAsia"/>
          <w:szCs w:val="24"/>
        </w:rPr>
        <w:t>分钟的投标时长内，约调用</w:t>
      </w:r>
      <w:r w:rsidR="00F73F7D">
        <w:rPr>
          <w:rFonts w:ascii="Times New Roman" w:eastAsiaTheme="minorEastAsia" w:hAnsi="Times New Roman"/>
          <w:szCs w:val="24"/>
        </w:rPr>
        <w:t>20</w:t>
      </w:r>
      <w:r w:rsidR="003F3874">
        <w:rPr>
          <w:rFonts w:ascii="Times New Roman" w:eastAsiaTheme="minorEastAsia" w:hAnsi="Times New Roman" w:hint="eastAsia"/>
          <w:szCs w:val="24"/>
        </w:rPr>
        <w:t>次</w:t>
      </w:r>
      <w:r w:rsidR="003F3874" w:rsidRPr="003F3874">
        <w:rPr>
          <w:rFonts w:ascii="Times New Roman" w:eastAsiaTheme="minorEastAsia" w:hAnsi="Times New Roman" w:hint="eastAsia"/>
          <w:szCs w:val="24"/>
        </w:rPr>
        <w:t>获取随机数</w:t>
      </w:r>
      <w:r w:rsidR="003F3874">
        <w:rPr>
          <w:rFonts w:ascii="Times New Roman" w:eastAsiaTheme="minorEastAsia" w:hAnsi="Times New Roman" w:hint="eastAsia"/>
          <w:szCs w:val="24"/>
        </w:rPr>
        <w:t>接口、</w:t>
      </w:r>
      <w:r w:rsidR="00F73F7D">
        <w:rPr>
          <w:rFonts w:ascii="Times New Roman" w:eastAsiaTheme="minorEastAsia" w:hAnsi="Times New Roman"/>
          <w:szCs w:val="24"/>
        </w:rPr>
        <w:t>20</w:t>
      </w:r>
      <w:r w:rsidR="003F3874">
        <w:rPr>
          <w:rFonts w:ascii="Times New Roman" w:eastAsiaTheme="minorEastAsia" w:hAnsi="Times New Roman" w:hint="eastAsia"/>
          <w:szCs w:val="24"/>
        </w:rPr>
        <w:t>次协作签名接口和</w:t>
      </w:r>
      <w:r w:rsidR="00F73F7D">
        <w:rPr>
          <w:rFonts w:ascii="Times New Roman" w:eastAsiaTheme="minorEastAsia" w:hAnsi="Times New Roman"/>
          <w:szCs w:val="24"/>
        </w:rPr>
        <w:t>22</w:t>
      </w:r>
      <w:r w:rsidR="003F3874">
        <w:rPr>
          <w:rFonts w:ascii="Times New Roman" w:eastAsiaTheme="minorEastAsia" w:hAnsi="Times New Roman" w:hint="eastAsia"/>
          <w:szCs w:val="24"/>
        </w:rPr>
        <w:t>次协作解密接口。</w:t>
      </w:r>
      <w:r w:rsidR="00F73F7D">
        <w:rPr>
          <w:rFonts w:ascii="Times New Roman" w:eastAsiaTheme="minorEastAsia" w:hAnsi="Times New Roman" w:hint="eastAsia"/>
          <w:szCs w:val="24"/>
        </w:rPr>
        <w:t>因此，我们</w:t>
      </w:r>
      <w:r w:rsidR="00DA48D7">
        <w:rPr>
          <w:rFonts w:ascii="Times New Roman" w:eastAsiaTheme="minorEastAsia" w:hAnsi="Times New Roman" w:hint="eastAsia"/>
          <w:szCs w:val="24"/>
        </w:rPr>
        <w:t>设置并发时长为</w:t>
      </w:r>
      <w:r w:rsidR="00DA48D7">
        <w:rPr>
          <w:rFonts w:ascii="Times New Roman" w:eastAsiaTheme="minorEastAsia" w:hAnsi="Times New Roman" w:hint="eastAsia"/>
          <w:szCs w:val="24"/>
        </w:rPr>
        <w:t>2</w:t>
      </w:r>
      <w:r w:rsidR="00DA48D7">
        <w:rPr>
          <w:rFonts w:ascii="Times New Roman" w:eastAsiaTheme="minorEastAsia" w:hAnsi="Times New Roman"/>
          <w:szCs w:val="24"/>
        </w:rPr>
        <w:t>0</w:t>
      </w:r>
      <w:r w:rsidR="00DA48D7">
        <w:rPr>
          <w:rFonts w:ascii="Times New Roman" w:eastAsiaTheme="minorEastAsia" w:hAnsi="Times New Roman" w:hint="eastAsia"/>
          <w:szCs w:val="24"/>
        </w:rPr>
        <w:t>分钟，控制单个用户的请求数为</w:t>
      </w:r>
      <w:r w:rsidR="00DA48D7" w:rsidRPr="00DA48D7">
        <w:rPr>
          <w:rFonts w:ascii="Times New Roman" w:eastAsiaTheme="minorEastAsia" w:hAnsi="Times New Roman"/>
          <w:szCs w:val="24"/>
        </w:rPr>
        <w:t>20</w:t>
      </w:r>
      <w:r w:rsidR="00DA48D7" w:rsidRPr="00DA48D7">
        <w:rPr>
          <w:rFonts w:ascii="Times New Roman" w:eastAsiaTheme="minorEastAsia" w:hAnsi="Times New Roman"/>
          <w:szCs w:val="24"/>
        </w:rPr>
        <w:t>次获取随机数、</w:t>
      </w:r>
      <w:r w:rsidR="00DA48D7" w:rsidRPr="00DA48D7">
        <w:rPr>
          <w:rFonts w:ascii="Times New Roman" w:eastAsiaTheme="minorEastAsia" w:hAnsi="Times New Roman"/>
          <w:szCs w:val="24"/>
        </w:rPr>
        <w:t>20</w:t>
      </w:r>
      <w:r w:rsidR="00DA48D7" w:rsidRPr="00DA48D7">
        <w:rPr>
          <w:rFonts w:ascii="Times New Roman" w:eastAsiaTheme="minorEastAsia" w:hAnsi="Times New Roman"/>
          <w:szCs w:val="24"/>
        </w:rPr>
        <w:t>次协作签名和</w:t>
      </w:r>
      <w:r w:rsidR="00DA48D7" w:rsidRPr="00DA48D7">
        <w:rPr>
          <w:rFonts w:ascii="Times New Roman" w:eastAsiaTheme="minorEastAsia" w:hAnsi="Times New Roman"/>
          <w:szCs w:val="24"/>
        </w:rPr>
        <w:t>22</w:t>
      </w:r>
      <w:r w:rsidR="00DA48D7" w:rsidRPr="00DA48D7">
        <w:rPr>
          <w:rFonts w:ascii="Times New Roman" w:eastAsiaTheme="minorEastAsia" w:hAnsi="Times New Roman"/>
          <w:szCs w:val="24"/>
        </w:rPr>
        <w:t>次协作解密</w:t>
      </w:r>
      <w:r w:rsidR="00DA48D7">
        <w:rPr>
          <w:rFonts w:ascii="Times New Roman" w:eastAsiaTheme="minorEastAsia" w:hAnsi="Times New Roman" w:hint="eastAsia"/>
          <w:szCs w:val="24"/>
        </w:rPr>
        <w:t>左右，每次</w:t>
      </w:r>
      <w:r w:rsidR="00F73F7D">
        <w:rPr>
          <w:rFonts w:ascii="Times New Roman" w:eastAsiaTheme="minorEastAsia" w:hAnsi="Times New Roman" w:hint="eastAsia"/>
          <w:szCs w:val="24"/>
        </w:rPr>
        <w:t>请求之间的间隔时间随机</w:t>
      </w:r>
      <w:r w:rsidR="00DA48D7">
        <w:rPr>
          <w:rFonts w:ascii="Times New Roman" w:eastAsiaTheme="minorEastAsia" w:hAnsi="Times New Roman" w:hint="eastAsia"/>
          <w:szCs w:val="24"/>
        </w:rPr>
        <w:t>，通过不断加大用户数进行系统的最大负载测试</w:t>
      </w:r>
      <w:r w:rsidR="00F73F7D">
        <w:rPr>
          <w:rFonts w:ascii="Times New Roman" w:eastAsiaTheme="minorEastAsia" w:hAnsi="Times New Roman" w:hint="eastAsia"/>
          <w:szCs w:val="24"/>
        </w:rPr>
        <w:t>。</w:t>
      </w:r>
    </w:p>
    <w:p w14:paraId="722D7D61" w14:textId="6A7200B1" w:rsidR="00574DA4" w:rsidRDefault="00574DA4" w:rsidP="00CD02AF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 w:hint="eastAsia"/>
          <w:szCs w:val="24"/>
        </w:rPr>
        <w:t>在服务器配置</w:t>
      </w:r>
      <w:r>
        <w:rPr>
          <w:rFonts w:ascii="Times New Roman" w:eastAsiaTheme="minorEastAsia" w:hAnsi="Times New Roman" w:hint="eastAsia"/>
          <w:szCs w:val="24"/>
        </w:rPr>
        <w:t>1</w:t>
      </w:r>
      <w:r>
        <w:rPr>
          <w:rFonts w:ascii="Times New Roman" w:eastAsiaTheme="minorEastAsia" w:hAnsi="Times New Roman" w:hint="eastAsia"/>
          <w:szCs w:val="24"/>
        </w:rPr>
        <w:t>的</w:t>
      </w:r>
      <w:r w:rsidR="00556367">
        <w:rPr>
          <w:rFonts w:ascii="Times New Roman" w:eastAsiaTheme="minorEastAsia" w:hAnsi="Times New Roman" w:hint="eastAsia"/>
          <w:szCs w:val="24"/>
        </w:rPr>
        <w:t>环境下，测得最大并发数后，升级</w:t>
      </w:r>
      <w:r>
        <w:rPr>
          <w:rFonts w:ascii="Times New Roman" w:eastAsiaTheme="minorEastAsia" w:hAnsi="Times New Roman" w:hint="eastAsia"/>
          <w:szCs w:val="24"/>
        </w:rPr>
        <w:t>为配置</w:t>
      </w:r>
      <w:r>
        <w:rPr>
          <w:rFonts w:ascii="Times New Roman" w:eastAsiaTheme="minorEastAsia" w:hAnsi="Times New Roman" w:hint="eastAsia"/>
          <w:szCs w:val="24"/>
        </w:rPr>
        <w:t>2</w:t>
      </w:r>
      <w:r>
        <w:rPr>
          <w:rFonts w:ascii="Times New Roman" w:eastAsiaTheme="minorEastAsia" w:hAnsi="Times New Roman" w:hint="eastAsia"/>
          <w:szCs w:val="24"/>
        </w:rPr>
        <w:t>进行测试，对比测试结果。</w:t>
      </w:r>
    </w:p>
    <w:p w14:paraId="1024138D" w14:textId="2F23F04B" w:rsidR="00E34745" w:rsidRDefault="00E34745" w:rsidP="00CD02AF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 w:hint="eastAsia"/>
          <w:szCs w:val="24"/>
        </w:rPr>
        <w:t>2</w:t>
      </w:r>
      <w:r>
        <w:rPr>
          <w:rFonts w:ascii="Times New Roman" w:eastAsiaTheme="minorEastAsia" w:hAnsi="Times New Roman"/>
          <w:szCs w:val="24"/>
        </w:rPr>
        <w:t xml:space="preserve">. </w:t>
      </w:r>
      <w:r>
        <w:rPr>
          <w:rFonts w:ascii="Times New Roman" w:eastAsiaTheme="minorEastAsia" w:hAnsi="Times New Roman" w:hint="eastAsia"/>
          <w:szCs w:val="24"/>
        </w:rPr>
        <w:t>稳定性测试：</w:t>
      </w:r>
    </w:p>
    <w:p w14:paraId="10C6393A" w14:textId="00E2808C" w:rsidR="00E34745" w:rsidRDefault="006E0B5D" w:rsidP="00CD02AF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 w:hint="eastAsia"/>
          <w:szCs w:val="24"/>
        </w:rPr>
        <w:t>主要测试系统在一定负载</w:t>
      </w:r>
      <w:r w:rsidR="009909D4">
        <w:rPr>
          <w:rFonts w:ascii="Times New Roman" w:eastAsiaTheme="minorEastAsia" w:hAnsi="Times New Roman" w:hint="eastAsia"/>
          <w:szCs w:val="24"/>
        </w:rPr>
        <w:t>下不间断运行的性能。</w:t>
      </w:r>
    </w:p>
    <w:p w14:paraId="4ED7F552" w14:textId="1733A3E4" w:rsidR="00B84DA4" w:rsidRDefault="00475C20" w:rsidP="00CD02AF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 w:hint="eastAsia"/>
          <w:szCs w:val="24"/>
        </w:rPr>
        <w:t>为模拟</w:t>
      </w:r>
      <w:r w:rsidR="00904BFB">
        <w:rPr>
          <w:rFonts w:ascii="Times New Roman" w:eastAsiaTheme="minorEastAsia" w:hAnsi="Times New Roman" w:hint="eastAsia"/>
          <w:szCs w:val="24"/>
        </w:rPr>
        <w:t>一天之内</w:t>
      </w:r>
      <w:r>
        <w:rPr>
          <w:rFonts w:ascii="Times New Roman" w:eastAsiaTheme="minorEastAsia" w:hAnsi="Times New Roman" w:hint="eastAsia"/>
          <w:szCs w:val="24"/>
        </w:rPr>
        <w:t>不同时间段不同负载的情况，我们设置在工作时间内（</w:t>
      </w:r>
      <w:r w:rsidRPr="00475C20">
        <w:rPr>
          <w:rFonts w:ascii="Times New Roman" w:eastAsiaTheme="minorEastAsia" w:hAnsi="Times New Roman"/>
          <w:szCs w:val="24"/>
        </w:rPr>
        <w:t>9:00-17:00</w:t>
      </w:r>
      <w:r>
        <w:rPr>
          <w:rFonts w:ascii="Times New Roman" w:eastAsiaTheme="minorEastAsia" w:hAnsi="Times New Roman" w:hint="eastAsia"/>
          <w:szCs w:val="24"/>
        </w:rPr>
        <w:t>）</w:t>
      </w:r>
      <w:r w:rsidR="00E271E2">
        <w:rPr>
          <w:rFonts w:ascii="Times New Roman" w:eastAsiaTheme="minorEastAsia" w:hAnsi="Times New Roman" w:hint="eastAsia"/>
          <w:szCs w:val="24"/>
        </w:rPr>
        <w:t>共</w:t>
      </w:r>
      <w:r w:rsidR="00E271E2">
        <w:rPr>
          <w:rFonts w:ascii="Times New Roman" w:eastAsiaTheme="minorEastAsia" w:hAnsi="Times New Roman" w:hint="eastAsia"/>
          <w:szCs w:val="24"/>
        </w:rPr>
        <w:t>8</w:t>
      </w:r>
      <w:r w:rsidR="00E271E2">
        <w:rPr>
          <w:rFonts w:ascii="Times New Roman" w:eastAsiaTheme="minorEastAsia" w:hAnsi="Times New Roman" w:hint="eastAsia"/>
          <w:szCs w:val="24"/>
        </w:rPr>
        <w:t>个小时</w:t>
      </w:r>
      <w:r>
        <w:rPr>
          <w:rFonts w:ascii="Times New Roman" w:eastAsiaTheme="minorEastAsia" w:hAnsi="Times New Roman" w:hint="eastAsia"/>
          <w:szCs w:val="24"/>
        </w:rPr>
        <w:t>的并发数为</w:t>
      </w:r>
      <w:r>
        <w:rPr>
          <w:rFonts w:ascii="Times New Roman" w:eastAsiaTheme="minorEastAsia" w:hAnsi="Times New Roman" w:hint="eastAsia"/>
          <w:szCs w:val="24"/>
        </w:rPr>
        <w:t>2</w:t>
      </w:r>
      <w:r>
        <w:rPr>
          <w:rFonts w:ascii="Times New Roman" w:eastAsiaTheme="minorEastAsia" w:hAnsi="Times New Roman"/>
          <w:szCs w:val="24"/>
        </w:rPr>
        <w:t>19</w:t>
      </w:r>
      <w:r>
        <w:rPr>
          <w:rFonts w:ascii="Times New Roman" w:eastAsiaTheme="minorEastAsia" w:hAnsi="Times New Roman" w:hint="eastAsia"/>
          <w:szCs w:val="24"/>
        </w:rPr>
        <w:t>，其它时间内的并发数是</w:t>
      </w:r>
      <w:r>
        <w:rPr>
          <w:rFonts w:ascii="Times New Roman" w:eastAsiaTheme="minorEastAsia" w:hAnsi="Times New Roman" w:hint="eastAsia"/>
          <w:szCs w:val="24"/>
        </w:rPr>
        <w:t>9</w:t>
      </w:r>
      <w:r w:rsidR="00946E61">
        <w:rPr>
          <w:rFonts w:ascii="Times New Roman" w:eastAsiaTheme="minorEastAsia" w:hAnsi="Times New Roman" w:hint="eastAsia"/>
          <w:szCs w:val="24"/>
        </w:rPr>
        <w:t>，持续运行</w:t>
      </w:r>
      <w:r w:rsidR="00946E61">
        <w:rPr>
          <w:rFonts w:ascii="Times New Roman" w:eastAsiaTheme="minorEastAsia" w:hAnsi="Times New Roman" w:hint="eastAsia"/>
          <w:szCs w:val="24"/>
        </w:rPr>
        <w:t>2</w:t>
      </w:r>
      <w:r w:rsidR="00946E61">
        <w:rPr>
          <w:rFonts w:ascii="Times New Roman" w:eastAsiaTheme="minorEastAsia" w:hAnsi="Times New Roman" w:hint="eastAsia"/>
          <w:szCs w:val="24"/>
        </w:rPr>
        <w:t>天</w:t>
      </w:r>
      <w:r w:rsidR="00D97268">
        <w:rPr>
          <w:rFonts w:ascii="Times New Roman" w:eastAsiaTheme="minorEastAsia" w:hAnsi="Times New Roman" w:hint="eastAsia"/>
          <w:szCs w:val="24"/>
        </w:rPr>
        <w:t>，观察系统运行情况。</w:t>
      </w:r>
    </w:p>
    <w:p w14:paraId="1BB9CCD9" w14:textId="72B90B65" w:rsidR="00EE7ECB" w:rsidRDefault="000D085F" w:rsidP="000B15A0">
      <w:pPr>
        <w:pStyle w:val="2"/>
      </w:pPr>
      <w:bookmarkStart w:id="36" w:name="_Toc44603141"/>
      <w:r w:rsidRPr="00A508DB">
        <w:t>测试执行情况与记录</w:t>
      </w:r>
      <w:bookmarkEnd w:id="33"/>
      <w:bookmarkEnd w:id="34"/>
      <w:bookmarkEnd w:id="35"/>
      <w:bookmarkEnd w:id="36"/>
    </w:p>
    <w:p w14:paraId="54FCF040" w14:textId="15CA388B" w:rsidR="00EE7ECB" w:rsidRDefault="00EE7ECB" w:rsidP="001173A5">
      <w:pPr>
        <w:pStyle w:val="3"/>
      </w:pPr>
      <w:r>
        <w:rPr>
          <w:rFonts w:hint="eastAsia"/>
        </w:rPr>
        <w:t>人力资源情况</w:t>
      </w:r>
    </w:p>
    <w:tbl>
      <w:tblPr>
        <w:tblStyle w:val="ac"/>
        <w:tblW w:w="8789" w:type="dxa"/>
        <w:tblInd w:w="137" w:type="dxa"/>
        <w:tblLook w:val="04A0" w:firstRow="1" w:lastRow="0" w:firstColumn="1" w:lastColumn="0" w:noHBand="0" w:noVBand="1"/>
      </w:tblPr>
      <w:tblGrid>
        <w:gridCol w:w="2410"/>
        <w:gridCol w:w="6379"/>
      </w:tblGrid>
      <w:tr w:rsidR="00EE7ECB" w14:paraId="193FAF20" w14:textId="77777777" w:rsidTr="00CD02AF">
        <w:tc>
          <w:tcPr>
            <w:tcW w:w="2410" w:type="dxa"/>
          </w:tcPr>
          <w:p w14:paraId="0699A92F" w14:textId="77777777" w:rsidR="00EE7ECB" w:rsidRDefault="00EE7ECB" w:rsidP="00472CFF">
            <w:pPr>
              <w:pStyle w:val="a5"/>
              <w:ind w:leftChars="0" w:left="0"/>
            </w:pPr>
            <w:r>
              <w:rPr>
                <w:rFonts w:hint="eastAsia"/>
              </w:rPr>
              <w:t>主要开发人员</w:t>
            </w:r>
          </w:p>
        </w:tc>
        <w:tc>
          <w:tcPr>
            <w:tcW w:w="6379" w:type="dxa"/>
          </w:tcPr>
          <w:p w14:paraId="4FFC330F" w14:textId="7E881056" w:rsidR="00EE7ECB" w:rsidRDefault="004876A8" w:rsidP="00472CFF">
            <w:pPr>
              <w:pStyle w:val="a5"/>
              <w:ind w:leftChars="0" w:left="0"/>
            </w:pPr>
            <w:r w:rsidRPr="004876A8">
              <w:rPr>
                <w:rFonts w:hint="eastAsia"/>
              </w:rPr>
              <w:t>曾育滨</w:t>
            </w:r>
          </w:p>
        </w:tc>
      </w:tr>
      <w:tr w:rsidR="00EE7ECB" w14:paraId="2BA93532" w14:textId="77777777" w:rsidTr="00CD02AF">
        <w:tc>
          <w:tcPr>
            <w:tcW w:w="2410" w:type="dxa"/>
          </w:tcPr>
          <w:p w14:paraId="3B2E2EF3" w14:textId="77777777" w:rsidR="00EE7ECB" w:rsidRDefault="00EE7ECB" w:rsidP="00472CFF">
            <w:pPr>
              <w:pStyle w:val="a5"/>
              <w:ind w:leftChars="0" w:left="0"/>
            </w:pPr>
            <w:r>
              <w:rPr>
                <w:rFonts w:hint="eastAsia"/>
              </w:rPr>
              <w:t>主要测试人员</w:t>
            </w:r>
          </w:p>
        </w:tc>
        <w:tc>
          <w:tcPr>
            <w:tcW w:w="6379" w:type="dxa"/>
          </w:tcPr>
          <w:p w14:paraId="75CBEF53" w14:textId="15748ECD" w:rsidR="00EE7ECB" w:rsidRDefault="00B10567" w:rsidP="00B10567">
            <w:pPr>
              <w:pStyle w:val="a5"/>
              <w:ind w:leftChars="0" w:left="0"/>
            </w:pPr>
            <w:r w:rsidRPr="00B10567">
              <w:rPr>
                <w:rFonts w:hint="eastAsia"/>
              </w:rPr>
              <w:t>郭丹颖</w:t>
            </w:r>
            <w:r>
              <w:rPr>
                <w:rFonts w:hint="eastAsia"/>
              </w:rPr>
              <w:t>、陈碧玉</w:t>
            </w:r>
            <w:r w:rsidR="00337D22">
              <w:rPr>
                <w:rFonts w:hint="eastAsia"/>
              </w:rPr>
              <w:t>、吴晓霞</w:t>
            </w:r>
          </w:p>
        </w:tc>
      </w:tr>
      <w:tr w:rsidR="004876A8" w14:paraId="25651D98" w14:textId="77777777" w:rsidTr="00CD02AF">
        <w:tc>
          <w:tcPr>
            <w:tcW w:w="2410" w:type="dxa"/>
          </w:tcPr>
          <w:p w14:paraId="2D6E2258" w14:textId="4664C9E1" w:rsidR="004876A8" w:rsidRDefault="004876A8" w:rsidP="00472CFF">
            <w:pPr>
              <w:pStyle w:val="a5"/>
              <w:ind w:leftChars="0" w:left="0"/>
            </w:pPr>
            <w:r>
              <w:rPr>
                <w:rFonts w:hint="eastAsia"/>
              </w:rPr>
              <w:t>部署人员</w:t>
            </w:r>
          </w:p>
        </w:tc>
        <w:tc>
          <w:tcPr>
            <w:tcW w:w="6379" w:type="dxa"/>
          </w:tcPr>
          <w:p w14:paraId="75284828" w14:textId="355D2A56" w:rsidR="004876A8" w:rsidRDefault="004876A8" w:rsidP="00472CFF">
            <w:pPr>
              <w:pStyle w:val="a5"/>
              <w:ind w:leftChars="0" w:left="0"/>
            </w:pPr>
            <w:r w:rsidRPr="004876A8">
              <w:rPr>
                <w:rFonts w:hint="eastAsia"/>
              </w:rPr>
              <w:t>曾育滨</w:t>
            </w:r>
          </w:p>
        </w:tc>
      </w:tr>
      <w:tr w:rsidR="00EE7ECB" w14:paraId="635F15DA" w14:textId="77777777" w:rsidTr="00CD02AF">
        <w:tc>
          <w:tcPr>
            <w:tcW w:w="2410" w:type="dxa"/>
          </w:tcPr>
          <w:p w14:paraId="225788A9" w14:textId="77777777" w:rsidR="00EE7ECB" w:rsidRDefault="00EE7ECB" w:rsidP="00472CFF">
            <w:pPr>
              <w:pStyle w:val="a5"/>
              <w:ind w:leftChars="0" w:left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379" w:type="dxa"/>
          </w:tcPr>
          <w:p w14:paraId="3D7F9AB6" w14:textId="67269398" w:rsidR="00EE7ECB" w:rsidRPr="001757D7" w:rsidRDefault="00EE7ECB" w:rsidP="00AC65DE">
            <w:pPr>
              <w:pStyle w:val="a5"/>
              <w:ind w:leftChars="0" w:left="0"/>
              <w:rPr>
                <w:rFonts w:ascii="Times New Roman" w:hAnsi="Times New Roman"/>
                <w:szCs w:val="24"/>
              </w:rPr>
            </w:pPr>
            <w:r w:rsidRPr="00472CFF">
              <w:rPr>
                <w:rFonts w:ascii="Times New Roman" w:hAnsi="Times New Roman" w:hint="eastAsia"/>
                <w:szCs w:val="24"/>
              </w:rPr>
              <w:t>本次测试耗时：</w:t>
            </w:r>
            <w:r w:rsidR="001757D7">
              <w:rPr>
                <w:rFonts w:ascii="Times New Roman" w:hAnsi="Times New Roman" w:hint="eastAsia"/>
                <w:szCs w:val="24"/>
              </w:rPr>
              <w:t>2</w:t>
            </w:r>
            <w:r w:rsidR="00B10567">
              <w:rPr>
                <w:rFonts w:ascii="Times New Roman" w:hAnsi="Times New Roman"/>
                <w:szCs w:val="24"/>
              </w:rPr>
              <w:t>020.6.19</w:t>
            </w:r>
            <w:r w:rsidRPr="00472CFF">
              <w:rPr>
                <w:rFonts w:ascii="Times New Roman" w:hAnsi="Times New Roman"/>
                <w:szCs w:val="24"/>
              </w:rPr>
              <w:t>－</w:t>
            </w:r>
            <w:r w:rsidR="001757D7">
              <w:rPr>
                <w:rFonts w:ascii="Times New Roman" w:hAnsi="Times New Roman" w:hint="eastAsia"/>
                <w:szCs w:val="24"/>
              </w:rPr>
              <w:t>2</w:t>
            </w:r>
            <w:r w:rsidR="005F7879">
              <w:rPr>
                <w:rFonts w:ascii="Times New Roman" w:hAnsi="Times New Roman"/>
                <w:szCs w:val="24"/>
              </w:rPr>
              <w:t>020.</w:t>
            </w:r>
            <w:r w:rsidR="00180BC8">
              <w:rPr>
                <w:rFonts w:ascii="Times New Roman" w:hAnsi="Times New Roman"/>
                <w:szCs w:val="24"/>
              </w:rPr>
              <w:t>7.</w:t>
            </w:r>
            <w:r w:rsidR="00AC65DE">
              <w:rPr>
                <w:rFonts w:ascii="Times New Roman" w:hAnsi="Times New Roman"/>
                <w:szCs w:val="24"/>
              </w:rPr>
              <w:t>6</w:t>
            </w:r>
            <w:r w:rsidRPr="00472CFF">
              <w:rPr>
                <w:rFonts w:ascii="Times New Roman" w:hAnsi="Times New Roman" w:hint="eastAsia"/>
                <w:szCs w:val="24"/>
              </w:rPr>
              <w:t>（总工时共</w:t>
            </w:r>
            <w:r w:rsidR="00180BC8">
              <w:rPr>
                <w:rFonts w:ascii="Times New Roman" w:hAnsi="Times New Roman"/>
                <w:szCs w:val="24"/>
              </w:rPr>
              <w:t>8</w:t>
            </w:r>
            <w:r w:rsidR="005F7879">
              <w:rPr>
                <w:rFonts w:ascii="Times New Roman" w:hAnsi="Times New Roman" w:hint="eastAsia"/>
                <w:szCs w:val="24"/>
              </w:rPr>
              <w:t>个</w:t>
            </w:r>
            <w:r w:rsidRPr="00472CFF">
              <w:rPr>
                <w:rFonts w:ascii="Times New Roman" w:hAnsi="Times New Roman" w:hint="eastAsia"/>
                <w:szCs w:val="24"/>
              </w:rPr>
              <w:t>工作日）</w:t>
            </w:r>
          </w:p>
        </w:tc>
      </w:tr>
      <w:tr w:rsidR="00EE7ECB" w14:paraId="4BDB17F5" w14:textId="77777777" w:rsidTr="00CD02AF">
        <w:tc>
          <w:tcPr>
            <w:tcW w:w="2410" w:type="dxa"/>
          </w:tcPr>
          <w:p w14:paraId="51D62EF3" w14:textId="77777777" w:rsidR="00EE7ECB" w:rsidRDefault="00EE7ECB" w:rsidP="00472CFF">
            <w:pPr>
              <w:pStyle w:val="a5"/>
              <w:ind w:leftChars="0" w:left="0"/>
            </w:pPr>
            <w:r>
              <w:rPr>
                <w:rFonts w:hint="eastAsia"/>
              </w:rPr>
              <w:t>测试版本</w:t>
            </w:r>
          </w:p>
        </w:tc>
        <w:tc>
          <w:tcPr>
            <w:tcW w:w="6379" w:type="dxa"/>
          </w:tcPr>
          <w:p w14:paraId="20D4098E" w14:textId="3E8B3BD6" w:rsidR="00EE7ECB" w:rsidRPr="00472CFF" w:rsidRDefault="00EE7ECB" w:rsidP="00472CFF">
            <w:pPr>
              <w:pStyle w:val="a5"/>
              <w:ind w:leftChars="0" w:left="0"/>
              <w:rPr>
                <w:rFonts w:ascii="Times New Roman" w:hAnsi="Times New Roman"/>
                <w:szCs w:val="24"/>
              </w:rPr>
            </w:pPr>
            <w:r w:rsidRPr="00472CFF">
              <w:rPr>
                <w:rFonts w:ascii="Times New Roman" w:hAnsi="Times New Roman" w:hint="eastAsia"/>
                <w:szCs w:val="24"/>
              </w:rPr>
              <w:t>本次测试共测试</w:t>
            </w:r>
            <w:r w:rsidR="00B10567">
              <w:rPr>
                <w:rFonts w:ascii="Times New Roman" w:hAnsi="Times New Roman"/>
                <w:szCs w:val="24"/>
              </w:rPr>
              <w:t>1</w:t>
            </w:r>
            <w:r w:rsidRPr="00472CFF">
              <w:rPr>
                <w:rFonts w:ascii="Times New Roman" w:hAnsi="Times New Roman" w:hint="eastAsia"/>
                <w:szCs w:val="24"/>
              </w:rPr>
              <w:t>个版本</w:t>
            </w:r>
          </w:p>
          <w:p w14:paraId="0AF749E9" w14:textId="48CB9685" w:rsidR="004876A8" w:rsidRPr="004876A8" w:rsidRDefault="00EE7ECB" w:rsidP="00B10567">
            <w:pPr>
              <w:pStyle w:val="a5"/>
              <w:ind w:leftChars="0" w:left="0"/>
              <w:rPr>
                <w:rFonts w:ascii="Times New Roman" w:hAnsi="Times New Roman"/>
                <w:szCs w:val="24"/>
              </w:rPr>
            </w:pPr>
            <w:r w:rsidRPr="00472CFF">
              <w:rPr>
                <w:rFonts w:ascii="Times New Roman" w:hAnsi="Times New Roman" w:hint="eastAsia"/>
                <w:szCs w:val="24"/>
              </w:rPr>
              <w:t>最终版本号：</w:t>
            </w:r>
            <w:r w:rsidRPr="00472CFF">
              <w:rPr>
                <w:rFonts w:ascii="Times New Roman" w:hAnsi="Times New Roman" w:hint="eastAsia"/>
                <w:szCs w:val="24"/>
              </w:rPr>
              <w:t>V</w:t>
            </w:r>
            <w:r w:rsidR="00472CFF" w:rsidRPr="00472CFF">
              <w:rPr>
                <w:rFonts w:ascii="Times New Roman" w:hAnsi="Times New Roman"/>
                <w:szCs w:val="24"/>
              </w:rPr>
              <w:t>1.3.1</w:t>
            </w:r>
            <w:r w:rsidRPr="00472CFF">
              <w:rPr>
                <w:rFonts w:ascii="Times New Roman" w:hAnsi="Times New Roman" w:hint="eastAsia"/>
                <w:szCs w:val="24"/>
              </w:rPr>
              <w:t xml:space="preserve"> </w:t>
            </w:r>
          </w:p>
        </w:tc>
      </w:tr>
    </w:tbl>
    <w:p w14:paraId="1A23F67A" w14:textId="3A06DDCE" w:rsidR="008A33C5" w:rsidRDefault="008A33C5" w:rsidP="008A33C5">
      <w:pPr>
        <w:pStyle w:val="3"/>
      </w:pPr>
      <w:bookmarkStart w:id="37" w:name="_Toc13143059"/>
      <w:bookmarkStart w:id="38" w:name="_Toc13487781"/>
      <w:bookmarkStart w:id="39" w:name="_Toc13487857"/>
      <w:r>
        <w:rPr>
          <w:rFonts w:hint="eastAsia"/>
        </w:rPr>
        <w:t>测试过程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A33C5" w14:paraId="1E43DF24" w14:textId="77777777" w:rsidTr="00C47BDE">
        <w:tc>
          <w:tcPr>
            <w:tcW w:w="4530" w:type="dxa"/>
          </w:tcPr>
          <w:p w14:paraId="7824BECA" w14:textId="77777777" w:rsidR="008A33C5" w:rsidRDefault="008A33C5" w:rsidP="00C47BDE"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4530" w:type="dxa"/>
          </w:tcPr>
          <w:p w14:paraId="34B8528E" w14:textId="77777777" w:rsidR="008A33C5" w:rsidRDefault="008A33C5" w:rsidP="00C47BDE">
            <w:r>
              <w:rPr>
                <w:rFonts w:hint="eastAsia"/>
              </w:rPr>
              <w:t>发现问题</w:t>
            </w:r>
          </w:p>
        </w:tc>
      </w:tr>
      <w:tr w:rsidR="008A33C5" w14:paraId="07619B7B" w14:textId="77777777" w:rsidTr="00C47BDE">
        <w:tc>
          <w:tcPr>
            <w:tcW w:w="4530" w:type="dxa"/>
          </w:tcPr>
          <w:p w14:paraId="2CD41B7B" w14:textId="37387CC0" w:rsidR="008A33C5" w:rsidRDefault="008A33C5" w:rsidP="00C47BDE">
            <w:r>
              <w:rPr>
                <w:rFonts w:hint="eastAsia"/>
              </w:rPr>
              <w:t>系统版本V</w:t>
            </w:r>
            <w:r>
              <w:t>1.3.1</w:t>
            </w:r>
            <w:r>
              <w:rPr>
                <w:rFonts w:hint="eastAsia"/>
              </w:rPr>
              <w:t>+中间件V</w:t>
            </w:r>
            <w:r w:rsidRPr="008A33C5">
              <w:t>5.7.0.1</w:t>
            </w:r>
          </w:p>
        </w:tc>
        <w:tc>
          <w:tcPr>
            <w:tcW w:w="4530" w:type="dxa"/>
          </w:tcPr>
          <w:p w14:paraId="602F0863" w14:textId="02D5FCF7" w:rsidR="008A33C5" w:rsidRDefault="008A33C5" w:rsidP="00C47BDE">
            <w:r>
              <w:rPr>
                <w:rFonts w:hint="eastAsia"/>
              </w:rPr>
              <w:t>运行稳定性测试2</w:t>
            </w:r>
            <w:r>
              <w:t>h</w:t>
            </w:r>
            <w:r>
              <w:rPr>
                <w:rFonts w:hint="eastAsia"/>
              </w:rPr>
              <w:t>后中间件崩溃</w:t>
            </w:r>
          </w:p>
        </w:tc>
      </w:tr>
      <w:tr w:rsidR="008A33C5" w14:paraId="22137C90" w14:textId="77777777" w:rsidTr="00C47BDE">
        <w:tc>
          <w:tcPr>
            <w:tcW w:w="4530" w:type="dxa"/>
          </w:tcPr>
          <w:p w14:paraId="4696652C" w14:textId="4A2E5C6A" w:rsidR="008A33C5" w:rsidRDefault="008A33C5" w:rsidP="008A33C5">
            <w:r w:rsidRPr="008A33C5">
              <w:rPr>
                <w:rFonts w:hint="eastAsia"/>
              </w:rPr>
              <w:t>系统版本</w:t>
            </w:r>
            <w:r w:rsidRPr="008A33C5">
              <w:t>V1.3.1+中间件V5.</w:t>
            </w:r>
            <w:r>
              <w:t>10.0.5</w:t>
            </w:r>
          </w:p>
        </w:tc>
        <w:tc>
          <w:tcPr>
            <w:tcW w:w="4530" w:type="dxa"/>
          </w:tcPr>
          <w:p w14:paraId="12B41843" w14:textId="77777777" w:rsidR="008A33C5" w:rsidRDefault="008A33C5" w:rsidP="00C47BDE">
            <w:r>
              <w:rPr>
                <w:rFonts w:hint="eastAsia"/>
              </w:rPr>
              <w:t>/</w:t>
            </w:r>
          </w:p>
        </w:tc>
      </w:tr>
    </w:tbl>
    <w:p w14:paraId="3477FF47" w14:textId="77777777" w:rsidR="008A33C5" w:rsidRDefault="008A33C5" w:rsidP="008A33C5"/>
    <w:p w14:paraId="46048557" w14:textId="5FCB6D10" w:rsidR="00EE7ECB" w:rsidRDefault="00EE7ECB" w:rsidP="00A1006E">
      <w:pPr>
        <w:pStyle w:val="1"/>
      </w:pPr>
      <w:bookmarkStart w:id="40" w:name="_Toc44603142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37"/>
      <w:bookmarkEnd w:id="38"/>
      <w:bookmarkEnd w:id="39"/>
      <w:bookmarkEnd w:id="40"/>
    </w:p>
    <w:p w14:paraId="4AEF21A9" w14:textId="7AE3E7DB" w:rsidR="00574DA4" w:rsidRDefault="00EE7ECB" w:rsidP="00574DA4">
      <w:pPr>
        <w:pStyle w:val="2"/>
      </w:pPr>
      <w:bookmarkStart w:id="41" w:name="_Toc13143060"/>
      <w:bookmarkStart w:id="42" w:name="_Toc13487782"/>
      <w:bookmarkStart w:id="43" w:name="_Toc13487858"/>
      <w:bookmarkStart w:id="44" w:name="_Toc44603143"/>
      <w:r>
        <w:rPr>
          <w:rFonts w:hint="eastAsia"/>
        </w:rPr>
        <w:t>服务器</w:t>
      </w:r>
      <w:r>
        <w:t>环境</w:t>
      </w:r>
      <w:bookmarkEnd w:id="41"/>
      <w:bookmarkEnd w:id="42"/>
      <w:bookmarkEnd w:id="43"/>
      <w:bookmarkEnd w:id="44"/>
    </w:p>
    <w:p w14:paraId="06DEE890" w14:textId="2A1C482F" w:rsidR="00574DA4" w:rsidRPr="006C4803" w:rsidRDefault="00574DA4" w:rsidP="006759C7">
      <w:pPr>
        <w:pStyle w:val="3"/>
      </w:pPr>
      <w:r>
        <w:rPr>
          <w:rFonts w:hint="eastAsia"/>
        </w:rPr>
        <w:t>配置1</w:t>
      </w:r>
    </w:p>
    <w:tbl>
      <w:tblPr>
        <w:tblW w:w="878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379"/>
      </w:tblGrid>
      <w:tr w:rsidR="00EE7ECB" w:rsidRPr="00064DCA" w14:paraId="6405B8AA" w14:textId="77777777" w:rsidTr="00CD02AF">
        <w:trPr>
          <w:trHeight w:val="540"/>
        </w:trPr>
        <w:tc>
          <w:tcPr>
            <w:tcW w:w="2410" w:type="dxa"/>
          </w:tcPr>
          <w:p w14:paraId="53AD4557" w14:textId="77777777" w:rsidR="00EE7ECB" w:rsidRPr="00064DCA" w:rsidRDefault="00EE7ECB" w:rsidP="00AC0D0D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/>
                <w:bCs/>
                <w:szCs w:val="21"/>
              </w:rPr>
              <w:t>CPU</w:t>
            </w:r>
          </w:p>
        </w:tc>
        <w:tc>
          <w:tcPr>
            <w:tcW w:w="6379" w:type="dxa"/>
          </w:tcPr>
          <w:p w14:paraId="3949EC94" w14:textId="037258D7" w:rsidR="00EE7ECB" w:rsidRPr="00067BF4" w:rsidRDefault="002A4CEB" w:rsidP="00067BF4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Intel(R) Xeon(R) Gold 5218 CPU @ 2.30GHz * 4</w:t>
            </w:r>
          </w:p>
        </w:tc>
      </w:tr>
      <w:tr w:rsidR="00EE7ECB" w:rsidRPr="00064DCA" w14:paraId="66566806" w14:textId="77777777" w:rsidTr="00CD02AF">
        <w:trPr>
          <w:trHeight w:val="540"/>
        </w:trPr>
        <w:tc>
          <w:tcPr>
            <w:tcW w:w="2410" w:type="dxa"/>
          </w:tcPr>
          <w:p w14:paraId="4A8A35DD" w14:textId="77777777" w:rsidR="00EE7ECB" w:rsidRPr="00F3430D" w:rsidRDefault="00EE7ECB" w:rsidP="00AC0D0D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 w:hint="eastAsia"/>
                <w:bCs/>
                <w:szCs w:val="21"/>
              </w:rPr>
              <w:t>内存</w:t>
            </w:r>
          </w:p>
        </w:tc>
        <w:tc>
          <w:tcPr>
            <w:tcW w:w="6379" w:type="dxa"/>
          </w:tcPr>
          <w:p w14:paraId="33412C8A" w14:textId="0A43351A" w:rsidR="00EE7ECB" w:rsidRPr="00067BF4" w:rsidRDefault="002A4CEB" w:rsidP="00067BF4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8G/RAM</w:t>
            </w:r>
          </w:p>
        </w:tc>
      </w:tr>
      <w:tr w:rsidR="00EE7ECB" w:rsidRPr="00064DCA" w14:paraId="11027BD6" w14:textId="77777777" w:rsidTr="00CD02AF">
        <w:trPr>
          <w:trHeight w:val="540"/>
        </w:trPr>
        <w:tc>
          <w:tcPr>
            <w:tcW w:w="2410" w:type="dxa"/>
          </w:tcPr>
          <w:p w14:paraId="1BE1895F" w14:textId="77777777" w:rsidR="00EE7ECB" w:rsidRPr="00F3430D" w:rsidRDefault="00EE7ECB" w:rsidP="00AC0D0D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硬盘</w:t>
            </w:r>
          </w:p>
        </w:tc>
        <w:tc>
          <w:tcPr>
            <w:tcW w:w="6379" w:type="dxa"/>
          </w:tcPr>
          <w:p w14:paraId="365FB729" w14:textId="3A9E6C14" w:rsidR="00EE7ECB" w:rsidRPr="00067BF4" w:rsidRDefault="002A4CEB" w:rsidP="00067BF4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/>
                <w:bCs/>
                <w:szCs w:val="21"/>
              </w:rPr>
              <w:t>54G</w:t>
            </w:r>
          </w:p>
        </w:tc>
      </w:tr>
      <w:tr w:rsidR="00EE7ECB" w:rsidRPr="00064DCA" w14:paraId="1CA141F4" w14:textId="77777777" w:rsidTr="00CD02AF">
        <w:trPr>
          <w:trHeight w:val="540"/>
        </w:trPr>
        <w:tc>
          <w:tcPr>
            <w:tcW w:w="2410" w:type="dxa"/>
          </w:tcPr>
          <w:p w14:paraId="27556F59" w14:textId="28BB1527" w:rsidR="00EE7ECB" w:rsidRPr="00F3430D" w:rsidRDefault="00EE7ECB" w:rsidP="004559C6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2458A">
              <w:rPr>
                <w:rFonts w:ascii="Times New Roman" w:eastAsiaTheme="minorEastAsia" w:hAnsi="Times New Roman" w:hint="eastAsia"/>
                <w:bCs/>
                <w:szCs w:val="21"/>
              </w:rPr>
              <w:t>网络通道</w:t>
            </w:r>
          </w:p>
        </w:tc>
        <w:tc>
          <w:tcPr>
            <w:tcW w:w="6379" w:type="dxa"/>
          </w:tcPr>
          <w:p w14:paraId="139D826D" w14:textId="41D216B1" w:rsidR="00EE7ECB" w:rsidRPr="00067BF4" w:rsidRDefault="002A4CEB" w:rsidP="00067BF4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eth0</w:t>
            </w:r>
          </w:p>
        </w:tc>
      </w:tr>
      <w:tr w:rsidR="00EE7ECB" w:rsidRPr="00064DCA" w14:paraId="5CEAB014" w14:textId="77777777" w:rsidTr="00CD02AF">
        <w:trPr>
          <w:trHeight w:val="540"/>
        </w:trPr>
        <w:tc>
          <w:tcPr>
            <w:tcW w:w="2410" w:type="dxa"/>
          </w:tcPr>
          <w:p w14:paraId="716BE383" w14:textId="77777777" w:rsidR="00EE7ECB" w:rsidRPr="00064DCA" w:rsidRDefault="00EE7ECB" w:rsidP="00AC0D0D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操作系统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OS</w:t>
            </w:r>
          </w:p>
        </w:tc>
        <w:tc>
          <w:tcPr>
            <w:tcW w:w="6379" w:type="dxa"/>
          </w:tcPr>
          <w:p w14:paraId="5304096E" w14:textId="091BF8BE" w:rsidR="00EE7ECB" w:rsidRPr="00067BF4" w:rsidRDefault="002A4CEB" w:rsidP="00067BF4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CentOS Linux release 7.8.2003 (Core)</w:t>
            </w:r>
          </w:p>
        </w:tc>
      </w:tr>
      <w:tr w:rsidR="00EE7ECB" w:rsidRPr="00064DCA" w14:paraId="4B526330" w14:textId="77777777" w:rsidTr="00CD02AF">
        <w:trPr>
          <w:trHeight w:val="480"/>
        </w:trPr>
        <w:tc>
          <w:tcPr>
            <w:tcW w:w="2410" w:type="dxa"/>
          </w:tcPr>
          <w:p w14:paraId="3271D76B" w14:textId="77777777" w:rsidR="00EE7ECB" w:rsidRPr="00064DCA" w:rsidRDefault="00EE7ECB" w:rsidP="00AC0D0D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支持环境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JDK</w:t>
            </w:r>
          </w:p>
        </w:tc>
        <w:tc>
          <w:tcPr>
            <w:tcW w:w="6379" w:type="dxa"/>
          </w:tcPr>
          <w:p w14:paraId="5461E9C7" w14:textId="7B36016B" w:rsidR="00EE7ECB" w:rsidRPr="00067BF4" w:rsidRDefault="002A4CEB" w:rsidP="00067BF4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JDK1.8.0_181 64</w:t>
            </w: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位</w:t>
            </w:r>
          </w:p>
        </w:tc>
      </w:tr>
      <w:tr w:rsidR="00EE7ECB" w:rsidRPr="00064DCA" w14:paraId="3008E222" w14:textId="77777777" w:rsidTr="00CD02AF">
        <w:trPr>
          <w:trHeight w:val="480"/>
        </w:trPr>
        <w:tc>
          <w:tcPr>
            <w:tcW w:w="2410" w:type="dxa"/>
          </w:tcPr>
          <w:p w14:paraId="32B417DB" w14:textId="77777777" w:rsidR="00EE7ECB" w:rsidRPr="00064DCA" w:rsidRDefault="00EE7ECB" w:rsidP="00AC0D0D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WEB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服务</w:t>
            </w:r>
          </w:p>
        </w:tc>
        <w:tc>
          <w:tcPr>
            <w:tcW w:w="6379" w:type="dxa"/>
          </w:tcPr>
          <w:p w14:paraId="42040A38" w14:textId="4C4DD912" w:rsidR="00EE7ECB" w:rsidRPr="00067BF4" w:rsidRDefault="002A4CEB" w:rsidP="00067BF4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Tomcat9.0.30</w:t>
            </w:r>
          </w:p>
        </w:tc>
      </w:tr>
      <w:tr w:rsidR="00EE7ECB" w:rsidRPr="00064DCA" w14:paraId="05FB79CB" w14:textId="77777777" w:rsidTr="00CD02AF">
        <w:trPr>
          <w:trHeight w:val="255"/>
        </w:trPr>
        <w:tc>
          <w:tcPr>
            <w:tcW w:w="2410" w:type="dxa"/>
          </w:tcPr>
          <w:p w14:paraId="5FD7F962" w14:textId="77777777" w:rsidR="00EE7ECB" w:rsidRPr="00064DCA" w:rsidRDefault="00EE7ECB" w:rsidP="00AC0D0D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数据库系统</w:t>
            </w:r>
          </w:p>
        </w:tc>
        <w:tc>
          <w:tcPr>
            <w:tcW w:w="6379" w:type="dxa"/>
          </w:tcPr>
          <w:p w14:paraId="7B8705EE" w14:textId="567975E3" w:rsidR="00EE7ECB" w:rsidRPr="00067BF4" w:rsidRDefault="002A4CEB" w:rsidP="00067BF4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MYSQL8.0.20</w:t>
            </w:r>
          </w:p>
        </w:tc>
      </w:tr>
      <w:tr w:rsidR="00EE7ECB" w:rsidRPr="00064DCA" w14:paraId="58F3FDCC" w14:textId="77777777" w:rsidTr="00CD02AF">
        <w:trPr>
          <w:trHeight w:val="255"/>
        </w:trPr>
        <w:tc>
          <w:tcPr>
            <w:tcW w:w="2410" w:type="dxa"/>
          </w:tcPr>
          <w:p w14:paraId="4C8942AB" w14:textId="77777777" w:rsidR="00EE7ECB" w:rsidRPr="00AE3130" w:rsidRDefault="00EE7ECB" w:rsidP="00AC0D0D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虚拟机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/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物理机</w:t>
            </w:r>
          </w:p>
        </w:tc>
        <w:tc>
          <w:tcPr>
            <w:tcW w:w="6379" w:type="dxa"/>
          </w:tcPr>
          <w:p w14:paraId="48CF6F77" w14:textId="5044C265" w:rsidR="00EE7ECB" w:rsidRPr="00067BF4" w:rsidRDefault="002A4CEB" w:rsidP="00067BF4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 w:hint="eastAsia"/>
                <w:bCs/>
                <w:szCs w:val="21"/>
              </w:rPr>
              <w:t>虚拟机</w:t>
            </w:r>
          </w:p>
        </w:tc>
      </w:tr>
      <w:tr w:rsidR="00253748" w:rsidRPr="00064DCA" w14:paraId="059A89A8" w14:textId="77777777" w:rsidTr="00CD02AF">
        <w:trPr>
          <w:trHeight w:val="255"/>
        </w:trPr>
        <w:tc>
          <w:tcPr>
            <w:tcW w:w="2410" w:type="dxa"/>
          </w:tcPr>
          <w:p w14:paraId="67A61891" w14:textId="3DFD720C" w:rsidR="00253748" w:rsidRDefault="002A4CEB" w:rsidP="00AC0D0D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中间件</w:t>
            </w:r>
            <w:r w:rsidR="0080154B">
              <w:rPr>
                <w:rFonts w:ascii="Times New Roman" w:eastAsiaTheme="minorEastAsia" w:hAnsi="Times New Roman" w:hint="eastAsia"/>
                <w:bCs/>
                <w:szCs w:val="21"/>
              </w:rPr>
              <w:t>版本</w:t>
            </w:r>
          </w:p>
        </w:tc>
        <w:tc>
          <w:tcPr>
            <w:tcW w:w="6379" w:type="dxa"/>
          </w:tcPr>
          <w:p w14:paraId="6A0965FD" w14:textId="484578BE" w:rsidR="00253748" w:rsidRPr="00067BF4" w:rsidRDefault="002A4CEB" w:rsidP="00067BF4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/>
                <w:bCs/>
                <w:szCs w:val="21"/>
              </w:rPr>
              <w:t>V</w:t>
            </w: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5.10.0.5</w:t>
            </w:r>
          </w:p>
        </w:tc>
      </w:tr>
    </w:tbl>
    <w:p w14:paraId="5A0683CB" w14:textId="06936A53" w:rsidR="00574DA4" w:rsidRDefault="00574DA4" w:rsidP="006759C7">
      <w:pPr>
        <w:pStyle w:val="3"/>
      </w:pPr>
      <w:bookmarkStart w:id="45" w:name="_Toc13143061"/>
      <w:bookmarkStart w:id="46" w:name="_Toc13487783"/>
      <w:bookmarkStart w:id="47" w:name="_Toc13487859"/>
      <w:r>
        <w:rPr>
          <w:rFonts w:hint="eastAsia"/>
        </w:rPr>
        <w:t>配置2</w:t>
      </w:r>
    </w:p>
    <w:tbl>
      <w:tblPr>
        <w:tblW w:w="878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379"/>
      </w:tblGrid>
      <w:tr w:rsidR="00556367" w:rsidRPr="00064DCA" w14:paraId="214D6748" w14:textId="77777777" w:rsidTr="00C47BDE">
        <w:trPr>
          <w:trHeight w:val="540"/>
        </w:trPr>
        <w:tc>
          <w:tcPr>
            <w:tcW w:w="2410" w:type="dxa"/>
          </w:tcPr>
          <w:p w14:paraId="64B1F371" w14:textId="77777777" w:rsidR="00556367" w:rsidRPr="00064DCA" w:rsidRDefault="00556367" w:rsidP="00C47BDE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/>
                <w:bCs/>
                <w:szCs w:val="21"/>
              </w:rPr>
              <w:t>CPU</w:t>
            </w:r>
          </w:p>
        </w:tc>
        <w:tc>
          <w:tcPr>
            <w:tcW w:w="6379" w:type="dxa"/>
          </w:tcPr>
          <w:p w14:paraId="19D52732" w14:textId="3901EBE0" w:rsidR="00556367" w:rsidRPr="00067BF4" w:rsidRDefault="00556367" w:rsidP="00C47BDE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556367">
              <w:rPr>
                <w:rFonts w:ascii="Times New Roman" w:eastAsiaTheme="minorEastAsia" w:hAnsi="Times New Roman"/>
                <w:bCs/>
                <w:szCs w:val="21"/>
              </w:rPr>
              <w:t>Intel(R) Xeon(R) Gold 5218 CPU @ 2.30GHz * 8</w:t>
            </w:r>
          </w:p>
        </w:tc>
      </w:tr>
      <w:tr w:rsidR="00556367" w:rsidRPr="00064DCA" w14:paraId="4C90A798" w14:textId="77777777" w:rsidTr="00C47BDE">
        <w:trPr>
          <w:trHeight w:val="540"/>
        </w:trPr>
        <w:tc>
          <w:tcPr>
            <w:tcW w:w="2410" w:type="dxa"/>
          </w:tcPr>
          <w:p w14:paraId="317FFEE3" w14:textId="77777777" w:rsidR="00556367" w:rsidRPr="00F3430D" w:rsidRDefault="00556367" w:rsidP="00C47BDE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 w:hint="eastAsia"/>
                <w:bCs/>
                <w:szCs w:val="21"/>
              </w:rPr>
              <w:t>内存</w:t>
            </w:r>
          </w:p>
        </w:tc>
        <w:tc>
          <w:tcPr>
            <w:tcW w:w="6379" w:type="dxa"/>
          </w:tcPr>
          <w:p w14:paraId="16621A1E" w14:textId="4E63F9E8" w:rsidR="00556367" w:rsidRPr="00067BF4" w:rsidRDefault="00556367" w:rsidP="00C47BDE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556367">
              <w:rPr>
                <w:rFonts w:ascii="Times New Roman" w:eastAsiaTheme="minorEastAsia" w:hAnsi="Times New Roman"/>
                <w:bCs/>
                <w:szCs w:val="21"/>
              </w:rPr>
              <w:t>16G/RAM</w:t>
            </w:r>
          </w:p>
        </w:tc>
      </w:tr>
      <w:tr w:rsidR="00556367" w:rsidRPr="00064DCA" w14:paraId="5E5CEA31" w14:textId="77777777" w:rsidTr="00C47BDE">
        <w:trPr>
          <w:trHeight w:val="540"/>
        </w:trPr>
        <w:tc>
          <w:tcPr>
            <w:tcW w:w="2410" w:type="dxa"/>
          </w:tcPr>
          <w:p w14:paraId="647A62FC" w14:textId="77777777" w:rsidR="00556367" w:rsidRPr="00F3430D" w:rsidRDefault="00556367" w:rsidP="00C47BDE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硬盘</w:t>
            </w:r>
          </w:p>
        </w:tc>
        <w:tc>
          <w:tcPr>
            <w:tcW w:w="6379" w:type="dxa"/>
          </w:tcPr>
          <w:p w14:paraId="4634458C" w14:textId="77777777" w:rsidR="00556367" w:rsidRPr="00067BF4" w:rsidRDefault="00556367" w:rsidP="00C47BDE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/>
                <w:bCs/>
                <w:szCs w:val="21"/>
              </w:rPr>
              <w:t>54G</w:t>
            </w:r>
          </w:p>
        </w:tc>
      </w:tr>
      <w:tr w:rsidR="00556367" w:rsidRPr="00064DCA" w14:paraId="3DDD5C43" w14:textId="77777777" w:rsidTr="00C47BDE">
        <w:trPr>
          <w:trHeight w:val="540"/>
        </w:trPr>
        <w:tc>
          <w:tcPr>
            <w:tcW w:w="2410" w:type="dxa"/>
          </w:tcPr>
          <w:p w14:paraId="2D914DF1" w14:textId="77777777" w:rsidR="00556367" w:rsidRPr="00F3430D" w:rsidRDefault="00556367" w:rsidP="00C47BDE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2458A">
              <w:rPr>
                <w:rFonts w:ascii="Times New Roman" w:eastAsiaTheme="minorEastAsia" w:hAnsi="Times New Roman" w:hint="eastAsia"/>
                <w:bCs/>
                <w:szCs w:val="21"/>
              </w:rPr>
              <w:t>网络通道</w:t>
            </w:r>
          </w:p>
        </w:tc>
        <w:tc>
          <w:tcPr>
            <w:tcW w:w="6379" w:type="dxa"/>
          </w:tcPr>
          <w:p w14:paraId="3A67DEDB" w14:textId="77777777" w:rsidR="00556367" w:rsidRPr="00067BF4" w:rsidRDefault="00556367" w:rsidP="00C47BDE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eth0</w:t>
            </w:r>
          </w:p>
        </w:tc>
      </w:tr>
      <w:tr w:rsidR="00556367" w:rsidRPr="00064DCA" w14:paraId="3062F025" w14:textId="77777777" w:rsidTr="00C47BDE">
        <w:trPr>
          <w:trHeight w:val="540"/>
        </w:trPr>
        <w:tc>
          <w:tcPr>
            <w:tcW w:w="2410" w:type="dxa"/>
          </w:tcPr>
          <w:p w14:paraId="702954F9" w14:textId="77777777" w:rsidR="00556367" w:rsidRPr="00064DCA" w:rsidRDefault="00556367" w:rsidP="00C47BDE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操作系统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OS</w:t>
            </w:r>
          </w:p>
        </w:tc>
        <w:tc>
          <w:tcPr>
            <w:tcW w:w="6379" w:type="dxa"/>
          </w:tcPr>
          <w:p w14:paraId="7CADBE1A" w14:textId="77777777" w:rsidR="00556367" w:rsidRPr="00067BF4" w:rsidRDefault="00556367" w:rsidP="00C47BDE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CentOS Linux release 7.8.2003 (Core)</w:t>
            </w:r>
          </w:p>
        </w:tc>
      </w:tr>
      <w:tr w:rsidR="00556367" w:rsidRPr="00064DCA" w14:paraId="4630BBE6" w14:textId="77777777" w:rsidTr="00C47BDE">
        <w:trPr>
          <w:trHeight w:val="480"/>
        </w:trPr>
        <w:tc>
          <w:tcPr>
            <w:tcW w:w="2410" w:type="dxa"/>
          </w:tcPr>
          <w:p w14:paraId="5EA3894A" w14:textId="77777777" w:rsidR="00556367" w:rsidRPr="00064DCA" w:rsidRDefault="00556367" w:rsidP="00C47BDE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支持环境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JDK</w:t>
            </w:r>
          </w:p>
        </w:tc>
        <w:tc>
          <w:tcPr>
            <w:tcW w:w="6379" w:type="dxa"/>
          </w:tcPr>
          <w:p w14:paraId="42D6D185" w14:textId="77777777" w:rsidR="00556367" w:rsidRPr="00067BF4" w:rsidRDefault="00556367" w:rsidP="00C47BDE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JDK1.8.0_181 64</w:t>
            </w: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位</w:t>
            </w:r>
          </w:p>
        </w:tc>
      </w:tr>
      <w:tr w:rsidR="00556367" w:rsidRPr="00064DCA" w14:paraId="1B7437A2" w14:textId="77777777" w:rsidTr="00C47BDE">
        <w:trPr>
          <w:trHeight w:val="480"/>
        </w:trPr>
        <w:tc>
          <w:tcPr>
            <w:tcW w:w="2410" w:type="dxa"/>
          </w:tcPr>
          <w:p w14:paraId="56A54590" w14:textId="77777777" w:rsidR="00556367" w:rsidRPr="00064DCA" w:rsidRDefault="00556367" w:rsidP="00C47BDE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WEB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服务</w:t>
            </w:r>
          </w:p>
        </w:tc>
        <w:tc>
          <w:tcPr>
            <w:tcW w:w="6379" w:type="dxa"/>
          </w:tcPr>
          <w:p w14:paraId="1D6A8B71" w14:textId="77777777" w:rsidR="00556367" w:rsidRPr="00067BF4" w:rsidRDefault="00556367" w:rsidP="00C47BDE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Tomcat9.0.30</w:t>
            </w:r>
          </w:p>
        </w:tc>
      </w:tr>
      <w:tr w:rsidR="00556367" w:rsidRPr="00064DCA" w14:paraId="5CD8C70D" w14:textId="77777777" w:rsidTr="00C47BDE">
        <w:trPr>
          <w:trHeight w:val="255"/>
        </w:trPr>
        <w:tc>
          <w:tcPr>
            <w:tcW w:w="2410" w:type="dxa"/>
          </w:tcPr>
          <w:p w14:paraId="54870390" w14:textId="77777777" w:rsidR="00556367" w:rsidRPr="00064DCA" w:rsidRDefault="00556367" w:rsidP="00C47BDE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数据库系统</w:t>
            </w:r>
          </w:p>
        </w:tc>
        <w:tc>
          <w:tcPr>
            <w:tcW w:w="6379" w:type="dxa"/>
          </w:tcPr>
          <w:p w14:paraId="5AA0909D" w14:textId="77777777" w:rsidR="00556367" w:rsidRPr="00067BF4" w:rsidRDefault="00556367" w:rsidP="00C47BDE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MYSQL8.0.20</w:t>
            </w:r>
          </w:p>
        </w:tc>
      </w:tr>
      <w:tr w:rsidR="00556367" w:rsidRPr="00064DCA" w14:paraId="09746BFF" w14:textId="77777777" w:rsidTr="00C47BDE">
        <w:trPr>
          <w:trHeight w:val="255"/>
        </w:trPr>
        <w:tc>
          <w:tcPr>
            <w:tcW w:w="2410" w:type="dxa"/>
          </w:tcPr>
          <w:p w14:paraId="03592CC5" w14:textId="77777777" w:rsidR="00556367" w:rsidRPr="00AE3130" w:rsidRDefault="00556367" w:rsidP="00C47BDE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虚拟机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/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物理机</w:t>
            </w:r>
          </w:p>
        </w:tc>
        <w:tc>
          <w:tcPr>
            <w:tcW w:w="6379" w:type="dxa"/>
          </w:tcPr>
          <w:p w14:paraId="0F173C63" w14:textId="77777777" w:rsidR="00556367" w:rsidRPr="00067BF4" w:rsidRDefault="00556367" w:rsidP="00C47BDE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A4CEB">
              <w:rPr>
                <w:rFonts w:ascii="Times New Roman" w:eastAsiaTheme="minorEastAsia" w:hAnsi="Times New Roman" w:hint="eastAsia"/>
                <w:bCs/>
                <w:szCs w:val="21"/>
              </w:rPr>
              <w:t>虚拟机</w:t>
            </w:r>
          </w:p>
        </w:tc>
      </w:tr>
      <w:tr w:rsidR="00556367" w:rsidRPr="00064DCA" w14:paraId="01107BD8" w14:textId="77777777" w:rsidTr="00C47BDE">
        <w:trPr>
          <w:trHeight w:val="255"/>
        </w:trPr>
        <w:tc>
          <w:tcPr>
            <w:tcW w:w="2410" w:type="dxa"/>
          </w:tcPr>
          <w:p w14:paraId="525FDACB" w14:textId="77777777" w:rsidR="00556367" w:rsidRDefault="00556367" w:rsidP="00C47BDE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lastRenderedPageBreak/>
              <w:t>中间件版本</w:t>
            </w:r>
          </w:p>
        </w:tc>
        <w:tc>
          <w:tcPr>
            <w:tcW w:w="6379" w:type="dxa"/>
          </w:tcPr>
          <w:p w14:paraId="425990B0" w14:textId="77777777" w:rsidR="00556367" w:rsidRPr="00067BF4" w:rsidRDefault="00556367" w:rsidP="00C47BDE">
            <w:pPr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/>
                <w:bCs/>
                <w:szCs w:val="21"/>
              </w:rPr>
              <w:t>V</w:t>
            </w:r>
            <w:r w:rsidRPr="002A4CEB">
              <w:rPr>
                <w:rFonts w:ascii="Times New Roman" w:eastAsiaTheme="minorEastAsia" w:hAnsi="Times New Roman"/>
                <w:bCs/>
                <w:szCs w:val="21"/>
              </w:rPr>
              <w:t>5.10.0.5</w:t>
            </w:r>
          </w:p>
        </w:tc>
      </w:tr>
    </w:tbl>
    <w:p w14:paraId="696E8FA4" w14:textId="77777777" w:rsidR="00556367" w:rsidRDefault="00556367" w:rsidP="00574DA4"/>
    <w:p w14:paraId="6DCF495C" w14:textId="7BB7ECDB" w:rsidR="00EE7ECB" w:rsidRPr="00B82871" w:rsidRDefault="00EE7ECB" w:rsidP="000B15A0">
      <w:pPr>
        <w:pStyle w:val="2"/>
      </w:pPr>
      <w:bookmarkStart w:id="48" w:name="_Toc44603144"/>
      <w:r>
        <w:rPr>
          <w:rFonts w:hint="eastAsia"/>
        </w:rPr>
        <w:t>客户端</w:t>
      </w:r>
      <w:bookmarkEnd w:id="45"/>
      <w:bookmarkEnd w:id="46"/>
      <w:bookmarkEnd w:id="47"/>
      <w:r w:rsidR="00CB296B">
        <w:rPr>
          <w:rFonts w:hint="eastAsia"/>
        </w:rPr>
        <w:t>环境</w:t>
      </w:r>
      <w:bookmarkEnd w:id="48"/>
    </w:p>
    <w:tbl>
      <w:tblPr>
        <w:tblW w:w="878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379"/>
      </w:tblGrid>
      <w:tr w:rsidR="004876A8" w:rsidRPr="00064DCA" w14:paraId="4B781F10" w14:textId="77777777" w:rsidTr="00CD02AF">
        <w:trPr>
          <w:trHeight w:val="415"/>
        </w:trPr>
        <w:tc>
          <w:tcPr>
            <w:tcW w:w="2410" w:type="dxa"/>
          </w:tcPr>
          <w:p w14:paraId="0381EA4D" w14:textId="2BBA2AC4" w:rsidR="004876A8" w:rsidRPr="00064DCA" w:rsidRDefault="00441CF1" w:rsidP="00441CF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后台管理系统测试地址</w:t>
            </w:r>
          </w:p>
        </w:tc>
        <w:tc>
          <w:tcPr>
            <w:tcW w:w="6379" w:type="dxa"/>
          </w:tcPr>
          <w:p w14:paraId="2A0636FC" w14:textId="352A2BFF" w:rsidR="00441CF1" w:rsidRPr="00441CF1" w:rsidRDefault="00337D22" w:rsidP="00441CF1">
            <w:pPr>
              <w:rPr>
                <w:rFonts w:ascii="Times New Roman" w:hAnsi="Times New Roman"/>
                <w:szCs w:val="21"/>
              </w:rPr>
            </w:pPr>
            <w:hyperlink r:id="rId19" w:anchor="/login" w:history="1">
              <w:r w:rsidR="001811EB" w:rsidRPr="00E61C09">
                <w:rPr>
                  <w:rStyle w:val="af"/>
                </w:rPr>
                <w:t>https://192.168.198.101:7091/mobilekey/#/login</w:t>
              </w:r>
            </w:hyperlink>
            <w:r w:rsidR="001811EB">
              <w:t xml:space="preserve"> </w:t>
            </w:r>
          </w:p>
        </w:tc>
      </w:tr>
      <w:tr w:rsidR="004876A8" w:rsidRPr="00064DCA" w14:paraId="271D4623" w14:textId="77777777" w:rsidTr="00CD02AF">
        <w:trPr>
          <w:trHeight w:val="415"/>
        </w:trPr>
        <w:tc>
          <w:tcPr>
            <w:tcW w:w="2410" w:type="dxa"/>
            <w:vMerge w:val="restart"/>
          </w:tcPr>
          <w:p w14:paraId="443E3200" w14:textId="77777777" w:rsidR="004876A8" w:rsidRPr="006D573F" w:rsidRDefault="004876A8" w:rsidP="006D573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6D573F">
              <w:rPr>
                <w:rFonts w:ascii="宋体" w:eastAsia="宋体" w:hAnsi="宋体"/>
                <w:sz w:val="21"/>
                <w:szCs w:val="21"/>
              </w:rPr>
              <w:t>客户端硬件</w:t>
            </w:r>
          </w:p>
        </w:tc>
        <w:tc>
          <w:tcPr>
            <w:tcW w:w="6379" w:type="dxa"/>
          </w:tcPr>
          <w:p w14:paraId="21111347" w14:textId="5BBC043C" w:rsidR="004876A8" w:rsidRPr="006D573F" w:rsidRDefault="008275CC" w:rsidP="006D573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6D573F">
              <w:rPr>
                <w:rFonts w:ascii="宋体" w:eastAsia="宋体" w:hAnsi="宋体"/>
                <w:sz w:val="21"/>
                <w:szCs w:val="21"/>
              </w:rPr>
              <w:t>PC1: Intel(R) Core(TM) i7-4790 CPU @3.60GHz 3.60GHz  8G</w:t>
            </w:r>
          </w:p>
        </w:tc>
      </w:tr>
      <w:tr w:rsidR="004876A8" w:rsidRPr="00064DCA" w14:paraId="5B91403D" w14:textId="77777777" w:rsidTr="00CD02AF">
        <w:trPr>
          <w:trHeight w:val="392"/>
        </w:trPr>
        <w:tc>
          <w:tcPr>
            <w:tcW w:w="2410" w:type="dxa"/>
            <w:vMerge/>
          </w:tcPr>
          <w:p w14:paraId="29188129" w14:textId="77777777" w:rsidR="004876A8" w:rsidRPr="006D573F" w:rsidRDefault="004876A8" w:rsidP="006D573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6379" w:type="dxa"/>
          </w:tcPr>
          <w:p w14:paraId="2C1FD092" w14:textId="103A4762" w:rsidR="004876A8" w:rsidRPr="006D573F" w:rsidRDefault="008275CC" w:rsidP="006D573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6D573F">
              <w:rPr>
                <w:rFonts w:ascii="宋体" w:eastAsia="宋体" w:hAnsi="宋体"/>
                <w:sz w:val="21"/>
                <w:szCs w:val="21"/>
              </w:rPr>
              <w:t>PC2: Intel(R) Core(TM) i7-4700HQ CPU @2.40GHz 2.40GHz  8G</w:t>
            </w:r>
          </w:p>
        </w:tc>
      </w:tr>
      <w:tr w:rsidR="004876A8" w:rsidRPr="00064DCA" w14:paraId="11A1FD48" w14:textId="77777777" w:rsidTr="00CD02AF">
        <w:trPr>
          <w:trHeight w:val="504"/>
        </w:trPr>
        <w:tc>
          <w:tcPr>
            <w:tcW w:w="2410" w:type="dxa"/>
          </w:tcPr>
          <w:p w14:paraId="6E5A3DC6" w14:textId="77777777" w:rsidR="004876A8" w:rsidRPr="006D573F" w:rsidRDefault="004876A8" w:rsidP="006D573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6D573F">
              <w:rPr>
                <w:rFonts w:ascii="宋体" w:eastAsia="宋体" w:hAnsi="宋体"/>
                <w:sz w:val="21"/>
                <w:szCs w:val="21"/>
              </w:rPr>
              <w:t>PC操作系统</w:t>
            </w:r>
          </w:p>
        </w:tc>
        <w:tc>
          <w:tcPr>
            <w:tcW w:w="6379" w:type="dxa"/>
          </w:tcPr>
          <w:p w14:paraId="1700B810" w14:textId="58B71D9C" w:rsidR="004876A8" w:rsidRPr="006D573F" w:rsidRDefault="004876A8" w:rsidP="006D573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6D573F">
              <w:rPr>
                <w:rFonts w:ascii="宋体" w:eastAsia="宋体" w:hAnsi="宋体"/>
                <w:sz w:val="21"/>
                <w:szCs w:val="21"/>
              </w:rPr>
              <w:t>win10 64</w:t>
            </w:r>
            <w:r w:rsidRPr="006D573F">
              <w:rPr>
                <w:rFonts w:ascii="宋体" w:eastAsia="宋体" w:hAnsi="宋体" w:hint="eastAsia"/>
                <w:sz w:val="21"/>
                <w:szCs w:val="21"/>
              </w:rPr>
              <w:t>位</w:t>
            </w:r>
          </w:p>
        </w:tc>
      </w:tr>
      <w:tr w:rsidR="004876A8" w:rsidRPr="00064DCA" w14:paraId="1A88E27E" w14:textId="77777777" w:rsidTr="00CD02AF">
        <w:trPr>
          <w:trHeight w:val="470"/>
        </w:trPr>
        <w:tc>
          <w:tcPr>
            <w:tcW w:w="2410" w:type="dxa"/>
          </w:tcPr>
          <w:p w14:paraId="0E7E60DE" w14:textId="77777777" w:rsidR="004876A8" w:rsidRPr="006D573F" w:rsidRDefault="004876A8" w:rsidP="006D573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6D573F">
              <w:rPr>
                <w:rFonts w:ascii="宋体" w:eastAsia="宋体" w:hAnsi="宋体"/>
                <w:sz w:val="21"/>
                <w:szCs w:val="21"/>
              </w:rPr>
              <w:t>浏览器版本</w:t>
            </w:r>
          </w:p>
        </w:tc>
        <w:tc>
          <w:tcPr>
            <w:tcW w:w="6379" w:type="dxa"/>
          </w:tcPr>
          <w:p w14:paraId="2156D07C" w14:textId="77777777" w:rsidR="004876A8" w:rsidRPr="006D573F" w:rsidRDefault="004876A8" w:rsidP="006D573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6D573F">
              <w:rPr>
                <w:rFonts w:ascii="宋体" w:eastAsia="宋体" w:hAnsi="宋体"/>
                <w:sz w:val="21"/>
                <w:szCs w:val="21"/>
              </w:rPr>
              <w:t>IE11</w:t>
            </w:r>
          </w:p>
        </w:tc>
      </w:tr>
      <w:tr w:rsidR="000B1008" w:rsidRPr="00064DCA" w14:paraId="64886118" w14:textId="77777777" w:rsidTr="00CD02AF">
        <w:trPr>
          <w:trHeight w:val="470"/>
        </w:trPr>
        <w:tc>
          <w:tcPr>
            <w:tcW w:w="2410" w:type="dxa"/>
          </w:tcPr>
          <w:p w14:paraId="0A7C5C11" w14:textId="59001E8A" w:rsidR="000B1008" w:rsidRPr="001071A6" w:rsidRDefault="000B1008" w:rsidP="000B100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性能测试工具</w:t>
            </w:r>
          </w:p>
        </w:tc>
        <w:tc>
          <w:tcPr>
            <w:tcW w:w="6379" w:type="dxa"/>
          </w:tcPr>
          <w:p w14:paraId="5FE4B88A" w14:textId="7A47D64A" w:rsidR="000B1008" w:rsidRPr="00C554FF" w:rsidRDefault="000B1008" w:rsidP="000B1008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C554FF">
              <w:rPr>
                <w:rFonts w:ascii="宋体" w:eastAsia="宋体" w:hAnsi="宋体" w:hint="eastAsia"/>
                <w:sz w:val="21"/>
                <w:szCs w:val="21"/>
              </w:rPr>
              <w:t>Jmeter</w:t>
            </w:r>
            <w:r w:rsidR="001811EB">
              <w:rPr>
                <w:rFonts w:ascii="宋体" w:eastAsia="宋体" w:hAnsi="宋体"/>
                <w:sz w:val="21"/>
                <w:szCs w:val="21"/>
              </w:rPr>
              <w:t xml:space="preserve"> 5</w:t>
            </w:r>
            <w:r w:rsidRPr="00C554FF">
              <w:rPr>
                <w:rFonts w:ascii="宋体" w:eastAsia="宋体" w:hAnsi="宋体"/>
                <w:sz w:val="21"/>
                <w:szCs w:val="21"/>
              </w:rPr>
              <w:t>.0</w:t>
            </w:r>
          </w:p>
        </w:tc>
      </w:tr>
      <w:tr w:rsidR="0022400E" w:rsidRPr="00064DCA" w14:paraId="3C04E703" w14:textId="77777777" w:rsidTr="00CD02AF">
        <w:trPr>
          <w:trHeight w:val="470"/>
        </w:trPr>
        <w:tc>
          <w:tcPr>
            <w:tcW w:w="2410" w:type="dxa"/>
          </w:tcPr>
          <w:p w14:paraId="66B9ECAD" w14:textId="23118D74" w:rsidR="0022400E" w:rsidRDefault="0022400E" w:rsidP="000B100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网络情况</w:t>
            </w:r>
          </w:p>
        </w:tc>
        <w:tc>
          <w:tcPr>
            <w:tcW w:w="6379" w:type="dxa"/>
          </w:tcPr>
          <w:p w14:paraId="05B997E5" w14:textId="37E61E88" w:rsidR="0022400E" w:rsidRPr="00C554FF" w:rsidRDefault="0022400E" w:rsidP="000B1008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内网测试</w:t>
            </w:r>
          </w:p>
        </w:tc>
      </w:tr>
    </w:tbl>
    <w:p w14:paraId="2AD1789F" w14:textId="38F01774" w:rsidR="0019080D" w:rsidRDefault="0019080D" w:rsidP="000E645D">
      <w:bookmarkStart w:id="49" w:name="_Toc13143062"/>
      <w:bookmarkStart w:id="50" w:name="_Toc13487784"/>
      <w:bookmarkStart w:id="51" w:name="_Toc13487860"/>
    </w:p>
    <w:p w14:paraId="262BDF36" w14:textId="1F641AD9" w:rsidR="00EE7ECB" w:rsidRDefault="00CC3623" w:rsidP="00A1006E">
      <w:pPr>
        <w:pStyle w:val="1"/>
      </w:pPr>
      <w:bookmarkStart w:id="52" w:name="_问题列表_1"/>
      <w:bookmarkStart w:id="53" w:name="_安全测试结果"/>
      <w:bookmarkStart w:id="54" w:name="_性能测试结果"/>
      <w:bookmarkStart w:id="55" w:name="_Toc13143063"/>
      <w:bookmarkStart w:id="56" w:name="_Toc13487785"/>
      <w:bookmarkStart w:id="57" w:name="_Toc13487861"/>
      <w:bookmarkStart w:id="58" w:name="_Toc44603145"/>
      <w:bookmarkEnd w:id="49"/>
      <w:bookmarkEnd w:id="50"/>
      <w:bookmarkEnd w:id="51"/>
      <w:bookmarkEnd w:id="52"/>
      <w:bookmarkEnd w:id="53"/>
      <w:bookmarkEnd w:id="54"/>
      <w:r>
        <w:rPr>
          <w:rFonts w:hint="eastAsia"/>
        </w:rPr>
        <w:t>性能</w:t>
      </w:r>
      <w:r>
        <w:t>测试</w:t>
      </w:r>
      <w:r>
        <w:rPr>
          <w:rFonts w:hint="eastAsia"/>
        </w:rPr>
        <w:t>结果</w:t>
      </w:r>
      <w:bookmarkEnd w:id="55"/>
      <w:bookmarkEnd w:id="56"/>
      <w:bookmarkEnd w:id="57"/>
      <w:bookmarkEnd w:id="58"/>
    </w:p>
    <w:p w14:paraId="0447BF8D" w14:textId="72CF58CA" w:rsidR="00253748" w:rsidRDefault="00253748" w:rsidP="00253748">
      <w:pPr>
        <w:pStyle w:val="2"/>
      </w:pPr>
      <w:bookmarkStart w:id="59" w:name="_Toc44603146"/>
      <w:r>
        <w:rPr>
          <w:rFonts w:hint="eastAsia"/>
        </w:rPr>
        <w:t>负载测试汇总分析</w:t>
      </w:r>
      <w:bookmarkEnd w:id="59"/>
    </w:p>
    <w:p w14:paraId="178E24F0" w14:textId="4BE27336" w:rsidR="00253748" w:rsidRDefault="00253748" w:rsidP="006759C7">
      <w:pPr>
        <w:pStyle w:val="3"/>
      </w:pPr>
      <w:r>
        <w:rPr>
          <w:rFonts w:hint="eastAsia"/>
        </w:rPr>
        <w:t>负载测试汇总表</w:t>
      </w:r>
      <w:r w:rsidR="00D07ABC">
        <w:rPr>
          <w:rFonts w:hint="eastAsia"/>
        </w:rPr>
        <w:t>（</w:t>
      </w:r>
      <w:r w:rsidR="00E550ED">
        <w:rPr>
          <w:rFonts w:hint="eastAsia"/>
        </w:rPr>
        <w:t>服务器</w:t>
      </w:r>
      <w:r w:rsidR="00D07ABC">
        <w:rPr>
          <w:rFonts w:hint="eastAsia"/>
        </w:rPr>
        <w:t>配置1）</w:t>
      </w:r>
    </w:p>
    <w:tbl>
      <w:tblPr>
        <w:tblStyle w:val="12"/>
        <w:tblW w:w="9923" w:type="dxa"/>
        <w:tblInd w:w="-572" w:type="dxa"/>
        <w:tblLook w:val="04A0" w:firstRow="1" w:lastRow="0" w:firstColumn="1" w:lastColumn="0" w:noHBand="0" w:noVBand="1"/>
      </w:tblPr>
      <w:tblGrid>
        <w:gridCol w:w="416"/>
        <w:gridCol w:w="2419"/>
        <w:gridCol w:w="2190"/>
        <w:gridCol w:w="1651"/>
        <w:gridCol w:w="1091"/>
        <w:gridCol w:w="1191"/>
        <w:gridCol w:w="965"/>
      </w:tblGrid>
      <w:tr w:rsidR="00D06893" w:rsidRPr="00D06893" w14:paraId="7FCE201F" w14:textId="77777777" w:rsidTr="00F20C45">
        <w:tc>
          <w:tcPr>
            <w:tcW w:w="416" w:type="dxa"/>
            <w:vMerge w:val="restart"/>
          </w:tcPr>
          <w:p w14:paraId="05B331CD" w14:textId="77777777" w:rsidR="00D06893" w:rsidRPr="00D06893" w:rsidRDefault="00D06893" w:rsidP="00D06893">
            <w:r w:rsidRPr="00D06893">
              <w:rPr>
                <w:rFonts w:hint="eastAsia"/>
              </w:rPr>
              <w:t>#</w:t>
            </w:r>
          </w:p>
        </w:tc>
        <w:tc>
          <w:tcPr>
            <w:tcW w:w="2419" w:type="dxa"/>
            <w:vMerge w:val="restart"/>
          </w:tcPr>
          <w:p w14:paraId="468A32F4" w14:textId="77777777" w:rsidR="00D06893" w:rsidRPr="00D06893" w:rsidRDefault="00D06893" w:rsidP="00D06893">
            <w:r w:rsidRPr="00D06893">
              <w:rPr>
                <w:rFonts w:hint="eastAsia"/>
              </w:rPr>
              <w:t>实际场景</w:t>
            </w:r>
          </w:p>
        </w:tc>
        <w:tc>
          <w:tcPr>
            <w:tcW w:w="2190" w:type="dxa"/>
            <w:vMerge w:val="restart"/>
          </w:tcPr>
          <w:p w14:paraId="3ED19E4C" w14:textId="77777777" w:rsidR="00D06893" w:rsidRPr="00D06893" w:rsidRDefault="00D06893" w:rsidP="00D06893">
            <w:r w:rsidRPr="00D06893">
              <w:rPr>
                <w:rFonts w:hint="eastAsia"/>
              </w:rPr>
              <w:t>模拟场景</w:t>
            </w:r>
          </w:p>
        </w:tc>
        <w:tc>
          <w:tcPr>
            <w:tcW w:w="4898" w:type="dxa"/>
            <w:gridSpan w:val="4"/>
          </w:tcPr>
          <w:p w14:paraId="0AB2936B" w14:textId="77777777" w:rsidR="00D06893" w:rsidRPr="00D06893" w:rsidRDefault="00D06893" w:rsidP="00D06893">
            <w:pPr>
              <w:jc w:val="center"/>
            </w:pPr>
            <w:r w:rsidRPr="00D06893">
              <w:rPr>
                <w:rFonts w:hint="eastAsia"/>
              </w:rPr>
              <w:t>最终模拟结果</w:t>
            </w:r>
          </w:p>
        </w:tc>
      </w:tr>
      <w:tr w:rsidR="00D06893" w:rsidRPr="00D06893" w14:paraId="3E2EECFC" w14:textId="77777777" w:rsidTr="00F20C45">
        <w:tc>
          <w:tcPr>
            <w:tcW w:w="416" w:type="dxa"/>
            <w:vMerge/>
          </w:tcPr>
          <w:p w14:paraId="21B34491" w14:textId="77777777" w:rsidR="00D06893" w:rsidRPr="00D06893" w:rsidRDefault="00D06893" w:rsidP="00D06893"/>
        </w:tc>
        <w:tc>
          <w:tcPr>
            <w:tcW w:w="2419" w:type="dxa"/>
            <w:vMerge/>
          </w:tcPr>
          <w:p w14:paraId="755A3987" w14:textId="77777777" w:rsidR="00D06893" w:rsidRPr="00D06893" w:rsidRDefault="00D06893" w:rsidP="00D06893"/>
        </w:tc>
        <w:tc>
          <w:tcPr>
            <w:tcW w:w="2190" w:type="dxa"/>
            <w:vMerge/>
          </w:tcPr>
          <w:p w14:paraId="215DDB7E" w14:textId="77777777" w:rsidR="00D06893" w:rsidRPr="00D06893" w:rsidRDefault="00D06893" w:rsidP="00D06893"/>
        </w:tc>
        <w:tc>
          <w:tcPr>
            <w:tcW w:w="1651" w:type="dxa"/>
          </w:tcPr>
          <w:p w14:paraId="28BA3689" w14:textId="77777777" w:rsidR="00D06893" w:rsidRPr="00D06893" w:rsidRDefault="00D06893" w:rsidP="00D06893">
            <w:r w:rsidRPr="00D06893">
              <w:rPr>
                <w:rFonts w:hint="eastAsia"/>
              </w:rPr>
              <w:t>请求数</w:t>
            </w:r>
          </w:p>
        </w:tc>
        <w:tc>
          <w:tcPr>
            <w:tcW w:w="1091" w:type="dxa"/>
          </w:tcPr>
          <w:p w14:paraId="0ACADD5F" w14:textId="77777777" w:rsidR="00D06893" w:rsidRPr="00D06893" w:rsidRDefault="00D06893" w:rsidP="00D06893">
            <w:r w:rsidRPr="00D06893">
              <w:rPr>
                <w:rFonts w:hint="eastAsia"/>
              </w:rPr>
              <w:t>平均响应时间（秒）</w:t>
            </w:r>
          </w:p>
        </w:tc>
        <w:tc>
          <w:tcPr>
            <w:tcW w:w="1191" w:type="dxa"/>
          </w:tcPr>
          <w:p w14:paraId="239B3073" w14:textId="77777777" w:rsidR="00D06893" w:rsidRPr="00D06893" w:rsidRDefault="00D06893" w:rsidP="00D06893">
            <w:r w:rsidRPr="00D06893">
              <w:rPr>
                <w:rFonts w:hint="eastAsia"/>
              </w:rPr>
              <w:t>吞吐量（请求数</w:t>
            </w:r>
            <w:r w:rsidRPr="00D06893">
              <w:t>/秒）</w:t>
            </w:r>
          </w:p>
        </w:tc>
        <w:tc>
          <w:tcPr>
            <w:tcW w:w="965" w:type="dxa"/>
          </w:tcPr>
          <w:p w14:paraId="139E6254" w14:textId="77777777" w:rsidR="00D06893" w:rsidRPr="00D06893" w:rsidRDefault="00D06893" w:rsidP="00D06893">
            <w:r w:rsidRPr="00D06893">
              <w:rPr>
                <w:rFonts w:hint="eastAsia"/>
              </w:rPr>
              <w:t>成功率</w:t>
            </w:r>
          </w:p>
        </w:tc>
      </w:tr>
      <w:tr w:rsidR="00D06893" w:rsidRPr="00D06893" w14:paraId="36CCD6EA" w14:textId="77777777" w:rsidTr="00F20C45">
        <w:tc>
          <w:tcPr>
            <w:tcW w:w="416" w:type="dxa"/>
            <w:vMerge w:val="restart"/>
          </w:tcPr>
          <w:p w14:paraId="2946496E" w14:textId="77777777" w:rsidR="00D06893" w:rsidRPr="00D06893" w:rsidRDefault="00D06893" w:rsidP="00D06893">
            <w:r w:rsidRPr="00D06893">
              <w:t>1</w:t>
            </w:r>
          </w:p>
        </w:tc>
        <w:tc>
          <w:tcPr>
            <w:tcW w:w="2419" w:type="dxa"/>
            <w:vMerge w:val="restart"/>
          </w:tcPr>
          <w:p w14:paraId="087BB830" w14:textId="77777777" w:rsidR="00D06893" w:rsidRPr="00D06893" w:rsidRDefault="00D06893" w:rsidP="00D06893">
            <w:r w:rsidRPr="00D06893">
              <w:rPr>
                <w:rFonts w:hint="eastAsia"/>
              </w:rPr>
              <w:t>2</w:t>
            </w:r>
            <w:r w:rsidRPr="00D06893">
              <w:t>0</w:t>
            </w:r>
            <w:r w:rsidRPr="00D06893">
              <w:rPr>
                <w:rFonts w:hint="eastAsia"/>
              </w:rPr>
              <w:t>分钟，</w:t>
            </w:r>
            <w:r w:rsidRPr="00D06893">
              <w:rPr>
                <w:rFonts w:hint="eastAsia"/>
                <w:color w:val="00B050"/>
              </w:rPr>
              <w:t>6</w:t>
            </w:r>
            <w:r w:rsidRPr="00D06893">
              <w:rPr>
                <w:color w:val="00B050"/>
              </w:rPr>
              <w:t>00</w:t>
            </w:r>
            <w:r w:rsidRPr="00D06893">
              <w:rPr>
                <w:rFonts w:hint="eastAsia"/>
              </w:rPr>
              <w:t>个用户，每个用户平均进行2</w:t>
            </w:r>
            <w:r w:rsidRPr="00D06893">
              <w:t>0</w:t>
            </w:r>
            <w:r w:rsidRPr="00D06893">
              <w:rPr>
                <w:rFonts w:hint="eastAsia"/>
              </w:rPr>
              <w:t>次签名、2次解密操作</w:t>
            </w:r>
          </w:p>
          <w:p w14:paraId="0D55B7E5" w14:textId="6FA1FBE3" w:rsidR="00D06893" w:rsidRPr="00D06893" w:rsidRDefault="00D06893" w:rsidP="003F3874"/>
        </w:tc>
        <w:tc>
          <w:tcPr>
            <w:tcW w:w="2190" w:type="dxa"/>
            <w:vMerge w:val="restart"/>
          </w:tcPr>
          <w:p w14:paraId="2C7C9759" w14:textId="77777777" w:rsidR="00D06893" w:rsidRPr="00D06893" w:rsidRDefault="00D06893" w:rsidP="00D06893">
            <w:r w:rsidRPr="00D06893">
              <w:t>20</w:t>
            </w:r>
            <w:r w:rsidRPr="00D06893">
              <w:rPr>
                <w:rFonts w:hint="eastAsia"/>
              </w:rPr>
              <w:t>分钟，6</w:t>
            </w:r>
            <w:r w:rsidRPr="00D06893">
              <w:t>00</w:t>
            </w:r>
            <w:r w:rsidRPr="00D06893">
              <w:rPr>
                <w:rFonts w:hint="eastAsia"/>
              </w:rPr>
              <w:t>个线程，控制接口总请求数分别为：</w:t>
            </w:r>
          </w:p>
          <w:p w14:paraId="42C6EBED" w14:textId="77777777" w:rsidR="00D06893" w:rsidRPr="00D06893" w:rsidRDefault="00D06893" w:rsidP="00D06893">
            <w:r w:rsidRPr="00D06893">
              <w:rPr>
                <w:rFonts w:hint="eastAsia"/>
              </w:rPr>
              <w:t>获取随机数约1</w:t>
            </w:r>
            <w:r w:rsidRPr="00D06893">
              <w:t>2000</w:t>
            </w:r>
            <w:r w:rsidRPr="00D06893">
              <w:rPr>
                <w:rFonts w:hint="eastAsia"/>
              </w:rPr>
              <w:t>，</w:t>
            </w:r>
          </w:p>
          <w:p w14:paraId="6455BE95" w14:textId="77777777" w:rsidR="00D06893" w:rsidRPr="00D06893" w:rsidRDefault="00D06893" w:rsidP="00D06893">
            <w:r w:rsidRPr="00D06893">
              <w:rPr>
                <w:rFonts w:hint="eastAsia"/>
              </w:rPr>
              <w:t>协作签名约1</w:t>
            </w:r>
            <w:r w:rsidRPr="00D06893">
              <w:t>2000</w:t>
            </w:r>
            <w:r w:rsidRPr="00D06893">
              <w:rPr>
                <w:rFonts w:hint="eastAsia"/>
              </w:rPr>
              <w:t>，</w:t>
            </w:r>
          </w:p>
          <w:p w14:paraId="487D5204" w14:textId="77777777" w:rsidR="00D06893" w:rsidRPr="00D06893" w:rsidRDefault="00D06893" w:rsidP="00D06893">
            <w:r w:rsidRPr="00D06893">
              <w:rPr>
                <w:rFonts w:hint="eastAsia"/>
              </w:rPr>
              <w:t>协作解密约1</w:t>
            </w:r>
            <w:r w:rsidRPr="00D06893">
              <w:t>3200</w:t>
            </w:r>
            <w:r w:rsidRPr="00D06893">
              <w:rPr>
                <w:rFonts w:hint="eastAsia"/>
              </w:rPr>
              <w:t>，</w:t>
            </w:r>
          </w:p>
          <w:p w14:paraId="0AC02EE9" w14:textId="77777777" w:rsidR="00D06893" w:rsidRPr="00D06893" w:rsidRDefault="00D06893" w:rsidP="00D06893">
            <w:r w:rsidRPr="00D06893">
              <w:rPr>
                <w:rFonts w:hint="eastAsia"/>
              </w:rPr>
              <w:t>请求间隔随机</w:t>
            </w:r>
          </w:p>
        </w:tc>
        <w:tc>
          <w:tcPr>
            <w:tcW w:w="1651" w:type="dxa"/>
          </w:tcPr>
          <w:p w14:paraId="09D450C1" w14:textId="77777777" w:rsidR="00D06893" w:rsidRPr="00D06893" w:rsidRDefault="00D06893" w:rsidP="00D06893">
            <w:r w:rsidRPr="00D06893">
              <w:rPr>
                <w:rFonts w:hint="eastAsia"/>
              </w:rPr>
              <w:t>获取随机数接口</w:t>
            </w:r>
          </w:p>
          <w:p w14:paraId="312AA0C1" w14:textId="77777777" w:rsidR="00D06893" w:rsidRPr="00D06893" w:rsidRDefault="00D06893" w:rsidP="00D06893">
            <w:r w:rsidRPr="00D06893">
              <w:t>11859</w:t>
            </w:r>
          </w:p>
        </w:tc>
        <w:tc>
          <w:tcPr>
            <w:tcW w:w="1091" w:type="dxa"/>
          </w:tcPr>
          <w:p w14:paraId="4B65DF22" w14:textId="77777777" w:rsidR="00D06893" w:rsidRPr="00D06893" w:rsidRDefault="00D06893" w:rsidP="00D06893">
            <w:r w:rsidRPr="00D06893">
              <w:t>0.02</w:t>
            </w:r>
            <w:r w:rsidRPr="00D06893">
              <w:rPr>
                <w:rFonts w:hint="eastAsia"/>
              </w:rPr>
              <w:t>0</w:t>
            </w:r>
          </w:p>
        </w:tc>
        <w:tc>
          <w:tcPr>
            <w:tcW w:w="1191" w:type="dxa"/>
          </w:tcPr>
          <w:p w14:paraId="1E2DFF15" w14:textId="77777777" w:rsidR="00D06893" w:rsidRPr="00D06893" w:rsidRDefault="00D06893" w:rsidP="00D06893">
            <w:r w:rsidRPr="00D06893">
              <w:rPr>
                <w:rFonts w:hint="eastAsia"/>
              </w:rPr>
              <w:t>9.9</w:t>
            </w:r>
          </w:p>
        </w:tc>
        <w:tc>
          <w:tcPr>
            <w:tcW w:w="965" w:type="dxa"/>
          </w:tcPr>
          <w:p w14:paraId="659F9966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3EEA81FD" w14:textId="77777777" w:rsidTr="00F20C45">
        <w:tc>
          <w:tcPr>
            <w:tcW w:w="416" w:type="dxa"/>
            <w:vMerge/>
          </w:tcPr>
          <w:p w14:paraId="6B5DA852" w14:textId="77777777" w:rsidR="00D06893" w:rsidRPr="00D06893" w:rsidRDefault="00D06893" w:rsidP="00D06893"/>
        </w:tc>
        <w:tc>
          <w:tcPr>
            <w:tcW w:w="2419" w:type="dxa"/>
            <w:vMerge/>
          </w:tcPr>
          <w:p w14:paraId="030F3F6A" w14:textId="77777777" w:rsidR="00D06893" w:rsidRPr="00D06893" w:rsidRDefault="00D06893" w:rsidP="00D06893"/>
        </w:tc>
        <w:tc>
          <w:tcPr>
            <w:tcW w:w="2190" w:type="dxa"/>
            <w:vMerge/>
          </w:tcPr>
          <w:p w14:paraId="7B006F17" w14:textId="77777777" w:rsidR="00D06893" w:rsidRPr="00D06893" w:rsidRDefault="00D06893" w:rsidP="00D06893"/>
        </w:tc>
        <w:tc>
          <w:tcPr>
            <w:tcW w:w="1651" w:type="dxa"/>
          </w:tcPr>
          <w:p w14:paraId="5AB2BE4A" w14:textId="77777777" w:rsidR="00D06893" w:rsidRPr="00D06893" w:rsidRDefault="00D06893" w:rsidP="00D06893">
            <w:r w:rsidRPr="00D06893">
              <w:rPr>
                <w:rFonts w:hint="eastAsia"/>
              </w:rPr>
              <w:t>协作签名接口</w:t>
            </w:r>
          </w:p>
          <w:p w14:paraId="163B143F" w14:textId="77777777" w:rsidR="00D06893" w:rsidRPr="00D06893" w:rsidRDefault="00D06893" w:rsidP="00D06893">
            <w:r w:rsidRPr="00D06893">
              <w:t>11859</w:t>
            </w:r>
          </w:p>
        </w:tc>
        <w:tc>
          <w:tcPr>
            <w:tcW w:w="1091" w:type="dxa"/>
          </w:tcPr>
          <w:p w14:paraId="738475EC" w14:textId="77777777" w:rsidR="00D06893" w:rsidRPr="00D06893" w:rsidRDefault="00D06893" w:rsidP="00D06893">
            <w:r w:rsidRPr="00D06893">
              <w:t>0.</w:t>
            </w:r>
            <w:r w:rsidRPr="00D06893">
              <w:rPr>
                <w:rFonts w:hint="eastAsia"/>
              </w:rPr>
              <w:t>019</w:t>
            </w:r>
          </w:p>
        </w:tc>
        <w:tc>
          <w:tcPr>
            <w:tcW w:w="1191" w:type="dxa"/>
          </w:tcPr>
          <w:p w14:paraId="3BACD20D" w14:textId="77777777" w:rsidR="00D06893" w:rsidRPr="00D06893" w:rsidRDefault="00D06893" w:rsidP="00D06893">
            <w:r w:rsidRPr="00D06893">
              <w:rPr>
                <w:rFonts w:hint="eastAsia"/>
              </w:rPr>
              <w:t>9.9</w:t>
            </w:r>
          </w:p>
        </w:tc>
        <w:tc>
          <w:tcPr>
            <w:tcW w:w="965" w:type="dxa"/>
          </w:tcPr>
          <w:p w14:paraId="7003052D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3C035E12" w14:textId="77777777" w:rsidTr="00F20C45">
        <w:tc>
          <w:tcPr>
            <w:tcW w:w="416" w:type="dxa"/>
            <w:vMerge/>
          </w:tcPr>
          <w:p w14:paraId="45899D74" w14:textId="77777777" w:rsidR="00D06893" w:rsidRPr="00D06893" w:rsidRDefault="00D06893" w:rsidP="00D06893"/>
        </w:tc>
        <w:tc>
          <w:tcPr>
            <w:tcW w:w="2419" w:type="dxa"/>
            <w:vMerge/>
          </w:tcPr>
          <w:p w14:paraId="4B6A3D1D" w14:textId="77777777" w:rsidR="00D06893" w:rsidRPr="00D06893" w:rsidRDefault="00D06893" w:rsidP="00D06893"/>
        </w:tc>
        <w:tc>
          <w:tcPr>
            <w:tcW w:w="2190" w:type="dxa"/>
            <w:vMerge/>
          </w:tcPr>
          <w:p w14:paraId="45B7506F" w14:textId="77777777" w:rsidR="00D06893" w:rsidRPr="00D06893" w:rsidRDefault="00D06893" w:rsidP="00D06893"/>
        </w:tc>
        <w:tc>
          <w:tcPr>
            <w:tcW w:w="1651" w:type="dxa"/>
          </w:tcPr>
          <w:p w14:paraId="2495966E" w14:textId="77777777" w:rsidR="00D06893" w:rsidRPr="00D06893" w:rsidRDefault="00D06893" w:rsidP="00D06893">
            <w:r w:rsidRPr="00D06893">
              <w:rPr>
                <w:rFonts w:hint="eastAsia"/>
              </w:rPr>
              <w:t>协作解密接口</w:t>
            </w:r>
          </w:p>
          <w:p w14:paraId="19B8C737" w14:textId="77777777" w:rsidR="00D06893" w:rsidRPr="00D06893" w:rsidRDefault="00D06893" w:rsidP="00D06893">
            <w:r w:rsidRPr="00D06893">
              <w:t>13211</w:t>
            </w:r>
          </w:p>
        </w:tc>
        <w:tc>
          <w:tcPr>
            <w:tcW w:w="1091" w:type="dxa"/>
          </w:tcPr>
          <w:p w14:paraId="60BF46DF" w14:textId="77777777" w:rsidR="00D06893" w:rsidRPr="00D06893" w:rsidRDefault="00D06893" w:rsidP="00D06893">
            <w:r w:rsidRPr="00D06893">
              <w:t>0.</w:t>
            </w:r>
            <w:r w:rsidRPr="00D06893">
              <w:rPr>
                <w:rFonts w:hint="eastAsia"/>
              </w:rPr>
              <w:t>018</w:t>
            </w:r>
          </w:p>
        </w:tc>
        <w:tc>
          <w:tcPr>
            <w:tcW w:w="1191" w:type="dxa"/>
          </w:tcPr>
          <w:p w14:paraId="250EB434" w14:textId="77777777" w:rsidR="00D06893" w:rsidRPr="00D06893" w:rsidRDefault="00D06893" w:rsidP="00D06893">
            <w:r w:rsidRPr="00D06893">
              <w:t>11.</w:t>
            </w:r>
            <w:r w:rsidRPr="00D06893">
              <w:rPr>
                <w:rFonts w:hint="eastAsia"/>
              </w:rPr>
              <w:t>0</w:t>
            </w:r>
          </w:p>
        </w:tc>
        <w:tc>
          <w:tcPr>
            <w:tcW w:w="965" w:type="dxa"/>
          </w:tcPr>
          <w:p w14:paraId="4023E48A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0B7047FC" w14:textId="77777777" w:rsidTr="00F20C45">
        <w:trPr>
          <w:trHeight w:val="634"/>
        </w:trPr>
        <w:tc>
          <w:tcPr>
            <w:tcW w:w="416" w:type="dxa"/>
          </w:tcPr>
          <w:p w14:paraId="683CAD81" w14:textId="77777777" w:rsidR="00D06893" w:rsidRPr="00D06893" w:rsidRDefault="00D06893" w:rsidP="00D06893">
            <w:r w:rsidRPr="00D06893">
              <w:rPr>
                <w:rFonts w:hint="eastAsia"/>
              </w:rPr>
              <w:t>合计</w:t>
            </w:r>
          </w:p>
        </w:tc>
        <w:tc>
          <w:tcPr>
            <w:tcW w:w="9507" w:type="dxa"/>
            <w:gridSpan w:val="6"/>
          </w:tcPr>
          <w:p w14:paraId="7AD92D50" w14:textId="77777777" w:rsidR="00D06893" w:rsidRPr="00D06893" w:rsidRDefault="00D06893" w:rsidP="00D06893">
            <w:r w:rsidRPr="00D06893">
              <w:rPr>
                <w:rFonts w:hint="eastAsia"/>
              </w:rPr>
              <w:t>签名平均响应时间：</w:t>
            </w:r>
            <w:r w:rsidRPr="00D06893">
              <w:t>0.0</w:t>
            </w:r>
            <w:r w:rsidRPr="00D06893">
              <w:rPr>
                <w:rFonts w:hint="eastAsia"/>
              </w:rPr>
              <w:t>20+</w:t>
            </w:r>
            <w:r w:rsidRPr="00D06893">
              <w:t>0.</w:t>
            </w:r>
            <w:r w:rsidRPr="00D06893">
              <w:rPr>
                <w:rFonts w:hint="eastAsia"/>
              </w:rPr>
              <w:t>019+</w:t>
            </w:r>
            <w:r w:rsidRPr="00D06893">
              <w:t>0.</w:t>
            </w:r>
            <w:r w:rsidRPr="00D06893">
              <w:rPr>
                <w:rFonts w:hint="eastAsia"/>
              </w:rPr>
              <w:t>018=</w:t>
            </w:r>
            <w:r w:rsidRPr="00D06893">
              <w:t>0.</w:t>
            </w:r>
            <w:r w:rsidRPr="00D06893">
              <w:rPr>
                <w:rFonts w:hint="eastAsia"/>
              </w:rPr>
              <w:t>057</w:t>
            </w:r>
            <w:r w:rsidRPr="00D06893">
              <w:t>s</w:t>
            </w:r>
          </w:p>
          <w:p w14:paraId="78AC5523" w14:textId="77777777" w:rsidR="00D06893" w:rsidRPr="00D06893" w:rsidRDefault="00D06893" w:rsidP="00D06893">
            <w:r w:rsidRPr="00D06893">
              <w:rPr>
                <w:rFonts w:hint="eastAsia"/>
              </w:rPr>
              <w:t>解密平均响应时间：</w:t>
            </w:r>
            <w:r w:rsidRPr="00D06893">
              <w:t>0.</w:t>
            </w:r>
            <w:r w:rsidRPr="00D06893">
              <w:rPr>
                <w:rFonts w:hint="eastAsia"/>
              </w:rPr>
              <w:t>018</w:t>
            </w:r>
            <w:r w:rsidRPr="00D06893">
              <w:t>s</w:t>
            </w:r>
          </w:p>
          <w:p w14:paraId="064B2252" w14:textId="77777777" w:rsidR="00D06893" w:rsidRPr="00D06893" w:rsidRDefault="00D06893" w:rsidP="00D06893">
            <w:r w:rsidRPr="00D06893">
              <w:rPr>
                <w:rFonts w:hint="eastAsia"/>
              </w:rPr>
              <w:t>总吞吐量：</w:t>
            </w:r>
            <w:r w:rsidRPr="00D06893">
              <w:t>30.8个请求/秒</w:t>
            </w:r>
          </w:p>
        </w:tc>
      </w:tr>
      <w:tr w:rsidR="00D06893" w:rsidRPr="00D06893" w14:paraId="3E924542" w14:textId="77777777" w:rsidTr="00F20C45">
        <w:tc>
          <w:tcPr>
            <w:tcW w:w="416" w:type="dxa"/>
            <w:vMerge w:val="restart"/>
          </w:tcPr>
          <w:p w14:paraId="6D8637C1" w14:textId="77777777" w:rsidR="00D06893" w:rsidRPr="00D06893" w:rsidRDefault="00D06893" w:rsidP="00D06893">
            <w:r w:rsidRPr="00D06893">
              <w:t>2</w:t>
            </w:r>
          </w:p>
          <w:p w14:paraId="5115E392" w14:textId="77777777" w:rsidR="00D06893" w:rsidRPr="00D06893" w:rsidRDefault="00D06893" w:rsidP="00D06893"/>
        </w:tc>
        <w:tc>
          <w:tcPr>
            <w:tcW w:w="2419" w:type="dxa"/>
            <w:vMerge w:val="restart"/>
          </w:tcPr>
          <w:p w14:paraId="4FC826A3" w14:textId="77777777" w:rsidR="00D06893" w:rsidRPr="00D06893" w:rsidRDefault="00D06893" w:rsidP="00D06893">
            <w:r w:rsidRPr="00D06893">
              <w:rPr>
                <w:rFonts w:hint="eastAsia"/>
              </w:rPr>
              <w:t>2</w:t>
            </w:r>
            <w:r w:rsidRPr="00D06893">
              <w:t>0</w:t>
            </w:r>
            <w:r w:rsidRPr="00D06893">
              <w:rPr>
                <w:rFonts w:hint="eastAsia"/>
              </w:rPr>
              <w:t>分钟，</w:t>
            </w:r>
            <w:r w:rsidRPr="00D06893">
              <w:rPr>
                <w:color w:val="00B050"/>
              </w:rPr>
              <w:t>1200</w:t>
            </w:r>
            <w:r w:rsidRPr="00D06893">
              <w:rPr>
                <w:rFonts w:hint="eastAsia"/>
              </w:rPr>
              <w:t>个用户，每个用户平均进行2</w:t>
            </w:r>
            <w:r w:rsidRPr="00D06893">
              <w:t>0</w:t>
            </w:r>
            <w:r w:rsidRPr="00D06893">
              <w:rPr>
                <w:rFonts w:hint="eastAsia"/>
              </w:rPr>
              <w:t>次签名、2次解密操作</w:t>
            </w:r>
          </w:p>
          <w:p w14:paraId="4C7F29CF" w14:textId="77777777" w:rsidR="00D06893" w:rsidRPr="00D06893" w:rsidRDefault="00D06893" w:rsidP="00D06893"/>
        </w:tc>
        <w:tc>
          <w:tcPr>
            <w:tcW w:w="2190" w:type="dxa"/>
            <w:vMerge w:val="restart"/>
          </w:tcPr>
          <w:p w14:paraId="4573C7EF" w14:textId="77777777" w:rsidR="00D06893" w:rsidRPr="00D06893" w:rsidRDefault="00D06893" w:rsidP="00D06893">
            <w:r w:rsidRPr="00D06893">
              <w:t>20</w:t>
            </w:r>
            <w:r w:rsidRPr="00D06893">
              <w:rPr>
                <w:rFonts w:hint="eastAsia"/>
              </w:rPr>
              <w:t>分钟，</w:t>
            </w:r>
            <w:r w:rsidRPr="00D06893">
              <w:t>1200</w:t>
            </w:r>
            <w:r w:rsidRPr="00D06893">
              <w:rPr>
                <w:rFonts w:hint="eastAsia"/>
              </w:rPr>
              <w:t>个线程，控制接口总请求数分别为：</w:t>
            </w:r>
          </w:p>
          <w:p w14:paraId="05C9FE95" w14:textId="77777777" w:rsidR="00D06893" w:rsidRPr="00D06893" w:rsidRDefault="00D06893" w:rsidP="00D06893">
            <w:r w:rsidRPr="00D06893">
              <w:rPr>
                <w:rFonts w:hint="eastAsia"/>
              </w:rPr>
              <w:t>获取随机数约</w:t>
            </w:r>
            <w:r w:rsidRPr="00D06893">
              <w:t>24000</w:t>
            </w:r>
            <w:r w:rsidRPr="00D06893">
              <w:rPr>
                <w:rFonts w:hint="eastAsia"/>
              </w:rPr>
              <w:t>，</w:t>
            </w:r>
          </w:p>
          <w:p w14:paraId="31385D0B" w14:textId="77777777" w:rsidR="00D06893" w:rsidRPr="00D06893" w:rsidRDefault="00D06893" w:rsidP="00D06893">
            <w:r w:rsidRPr="00D06893">
              <w:rPr>
                <w:rFonts w:hint="eastAsia"/>
              </w:rPr>
              <w:t>协作签名约</w:t>
            </w:r>
            <w:r w:rsidRPr="00D06893">
              <w:t>24000</w:t>
            </w:r>
            <w:r w:rsidRPr="00D06893">
              <w:rPr>
                <w:rFonts w:hint="eastAsia"/>
              </w:rPr>
              <w:t>，</w:t>
            </w:r>
          </w:p>
          <w:p w14:paraId="5A562A57" w14:textId="77777777" w:rsidR="00D06893" w:rsidRPr="00D06893" w:rsidRDefault="00D06893" w:rsidP="00D06893">
            <w:r w:rsidRPr="00D06893">
              <w:rPr>
                <w:rFonts w:hint="eastAsia"/>
              </w:rPr>
              <w:lastRenderedPageBreak/>
              <w:t>协作解密约</w:t>
            </w:r>
            <w:r w:rsidRPr="00D06893">
              <w:t>26400</w:t>
            </w:r>
            <w:r w:rsidRPr="00D06893">
              <w:rPr>
                <w:rFonts w:hint="eastAsia"/>
              </w:rPr>
              <w:t>，</w:t>
            </w:r>
          </w:p>
          <w:p w14:paraId="36A3200D" w14:textId="77777777" w:rsidR="00D06893" w:rsidRPr="00D06893" w:rsidRDefault="00D06893" w:rsidP="00D06893">
            <w:r w:rsidRPr="00D06893">
              <w:rPr>
                <w:rFonts w:hint="eastAsia"/>
              </w:rPr>
              <w:t>请求间隔随机</w:t>
            </w:r>
          </w:p>
        </w:tc>
        <w:tc>
          <w:tcPr>
            <w:tcW w:w="1651" w:type="dxa"/>
          </w:tcPr>
          <w:p w14:paraId="2B116166" w14:textId="77777777" w:rsidR="00D06893" w:rsidRPr="00D06893" w:rsidRDefault="00D06893" w:rsidP="00D06893">
            <w:r w:rsidRPr="00D06893">
              <w:rPr>
                <w:rFonts w:hint="eastAsia"/>
              </w:rPr>
              <w:lastRenderedPageBreak/>
              <w:t>获取随机数接口</w:t>
            </w:r>
          </w:p>
          <w:p w14:paraId="54D25541" w14:textId="77777777" w:rsidR="00D06893" w:rsidRPr="00D06893" w:rsidRDefault="00D06893" w:rsidP="00D06893">
            <w:r w:rsidRPr="00D06893">
              <w:t>23722</w:t>
            </w:r>
          </w:p>
        </w:tc>
        <w:tc>
          <w:tcPr>
            <w:tcW w:w="1091" w:type="dxa"/>
          </w:tcPr>
          <w:p w14:paraId="241D783B" w14:textId="77777777" w:rsidR="00D06893" w:rsidRPr="00D06893" w:rsidRDefault="00D06893" w:rsidP="00D06893">
            <w:r w:rsidRPr="00D06893">
              <w:t>0.019</w:t>
            </w:r>
          </w:p>
        </w:tc>
        <w:tc>
          <w:tcPr>
            <w:tcW w:w="1191" w:type="dxa"/>
          </w:tcPr>
          <w:p w14:paraId="199A2C34" w14:textId="77777777" w:rsidR="00D06893" w:rsidRPr="00D06893" w:rsidRDefault="00D06893" w:rsidP="00D06893">
            <w:r w:rsidRPr="00D06893">
              <w:t>19.8</w:t>
            </w:r>
          </w:p>
        </w:tc>
        <w:tc>
          <w:tcPr>
            <w:tcW w:w="965" w:type="dxa"/>
          </w:tcPr>
          <w:p w14:paraId="4A9E8648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187EFD5F" w14:textId="77777777" w:rsidTr="00F20C45">
        <w:tc>
          <w:tcPr>
            <w:tcW w:w="416" w:type="dxa"/>
            <w:vMerge/>
          </w:tcPr>
          <w:p w14:paraId="0C77CB4C" w14:textId="77777777" w:rsidR="00D06893" w:rsidRPr="00D06893" w:rsidRDefault="00D06893" w:rsidP="00D06893"/>
        </w:tc>
        <w:tc>
          <w:tcPr>
            <w:tcW w:w="2419" w:type="dxa"/>
            <w:vMerge/>
          </w:tcPr>
          <w:p w14:paraId="6ABEDFAC" w14:textId="77777777" w:rsidR="00D06893" w:rsidRPr="00D06893" w:rsidRDefault="00D06893" w:rsidP="00D06893"/>
        </w:tc>
        <w:tc>
          <w:tcPr>
            <w:tcW w:w="2190" w:type="dxa"/>
            <w:vMerge/>
          </w:tcPr>
          <w:p w14:paraId="3797CB1C" w14:textId="77777777" w:rsidR="00D06893" w:rsidRPr="00D06893" w:rsidRDefault="00D06893" w:rsidP="00D06893"/>
        </w:tc>
        <w:tc>
          <w:tcPr>
            <w:tcW w:w="1651" w:type="dxa"/>
          </w:tcPr>
          <w:p w14:paraId="5557D427" w14:textId="77777777" w:rsidR="00D06893" w:rsidRPr="00D06893" w:rsidRDefault="00D06893" w:rsidP="00D06893">
            <w:r w:rsidRPr="00D06893">
              <w:rPr>
                <w:rFonts w:hint="eastAsia"/>
              </w:rPr>
              <w:t>协作签名接口</w:t>
            </w:r>
          </w:p>
          <w:p w14:paraId="2572B3FC" w14:textId="77777777" w:rsidR="00D06893" w:rsidRPr="00D06893" w:rsidRDefault="00D06893" w:rsidP="00D06893">
            <w:r w:rsidRPr="00D06893">
              <w:t>23791</w:t>
            </w:r>
          </w:p>
        </w:tc>
        <w:tc>
          <w:tcPr>
            <w:tcW w:w="1091" w:type="dxa"/>
          </w:tcPr>
          <w:p w14:paraId="3C6F9FE4" w14:textId="77777777" w:rsidR="00D06893" w:rsidRPr="00D06893" w:rsidRDefault="00D06893" w:rsidP="00D06893">
            <w:r w:rsidRPr="00D06893">
              <w:t>0.020</w:t>
            </w:r>
          </w:p>
        </w:tc>
        <w:tc>
          <w:tcPr>
            <w:tcW w:w="1191" w:type="dxa"/>
          </w:tcPr>
          <w:p w14:paraId="2155C366" w14:textId="77777777" w:rsidR="00D06893" w:rsidRPr="00D06893" w:rsidRDefault="00D06893" w:rsidP="00D06893">
            <w:r w:rsidRPr="00D06893">
              <w:t>19.8</w:t>
            </w:r>
          </w:p>
        </w:tc>
        <w:tc>
          <w:tcPr>
            <w:tcW w:w="965" w:type="dxa"/>
          </w:tcPr>
          <w:p w14:paraId="7235E429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1BCB34DB" w14:textId="77777777" w:rsidTr="00F20C45">
        <w:tc>
          <w:tcPr>
            <w:tcW w:w="416" w:type="dxa"/>
            <w:vMerge/>
          </w:tcPr>
          <w:p w14:paraId="5ACADE62" w14:textId="77777777" w:rsidR="00D06893" w:rsidRPr="00D06893" w:rsidRDefault="00D06893" w:rsidP="00D06893"/>
        </w:tc>
        <w:tc>
          <w:tcPr>
            <w:tcW w:w="2419" w:type="dxa"/>
            <w:vMerge/>
          </w:tcPr>
          <w:p w14:paraId="33C22A46" w14:textId="77777777" w:rsidR="00D06893" w:rsidRPr="00D06893" w:rsidRDefault="00D06893" w:rsidP="00D06893"/>
        </w:tc>
        <w:tc>
          <w:tcPr>
            <w:tcW w:w="2190" w:type="dxa"/>
            <w:vMerge/>
          </w:tcPr>
          <w:p w14:paraId="3ADC7CA6" w14:textId="77777777" w:rsidR="00D06893" w:rsidRPr="00D06893" w:rsidRDefault="00D06893" w:rsidP="00D06893"/>
        </w:tc>
        <w:tc>
          <w:tcPr>
            <w:tcW w:w="1651" w:type="dxa"/>
          </w:tcPr>
          <w:p w14:paraId="37A6AF24" w14:textId="77777777" w:rsidR="00D06893" w:rsidRPr="00D06893" w:rsidRDefault="00D06893" w:rsidP="00D06893">
            <w:r w:rsidRPr="00D06893">
              <w:rPr>
                <w:rFonts w:hint="eastAsia"/>
              </w:rPr>
              <w:t>协作解密接口</w:t>
            </w:r>
          </w:p>
          <w:p w14:paraId="1099D2D2" w14:textId="77777777" w:rsidR="00D06893" w:rsidRPr="00D06893" w:rsidRDefault="00D06893" w:rsidP="00D06893">
            <w:r w:rsidRPr="00D06893">
              <w:lastRenderedPageBreak/>
              <w:t>26298</w:t>
            </w:r>
          </w:p>
        </w:tc>
        <w:tc>
          <w:tcPr>
            <w:tcW w:w="1091" w:type="dxa"/>
          </w:tcPr>
          <w:p w14:paraId="7839747D" w14:textId="77777777" w:rsidR="00D06893" w:rsidRPr="00D06893" w:rsidRDefault="00D06893" w:rsidP="00D06893">
            <w:r w:rsidRPr="00D06893">
              <w:lastRenderedPageBreak/>
              <w:t>0.019</w:t>
            </w:r>
          </w:p>
        </w:tc>
        <w:tc>
          <w:tcPr>
            <w:tcW w:w="1191" w:type="dxa"/>
          </w:tcPr>
          <w:p w14:paraId="4F36D413" w14:textId="77777777" w:rsidR="00D06893" w:rsidRPr="00D06893" w:rsidRDefault="00D06893" w:rsidP="00D06893">
            <w:r w:rsidRPr="00D06893">
              <w:t>21.9</w:t>
            </w:r>
          </w:p>
        </w:tc>
        <w:tc>
          <w:tcPr>
            <w:tcW w:w="965" w:type="dxa"/>
          </w:tcPr>
          <w:p w14:paraId="0572AFB4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0F98B249" w14:textId="77777777" w:rsidTr="00F20C45">
        <w:tc>
          <w:tcPr>
            <w:tcW w:w="416" w:type="dxa"/>
          </w:tcPr>
          <w:p w14:paraId="5DB76C54" w14:textId="77777777" w:rsidR="00D06893" w:rsidRPr="00D06893" w:rsidRDefault="00D06893" w:rsidP="00D06893">
            <w:r w:rsidRPr="00D06893">
              <w:rPr>
                <w:rFonts w:hint="eastAsia"/>
              </w:rPr>
              <w:t>合计</w:t>
            </w:r>
          </w:p>
        </w:tc>
        <w:tc>
          <w:tcPr>
            <w:tcW w:w="9507" w:type="dxa"/>
            <w:gridSpan w:val="6"/>
          </w:tcPr>
          <w:p w14:paraId="60C3CA40" w14:textId="77777777" w:rsidR="00D06893" w:rsidRPr="00D06893" w:rsidRDefault="00D06893" w:rsidP="00D06893">
            <w:r w:rsidRPr="00D06893">
              <w:rPr>
                <w:rFonts w:hint="eastAsia"/>
              </w:rPr>
              <w:t>签名平均响应时间：</w:t>
            </w:r>
            <w:r w:rsidRPr="00D06893">
              <w:t>0.019+0.020+0.019=0.058s</w:t>
            </w:r>
          </w:p>
          <w:p w14:paraId="5232DD21" w14:textId="77777777" w:rsidR="00D06893" w:rsidRPr="00D06893" w:rsidRDefault="00D06893" w:rsidP="00D06893">
            <w:r w:rsidRPr="00D06893">
              <w:rPr>
                <w:rFonts w:hint="eastAsia"/>
              </w:rPr>
              <w:t>解密平均响应时间：</w:t>
            </w:r>
            <w:r w:rsidRPr="00D06893">
              <w:t>0.019s</w:t>
            </w:r>
          </w:p>
          <w:p w14:paraId="045A19B4" w14:textId="77777777" w:rsidR="00D06893" w:rsidRPr="00D06893" w:rsidRDefault="00D06893" w:rsidP="00D06893">
            <w:r w:rsidRPr="00D06893">
              <w:rPr>
                <w:rFonts w:hint="eastAsia"/>
              </w:rPr>
              <w:t>总吞吐量：</w:t>
            </w:r>
            <w:r w:rsidRPr="00D06893">
              <w:t>61.5个请求/秒</w:t>
            </w:r>
          </w:p>
        </w:tc>
      </w:tr>
      <w:tr w:rsidR="00D06893" w:rsidRPr="00D06893" w14:paraId="27D5D8B9" w14:textId="77777777" w:rsidTr="00F20C45">
        <w:tc>
          <w:tcPr>
            <w:tcW w:w="416" w:type="dxa"/>
            <w:vMerge w:val="restart"/>
          </w:tcPr>
          <w:p w14:paraId="6FFC4E38" w14:textId="77777777" w:rsidR="00D06893" w:rsidRPr="00D06893" w:rsidRDefault="00D06893" w:rsidP="00D06893">
            <w:r w:rsidRPr="00D06893">
              <w:t>3</w:t>
            </w:r>
          </w:p>
          <w:p w14:paraId="3D51A0EC" w14:textId="77777777" w:rsidR="00D06893" w:rsidRPr="00D06893" w:rsidRDefault="00D06893" w:rsidP="00D06893"/>
        </w:tc>
        <w:tc>
          <w:tcPr>
            <w:tcW w:w="2419" w:type="dxa"/>
            <w:vMerge w:val="restart"/>
          </w:tcPr>
          <w:p w14:paraId="7F974AD5" w14:textId="77777777" w:rsidR="00D06893" w:rsidRPr="00D06893" w:rsidRDefault="00D06893" w:rsidP="00D06893">
            <w:r w:rsidRPr="00D06893">
              <w:rPr>
                <w:rFonts w:hint="eastAsia"/>
              </w:rPr>
              <w:t>2</w:t>
            </w:r>
            <w:r w:rsidRPr="00D06893">
              <w:t>0</w:t>
            </w:r>
            <w:r w:rsidRPr="00D06893">
              <w:rPr>
                <w:rFonts w:hint="eastAsia"/>
              </w:rPr>
              <w:t>分钟，</w:t>
            </w:r>
            <w:r w:rsidRPr="00D06893">
              <w:rPr>
                <w:color w:val="00B050"/>
              </w:rPr>
              <w:t>2400</w:t>
            </w:r>
            <w:r w:rsidRPr="00D06893">
              <w:rPr>
                <w:rFonts w:hint="eastAsia"/>
              </w:rPr>
              <w:t>个用户，每个用户平均进行2</w:t>
            </w:r>
            <w:r w:rsidRPr="00D06893">
              <w:t>0</w:t>
            </w:r>
            <w:r w:rsidRPr="00D06893">
              <w:rPr>
                <w:rFonts w:hint="eastAsia"/>
              </w:rPr>
              <w:t>次签名、2次解密操作</w:t>
            </w:r>
          </w:p>
          <w:p w14:paraId="6A1ECA0F" w14:textId="77777777" w:rsidR="00D06893" w:rsidRPr="00D06893" w:rsidRDefault="00D06893" w:rsidP="00D06893"/>
        </w:tc>
        <w:tc>
          <w:tcPr>
            <w:tcW w:w="2190" w:type="dxa"/>
            <w:vMerge w:val="restart"/>
          </w:tcPr>
          <w:p w14:paraId="3A3A84E1" w14:textId="77777777" w:rsidR="00D06893" w:rsidRPr="00D06893" w:rsidRDefault="00D06893" w:rsidP="00D06893">
            <w:r w:rsidRPr="00D06893">
              <w:t>20</w:t>
            </w:r>
            <w:r w:rsidRPr="00D06893">
              <w:rPr>
                <w:rFonts w:hint="eastAsia"/>
              </w:rPr>
              <w:t>分钟，</w:t>
            </w:r>
            <w:r w:rsidRPr="00D06893">
              <w:t>2400</w:t>
            </w:r>
            <w:r w:rsidRPr="00D06893">
              <w:rPr>
                <w:rFonts w:hint="eastAsia"/>
              </w:rPr>
              <w:t>个线程，控制接口总请求数分别为：</w:t>
            </w:r>
          </w:p>
          <w:p w14:paraId="72088700" w14:textId="77777777" w:rsidR="00D06893" w:rsidRPr="00D06893" w:rsidRDefault="00D06893" w:rsidP="00D06893">
            <w:r w:rsidRPr="00D06893">
              <w:rPr>
                <w:rFonts w:hint="eastAsia"/>
              </w:rPr>
              <w:t>获取随机数约</w:t>
            </w:r>
            <w:r w:rsidRPr="00D06893">
              <w:t>48000</w:t>
            </w:r>
            <w:r w:rsidRPr="00D06893">
              <w:rPr>
                <w:rFonts w:hint="eastAsia"/>
              </w:rPr>
              <w:t>，</w:t>
            </w:r>
          </w:p>
          <w:p w14:paraId="4C2FEDFB" w14:textId="77777777" w:rsidR="00D06893" w:rsidRPr="00D06893" w:rsidRDefault="00D06893" w:rsidP="00D06893">
            <w:r w:rsidRPr="00D06893">
              <w:rPr>
                <w:rFonts w:hint="eastAsia"/>
              </w:rPr>
              <w:t>协作签名约</w:t>
            </w:r>
            <w:r w:rsidRPr="00D06893">
              <w:t>48000</w:t>
            </w:r>
            <w:r w:rsidRPr="00D06893">
              <w:rPr>
                <w:rFonts w:hint="eastAsia"/>
              </w:rPr>
              <w:t>，</w:t>
            </w:r>
          </w:p>
          <w:p w14:paraId="65C98E13" w14:textId="77777777" w:rsidR="00D06893" w:rsidRPr="00D06893" w:rsidRDefault="00D06893" w:rsidP="00D06893">
            <w:r w:rsidRPr="00D06893">
              <w:rPr>
                <w:rFonts w:hint="eastAsia"/>
              </w:rPr>
              <w:t>协作解密约</w:t>
            </w:r>
            <w:r w:rsidRPr="00D06893">
              <w:t>52800</w:t>
            </w:r>
            <w:r w:rsidRPr="00D06893">
              <w:rPr>
                <w:rFonts w:hint="eastAsia"/>
              </w:rPr>
              <w:t>，</w:t>
            </w:r>
          </w:p>
          <w:p w14:paraId="005C4B38" w14:textId="77777777" w:rsidR="00D06893" w:rsidRPr="00D06893" w:rsidRDefault="00D06893" w:rsidP="00D06893">
            <w:r w:rsidRPr="00D06893">
              <w:rPr>
                <w:rFonts w:hint="eastAsia"/>
              </w:rPr>
              <w:t>请求间隔随机</w:t>
            </w:r>
          </w:p>
        </w:tc>
        <w:tc>
          <w:tcPr>
            <w:tcW w:w="1651" w:type="dxa"/>
          </w:tcPr>
          <w:p w14:paraId="6FBE4E6D" w14:textId="77777777" w:rsidR="00D06893" w:rsidRPr="00D06893" w:rsidRDefault="00D06893" w:rsidP="00D06893">
            <w:r w:rsidRPr="00D06893">
              <w:rPr>
                <w:rFonts w:hint="eastAsia"/>
              </w:rPr>
              <w:t>获取随机数接口</w:t>
            </w:r>
          </w:p>
          <w:p w14:paraId="72D39672" w14:textId="77777777" w:rsidR="00D06893" w:rsidRPr="00D06893" w:rsidRDefault="00D06893" w:rsidP="00D06893">
            <w:r w:rsidRPr="00D06893">
              <w:t>47541</w:t>
            </w:r>
          </w:p>
        </w:tc>
        <w:tc>
          <w:tcPr>
            <w:tcW w:w="1091" w:type="dxa"/>
          </w:tcPr>
          <w:p w14:paraId="3A3F7C64" w14:textId="77777777" w:rsidR="00D06893" w:rsidRPr="00D06893" w:rsidRDefault="00D06893" w:rsidP="00D06893">
            <w:r w:rsidRPr="00D06893">
              <w:t>0.0</w:t>
            </w:r>
            <w:r w:rsidRPr="00D06893">
              <w:rPr>
                <w:rFonts w:hint="eastAsia"/>
              </w:rPr>
              <w:t>21</w:t>
            </w:r>
          </w:p>
        </w:tc>
        <w:tc>
          <w:tcPr>
            <w:tcW w:w="1191" w:type="dxa"/>
          </w:tcPr>
          <w:p w14:paraId="3093CE3D" w14:textId="77777777" w:rsidR="00D06893" w:rsidRPr="00D06893" w:rsidRDefault="00D06893" w:rsidP="00D06893">
            <w:r w:rsidRPr="00D06893">
              <w:rPr>
                <w:rFonts w:hint="eastAsia"/>
              </w:rPr>
              <w:t>39.7</w:t>
            </w:r>
          </w:p>
        </w:tc>
        <w:tc>
          <w:tcPr>
            <w:tcW w:w="965" w:type="dxa"/>
          </w:tcPr>
          <w:p w14:paraId="315BBFB2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1B0D1079" w14:textId="77777777" w:rsidTr="00F20C45">
        <w:tc>
          <w:tcPr>
            <w:tcW w:w="416" w:type="dxa"/>
            <w:vMerge/>
          </w:tcPr>
          <w:p w14:paraId="51E7E881" w14:textId="77777777" w:rsidR="00D06893" w:rsidRPr="00D06893" w:rsidRDefault="00D06893" w:rsidP="00D06893"/>
        </w:tc>
        <w:tc>
          <w:tcPr>
            <w:tcW w:w="2419" w:type="dxa"/>
            <w:vMerge/>
          </w:tcPr>
          <w:p w14:paraId="48CF78A6" w14:textId="77777777" w:rsidR="00D06893" w:rsidRPr="00D06893" w:rsidRDefault="00D06893" w:rsidP="00D06893"/>
        </w:tc>
        <w:tc>
          <w:tcPr>
            <w:tcW w:w="2190" w:type="dxa"/>
            <w:vMerge/>
          </w:tcPr>
          <w:p w14:paraId="5A5465B3" w14:textId="77777777" w:rsidR="00D06893" w:rsidRPr="00D06893" w:rsidRDefault="00D06893" w:rsidP="00D06893"/>
        </w:tc>
        <w:tc>
          <w:tcPr>
            <w:tcW w:w="1651" w:type="dxa"/>
          </w:tcPr>
          <w:p w14:paraId="72CE655B" w14:textId="77777777" w:rsidR="00D06893" w:rsidRPr="00D06893" w:rsidRDefault="00D06893" w:rsidP="00D06893">
            <w:r w:rsidRPr="00D06893">
              <w:rPr>
                <w:rFonts w:hint="eastAsia"/>
              </w:rPr>
              <w:t>协作签名接口</w:t>
            </w:r>
          </w:p>
          <w:p w14:paraId="73135263" w14:textId="77777777" w:rsidR="00D06893" w:rsidRPr="00D06893" w:rsidRDefault="00D06893" w:rsidP="00D06893">
            <w:r w:rsidRPr="00D06893">
              <w:t>47430</w:t>
            </w:r>
          </w:p>
        </w:tc>
        <w:tc>
          <w:tcPr>
            <w:tcW w:w="1091" w:type="dxa"/>
          </w:tcPr>
          <w:p w14:paraId="474C8365" w14:textId="77777777" w:rsidR="00D06893" w:rsidRPr="00D06893" w:rsidRDefault="00D06893" w:rsidP="00D06893">
            <w:r w:rsidRPr="00D06893">
              <w:t>0.</w:t>
            </w:r>
            <w:r w:rsidRPr="00D06893">
              <w:rPr>
                <w:rFonts w:hint="eastAsia"/>
              </w:rPr>
              <w:t>020</w:t>
            </w:r>
          </w:p>
        </w:tc>
        <w:tc>
          <w:tcPr>
            <w:tcW w:w="1191" w:type="dxa"/>
          </w:tcPr>
          <w:p w14:paraId="5D599507" w14:textId="77777777" w:rsidR="00D06893" w:rsidRPr="00D06893" w:rsidRDefault="00D06893" w:rsidP="00D06893">
            <w:r w:rsidRPr="00D06893">
              <w:rPr>
                <w:rFonts w:hint="eastAsia"/>
              </w:rPr>
              <w:t>39.6</w:t>
            </w:r>
          </w:p>
        </w:tc>
        <w:tc>
          <w:tcPr>
            <w:tcW w:w="965" w:type="dxa"/>
          </w:tcPr>
          <w:p w14:paraId="50B7177E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1007185B" w14:textId="77777777" w:rsidTr="00F20C45">
        <w:tc>
          <w:tcPr>
            <w:tcW w:w="416" w:type="dxa"/>
            <w:vMerge/>
          </w:tcPr>
          <w:p w14:paraId="5F3DA14F" w14:textId="77777777" w:rsidR="00D06893" w:rsidRPr="00D06893" w:rsidRDefault="00D06893" w:rsidP="00D06893"/>
        </w:tc>
        <w:tc>
          <w:tcPr>
            <w:tcW w:w="2419" w:type="dxa"/>
            <w:vMerge/>
          </w:tcPr>
          <w:p w14:paraId="5A624C1C" w14:textId="77777777" w:rsidR="00D06893" w:rsidRPr="00D06893" w:rsidRDefault="00D06893" w:rsidP="00D06893"/>
        </w:tc>
        <w:tc>
          <w:tcPr>
            <w:tcW w:w="2190" w:type="dxa"/>
            <w:vMerge/>
          </w:tcPr>
          <w:p w14:paraId="080EA40B" w14:textId="77777777" w:rsidR="00D06893" w:rsidRPr="00D06893" w:rsidRDefault="00D06893" w:rsidP="00D06893"/>
        </w:tc>
        <w:tc>
          <w:tcPr>
            <w:tcW w:w="1651" w:type="dxa"/>
          </w:tcPr>
          <w:p w14:paraId="34B7F39E" w14:textId="77777777" w:rsidR="00D06893" w:rsidRPr="00D06893" w:rsidRDefault="00D06893" w:rsidP="00D06893">
            <w:r w:rsidRPr="00D06893">
              <w:rPr>
                <w:rFonts w:hint="eastAsia"/>
              </w:rPr>
              <w:t>协作解密接口</w:t>
            </w:r>
          </w:p>
          <w:p w14:paraId="1009C207" w14:textId="77777777" w:rsidR="00D06893" w:rsidRPr="00D06893" w:rsidRDefault="00D06893" w:rsidP="00D06893">
            <w:r w:rsidRPr="00D06893">
              <w:t>53039</w:t>
            </w:r>
          </w:p>
        </w:tc>
        <w:tc>
          <w:tcPr>
            <w:tcW w:w="1091" w:type="dxa"/>
          </w:tcPr>
          <w:p w14:paraId="616540E9" w14:textId="77777777" w:rsidR="00D06893" w:rsidRPr="00D06893" w:rsidRDefault="00D06893" w:rsidP="00D06893">
            <w:r w:rsidRPr="00D06893">
              <w:t>0.</w:t>
            </w:r>
            <w:r w:rsidRPr="00D06893">
              <w:rPr>
                <w:rFonts w:hint="eastAsia"/>
              </w:rPr>
              <w:t>020</w:t>
            </w:r>
          </w:p>
        </w:tc>
        <w:tc>
          <w:tcPr>
            <w:tcW w:w="1191" w:type="dxa"/>
          </w:tcPr>
          <w:p w14:paraId="04781798" w14:textId="77777777" w:rsidR="00D06893" w:rsidRPr="00D06893" w:rsidRDefault="00D06893" w:rsidP="00D06893">
            <w:r w:rsidRPr="00D06893">
              <w:rPr>
                <w:rFonts w:hint="eastAsia"/>
              </w:rPr>
              <w:t>44.2</w:t>
            </w:r>
          </w:p>
        </w:tc>
        <w:tc>
          <w:tcPr>
            <w:tcW w:w="965" w:type="dxa"/>
          </w:tcPr>
          <w:p w14:paraId="0E2DD9BE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7C54E2BF" w14:textId="77777777" w:rsidTr="00F20C45">
        <w:tc>
          <w:tcPr>
            <w:tcW w:w="416" w:type="dxa"/>
          </w:tcPr>
          <w:p w14:paraId="7B3E15B9" w14:textId="77777777" w:rsidR="00D06893" w:rsidRPr="00D06893" w:rsidRDefault="00D06893" w:rsidP="00D06893">
            <w:r w:rsidRPr="00D06893">
              <w:rPr>
                <w:rFonts w:hint="eastAsia"/>
              </w:rPr>
              <w:t>合计</w:t>
            </w:r>
          </w:p>
        </w:tc>
        <w:tc>
          <w:tcPr>
            <w:tcW w:w="9507" w:type="dxa"/>
            <w:gridSpan w:val="6"/>
          </w:tcPr>
          <w:p w14:paraId="17D46307" w14:textId="77777777" w:rsidR="00D06893" w:rsidRPr="00D06893" w:rsidRDefault="00D06893" w:rsidP="00D06893">
            <w:r w:rsidRPr="00D06893">
              <w:rPr>
                <w:rFonts w:hint="eastAsia"/>
              </w:rPr>
              <w:t>签名平均响应时间：</w:t>
            </w:r>
            <w:r w:rsidRPr="00D06893">
              <w:t>0.</w:t>
            </w:r>
            <w:r w:rsidRPr="00D06893">
              <w:rPr>
                <w:rFonts w:hint="eastAsia"/>
              </w:rPr>
              <w:t>021</w:t>
            </w:r>
            <w:r w:rsidRPr="00D06893">
              <w:t>+0.</w:t>
            </w:r>
            <w:r w:rsidRPr="00D06893">
              <w:rPr>
                <w:rFonts w:hint="eastAsia"/>
              </w:rPr>
              <w:t>020</w:t>
            </w:r>
            <w:r w:rsidRPr="00D06893">
              <w:t>+0.</w:t>
            </w:r>
            <w:r w:rsidRPr="00D06893">
              <w:rPr>
                <w:rFonts w:hint="eastAsia"/>
              </w:rPr>
              <w:t>020</w:t>
            </w:r>
            <w:r w:rsidRPr="00D06893">
              <w:t>=0.</w:t>
            </w:r>
            <w:r w:rsidRPr="00D06893">
              <w:rPr>
                <w:rFonts w:hint="eastAsia"/>
              </w:rPr>
              <w:t>061</w:t>
            </w:r>
            <w:r w:rsidRPr="00D06893">
              <w:t>s</w:t>
            </w:r>
          </w:p>
          <w:p w14:paraId="49E7D118" w14:textId="77777777" w:rsidR="00D06893" w:rsidRPr="00D06893" w:rsidRDefault="00D06893" w:rsidP="00D06893">
            <w:r w:rsidRPr="00D06893">
              <w:rPr>
                <w:rFonts w:hint="eastAsia"/>
              </w:rPr>
              <w:t>解密平均响应时间：</w:t>
            </w:r>
            <w:r w:rsidRPr="00D06893">
              <w:t>0.</w:t>
            </w:r>
            <w:r w:rsidRPr="00D06893">
              <w:rPr>
                <w:rFonts w:hint="eastAsia"/>
              </w:rPr>
              <w:t>020</w:t>
            </w:r>
            <w:r w:rsidRPr="00D06893">
              <w:t>s</w:t>
            </w:r>
          </w:p>
          <w:p w14:paraId="5D4D5F7B" w14:textId="77777777" w:rsidR="00D06893" w:rsidRPr="00D06893" w:rsidRDefault="00D06893" w:rsidP="00D06893">
            <w:r w:rsidRPr="00D06893">
              <w:rPr>
                <w:rFonts w:hint="eastAsia"/>
              </w:rPr>
              <w:t>总吞吐量：</w:t>
            </w:r>
            <w:r w:rsidRPr="00D06893">
              <w:t>123.5个请求/秒</w:t>
            </w:r>
          </w:p>
        </w:tc>
      </w:tr>
      <w:tr w:rsidR="00D06893" w:rsidRPr="00D06893" w14:paraId="23221D84" w14:textId="77777777" w:rsidTr="00F20C45">
        <w:tc>
          <w:tcPr>
            <w:tcW w:w="416" w:type="dxa"/>
            <w:vMerge w:val="restart"/>
          </w:tcPr>
          <w:p w14:paraId="5F8BBD42" w14:textId="77777777" w:rsidR="00D06893" w:rsidRPr="00D06893" w:rsidRDefault="00D06893" w:rsidP="00D06893">
            <w:r w:rsidRPr="00D06893">
              <w:t>4</w:t>
            </w:r>
          </w:p>
          <w:p w14:paraId="0EE88132" w14:textId="77777777" w:rsidR="00D06893" w:rsidRPr="00D06893" w:rsidRDefault="00D06893" w:rsidP="00D06893"/>
        </w:tc>
        <w:tc>
          <w:tcPr>
            <w:tcW w:w="2419" w:type="dxa"/>
            <w:vMerge w:val="restart"/>
          </w:tcPr>
          <w:p w14:paraId="08B10414" w14:textId="77777777" w:rsidR="00D06893" w:rsidRPr="00D06893" w:rsidRDefault="00D06893" w:rsidP="00D06893">
            <w:r w:rsidRPr="00D06893">
              <w:rPr>
                <w:rFonts w:hint="eastAsia"/>
              </w:rPr>
              <w:t>2</w:t>
            </w:r>
            <w:r w:rsidRPr="00D06893">
              <w:t>0</w:t>
            </w:r>
            <w:r w:rsidRPr="00D06893">
              <w:rPr>
                <w:rFonts w:hint="eastAsia"/>
              </w:rPr>
              <w:t>分钟，</w:t>
            </w:r>
            <w:r w:rsidRPr="00D06893">
              <w:rPr>
                <w:color w:val="00B050"/>
              </w:rPr>
              <w:t>3600</w:t>
            </w:r>
            <w:r w:rsidRPr="00D06893">
              <w:rPr>
                <w:rFonts w:hint="eastAsia"/>
              </w:rPr>
              <w:t>个用户，每个用户平均进行2</w:t>
            </w:r>
            <w:r w:rsidRPr="00D06893">
              <w:t>0</w:t>
            </w:r>
            <w:r w:rsidRPr="00D06893">
              <w:rPr>
                <w:rFonts w:hint="eastAsia"/>
              </w:rPr>
              <w:t>次签名、2次解密操作</w:t>
            </w:r>
          </w:p>
          <w:p w14:paraId="09F62D7D" w14:textId="77777777" w:rsidR="00D06893" w:rsidRPr="00D06893" w:rsidRDefault="00D06893" w:rsidP="00D06893"/>
        </w:tc>
        <w:tc>
          <w:tcPr>
            <w:tcW w:w="2190" w:type="dxa"/>
            <w:vMerge w:val="restart"/>
          </w:tcPr>
          <w:p w14:paraId="443BCD0E" w14:textId="77777777" w:rsidR="00D06893" w:rsidRPr="00D06893" w:rsidRDefault="00D06893" w:rsidP="00D06893">
            <w:r w:rsidRPr="00D06893">
              <w:t>20</w:t>
            </w:r>
            <w:r w:rsidRPr="00D06893">
              <w:rPr>
                <w:rFonts w:hint="eastAsia"/>
              </w:rPr>
              <w:t>分钟，</w:t>
            </w:r>
            <w:r w:rsidRPr="00D06893">
              <w:t>3600</w:t>
            </w:r>
            <w:r w:rsidRPr="00D06893">
              <w:rPr>
                <w:rFonts w:hint="eastAsia"/>
              </w:rPr>
              <w:t>个线程，控制接口总请求数分别为：</w:t>
            </w:r>
          </w:p>
          <w:p w14:paraId="45367837" w14:textId="77777777" w:rsidR="00D06893" w:rsidRPr="00D06893" w:rsidRDefault="00D06893" w:rsidP="00D06893">
            <w:r w:rsidRPr="00D06893">
              <w:rPr>
                <w:rFonts w:hint="eastAsia"/>
              </w:rPr>
              <w:t>获取随机数约</w:t>
            </w:r>
            <w:r w:rsidRPr="00D06893">
              <w:t>72000</w:t>
            </w:r>
            <w:r w:rsidRPr="00D06893">
              <w:rPr>
                <w:rFonts w:hint="eastAsia"/>
              </w:rPr>
              <w:t>，</w:t>
            </w:r>
          </w:p>
          <w:p w14:paraId="55AE9F8F" w14:textId="77777777" w:rsidR="00D06893" w:rsidRPr="00D06893" w:rsidRDefault="00D06893" w:rsidP="00D06893">
            <w:r w:rsidRPr="00D06893">
              <w:rPr>
                <w:rFonts w:hint="eastAsia"/>
              </w:rPr>
              <w:t>协作签名约</w:t>
            </w:r>
            <w:r w:rsidRPr="00D06893">
              <w:t>72000</w:t>
            </w:r>
            <w:r w:rsidRPr="00D06893">
              <w:rPr>
                <w:rFonts w:hint="eastAsia"/>
              </w:rPr>
              <w:t>，</w:t>
            </w:r>
          </w:p>
          <w:p w14:paraId="272C1907" w14:textId="77777777" w:rsidR="00D06893" w:rsidRPr="00D06893" w:rsidRDefault="00D06893" w:rsidP="00D06893">
            <w:r w:rsidRPr="00D06893">
              <w:rPr>
                <w:rFonts w:hint="eastAsia"/>
              </w:rPr>
              <w:t>协作解密约</w:t>
            </w:r>
            <w:r w:rsidRPr="00D06893">
              <w:t>79200</w:t>
            </w:r>
            <w:r w:rsidRPr="00D06893">
              <w:rPr>
                <w:rFonts w:hint="eastAsia"/>
              </w:rPr>
              <w:t>，</w:t>
            </w:r>
          </w:p>
          <w:p w14:paraId="61C8E07B" w14:textId="77777777" w:rsidR="00D06893" w:rsidRPr="00D06893" w:rsidRDefault="00D06893" w:rsidP="00D06893">
            <w:r w:rsidRPr="00D06893">
              <w:rPr>
                <w:rFonts w:hint="eastAsia"/>
              </w:rPr>
              <w:t>请求间隔随机</w:t>
            </w:r>
          </w:p>
        </w:tc>
        <w:tc>
          <w:tcPr>
            <w:tcW w:w="1651" w:type="dxa"/>
          </w:tcPr>
          <w:p w14:paraId="7258BEB3" w14:textId="77777777" w:rsidR="00D06893" w:rsidRPr="00D06893" w:rsidRDefault="00D06893" w:rsidP="00D06893">
            <w:r w:rsidRPr="00D06893">
              <w:rPr>
                <w:rFonts w:hint="eastAsia"/>
              </w:rPr>
              <w:t>获取随机数接口</w:t>
            </w:r>
          </w:p>
          <w:p w14:paraId="5198C812" w14:textId="77777777" w:rsidR="00D06893" w:rsidRPr="00D06893" w:rsidRDefault="00D06893" w:rsidP="00D06893">
            <w:r w:rsidRPr="00D06893">
              <w:t>71431</w:t>
            </w:r>
          </w:p>
        </w:tc>
        <w:tc>
          <w:tcPr>
            <w:tcW w:w="1091" w:type="dxa"/>
          </w:tcPr>
          <w:p w14:paraId="6D403BDE" w14:textId="77777777" w:rsidR="00D06893" w:rsidRPr="00D06893" w:rsidRDefault="00D06893" w:rsidP="00D06893">
            <w:r w:rsidRPr="00D06893">
              <w:t>0.</w:t>
            </w:r>
            <w:r w:rsidRPr="00D06893">
              <w:rPr>
                <w:rFonts w:hint="eastAsia"/>
              </w:rPr>
              <w:t>024</w:t>
            </w:r>
          </w:p>
        </w:tc>
        <w:tc>
          <w:tcPr>
            <w:tcW w:w="1191" w:type="dxa"/>
          </w:tcPr>
          <w:p w14:paraId="5445B1FA" w14:textId="77777777" w:rsidR="00D06893" w:rsidRPr="00D06893" w:rsidRDefault="00D06893" w:rsidP="00D06893">
            <w:r w:rsidRPr="00D06893">
              <w:t>59.</w:t>
            </w:r>
            <w:r w:rsidRPr="00D06893">
              <w:rPr>
                <w:rFonts w:hint="eastAsia"/>
              </w:rPr>
              <w:t>6</w:t>
            </w:r>
          </w:p>
        </w:tc>
        <w:tc>
          <w:tcPr>
            <w:tcW w:w="965" w:type="dxa"/>
          </w:tcPr>
          <w:p w14:paraId="10C9A741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2500E0F1" w14:textId="77777777" w:rsidTr="00F20C45">
        <w:tc>
          <w:tcPr>
            <w:tcW w:w="416" w:type="dxa"/>
            <w:vMerge/>
          </w:tcPr>
          <w:p w14:paraId="6ED30D91" w14:textId="77777777" w:rsidR="00D06893" w:rsidRPr="00D06893" w:rsidRDefault="00D06893" w:rsidP="00D06893"/>
        </w:tc>
        <w:tc>
          <w:tcPr>
            <w:tcW w:w="2419" w:type="dxa"/>
            <w:vMerge/>
          </w:tcPr>
          <w:p w14:paraId="31BC71DB" w14:textId="77777777" w:rsidR="00D06893" w:rsidRPr="00D06893" w:rsidRDefault="00D06893" w:rsidP="00D06893"/>
        </w:tc>
        <w:tc>
          <w:tcPr>
            <w:tcW w:w="2190" w:type="dxa"/>
            <w:vMerge/>
          </w:tcPr>
          <w:p w14:paraId="2568B3E7" w14:textId="77777777" w:rsidR="00D06893" w:rsidRPr="00D06893" w:rsidRDefault="00D06893" w:rsidP="00D06893"/>
        </w:tc>
        <w:tc>
          <w:tcPr>
            <w:tcW w:w="1651" w:type="dxa"/>
          </w:tcPr>
          <w:p w14:paraId="3CCA7A7D" w14:textId="77777777" w:rsidR="00D06893" w:rsidRPr="00D06893" w:rsidRDefault="00D06893" w:rsidP="00D06893">
            <w:r w:rsidRPr="00D06893">
              <w:rPr>
                <w:rFonts w:hint="eastAsia"/>
              </w:rPr>
              <w:t>协作签名接口</w:t>
            </w:r>
          </w:p>
          <w:p w14:paraId="3EC9D185" w14:textId="77777777" w:rsidR="00D06893" w:rsidRPr="00D06893" w:rsidRDefault="00D06893" w:rsidP="00D06893">
            <w:r w:rsidRPr="00D06893">
              <w:t>71398</w:t>
            </w:r>
          </w:p>
        </w:tc>
        <w:tc>
          <w:tcPr>
            <w:tcW w:w="1091" w:type="dxa"/>
          </w:tcPr>
          <w:p w14:paraId="5F77B96D" w14:textId="77777777" w:rsidR="00D06893" w:rsidRPr="00D06893" w:rsidRDefault="00D06893" w:rsidP="00D06893">
            <w:r w:rsidRPr="00D06893">
              <w:t>0.</w:t>
            </w:r>
            <w:r w:rsidRPr="00D06893">
              <w:rPr>
                <w:rFonts w:hint="eastAsia"/>
              </w:rPr>
              <w:t>023</w:t>
            </w:r>
          </w:p>
        </w:tc>
        <w:tc>
          <w:tcPr>
            <w:tcW w:w="1191" w:type="dxa"/>
          </w:tcPr>
          <w:p w14:paraId="0F1169D6" w14:textId="77777777" w:rsidR="00D06893" w:rsidRPr="00D06893" w:rsidRDefault="00D06893" w:rsidP="00D06893">
            <w:r w:rsidRPr="00D06893">
              <w:t>59.</w:t>
            </w:r>
            <w:r w:rsidRPr="00D06893">
              <w:rPr>
                <w:rFonts w:hint="eastAsia"/>
              </w:rPr>
              <w:t>6</w:t>
            </w:r>
          </w:p>
        </w:tc>
        <w:tc>
          <w:tcPr>
            <w:tcW w:w="965" w:type="dxa"/>
          </w:tcPr>
          <w:p w14:paraId="2A15E50D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755C8661" w14:textId="77777777" w:rsidTr="00F20C45">
        <w:tc>
          <w:tcPr>
            <w:tcW w:w="416" w:type="dxa"/>
            <w:vMerge/>
          </w:tcPr>
          <w:p w14:paraId="2DC24063" w14:textId="77777777" w:rsidR="00D06893" w:rsidRPr="00D06893" w:rsidRDefault="00D06893" w:rsidP="00D06893"/>
        </w:tc>
        <w:tc>
          <w:tcPr>
            <w:tcW w:w="2419" w:type="dxa"/>
            <w:vMerge/>
          </w:tcPr>
          <w:p w14:paraId="102CF0B5" w14:textId="77777777" w:rsidR="00D06893" w:rsidRPr="00D06893" w:rsidRDefault="00D06893" w:rsidP="00D06893"/>
        </w:tc>
        <w:tc>
          <w:tcPr>
            <w:tcW w:w="2190" w:type="dxa"/>
            <w:vMerge/>
          </w:tcPr>
          <w:p w14:paraId="271B01F5" w14:textId="77777777" w:rsidR="00D06893" w:rsidRPr="00D06893" w:rsidRDefault="00D06893" w:rsidP="00D06893"/>
        </w:tc>
        <w:tc>
          <w:tcPr>
            <w:tcW w:w="1651" w:type="dxa"/>
          </w:tcPr>
          <w:p w14:paraId="5226E24E" w14:textId="77777777" w:rsidR="00D06893" w:rsidRPr="00D06893" w:rsidRDefault="00D06893" w:rsidP="00D06893">
            <w:r w:rsidRPr="00D06893">
              <w:rPr>
                <w:rFonts w:hint="eastAsia"/>
              </w:rPr>
              <w:t>协作解密接口</w:t>
            </w:r>
          </w:p>
          <w:p w14:paraId="38C49D0F" w14:textId="77777777" w:rsidR="00D06893" w:rsidRPr="00D06893" w:rsidRDefault="00D06893" w:rsidP="00D06893">
            <w:r w:rsidRPr="00D06893">
              <w:t>79235</w:t>
            </w:r>
          </w:p>
        </w:tc>
        <w:tc>
          <w:tcPr>
            <w:tcW w:w="1091" w:type="dxa"/>
          </w:tcPr>
          <w:p w14:paraId="69CA104E" w14:textId="77777777" w:rsidR="00D06893" w:rsidRPr="00D06893" w:rsidRDefault="00D06893" w:rsidP="00D06893">
            <w:r w:rsidRPr="00D06893">
              <w:t>0.</w:t>
            </w:r>
            <w:r w:rsidRPr="00D06893">
              <w:rPr>
                <w:rFonts w:hint="eastAsia"/>
              </w:rPr>
              <w:t>022</w:t>
            </w:r>
          </w:p>
        </w:tc>
        <w:tc>
          <w:tcPr>
            <w:tcW w:w="1191" w:type="dxa"/>
          </w:tcPr>
          <w:p w14:paraId="07E06199" w14:textId="77777777" w:rsidR="00D06893" w:rsidRPr="00D06893" w:rsidRDefault="00D06893" w:rsidP="00D06893">
            <w:r w:rsidRPr="00D06893">
              <w:t>66.</w:t>
            </w:r>
            <w:r w:rsidRPr="00D06893">
              <w:rPr>
                <w:rFonts w:hint="eastAsia"/>
              </w:rPr>
              <w:t>1</w:t>
            </w:r>
          </w:p>
        </w:tc>
        <w:tc>
          <w:tcPr>
            <w:tcW w:w="965" w:type="dxa"/>
          </w:tcPr>
          <w:p w14:paraId="460CD537" w14:textId="77777777" w:rsidR="00D06893" w:rsidRPr="00D06893" w:rsidRDefault="00D06893" w:rsidP="00D06893">
            <w:r w:rsidRPr="00D06893">
              <w:t>100%</w:t>
            </w:r>
          </w:p>
        </w:tc>
      </w:tr>
      <w:tr w:rsidR="00D06893" w:rsidRPr="00D06893" w14:paraId="7F50EF72" w14:textId="77777777" w:rsidTr="00F20C45">
        <w:tc>
          <w:tcPr>
            <w:tcW w:w="416" w:type="dxa"/>
          </w:tcPr>
          <w:p w14:paraId="799C2A8D" w14:textId="77777777" w:rsidR="00D06893" w:rsidRPr="00D06893" w:rsidRDefault="00D06893" w:rsidP="00D06893">
            <w:r w:rsidRPr="00D06893">
              <w:rPr>
                <w:rFonts w:hint="eastAsia"/>
              </w:rPr>
              <w:t>合计</w:t>
            </w:r>
          </w:p>
        </w:tc>
        <w:tc>
          <w:tcPr>
            <w:tcW w:w="9507" w:type="dxa"/>
            <w:gridSpan w:val="6"/>
          </w:tcPr>
          <w:p w14:paraId="7719520A" w14:textId="77777777" w:rsidR="00D06893" w:rsidRPr="00D06893" w:rsidRDefault="00D06893" w:rsidP="00D06893">
            <w:r w:rsidRPr="00D06893">
              <w:rPr>
                <w:rFonts w:hint="eastAsia"/>
              </w:rPr>
              <w:t>签名平均响应时间：</w:t>
            </w:r>
            <w:r w:rsidRPr="00D06893">
              <w:t>0.</w:t>
            </w:r>
            <w:r w:rsidRPr="00D06893">
              <w:rPr>
                <w:rFonts w:hint="eastAsia"/>
              </w:rPr>
              <w:t>024</w:t>
            </w:r>
            <w:r w:rsidRPr="00D06893">
              <w:t>+0.</w:t>
            </w:r>
            <w:r w:rsidRPr="00D06893">
              <w:rPr>
                <w:rFonts w:hint="eastAsia"/>
              </w:rPr>
              <w:t>023</w:t>
            </w:r>
            <w:r w:rsidRPr="00D06893">
              <w:t>+0.</w:t>
            </w:r>
            <w:r w:rsidRPr="00D06893">
              <w:rPr>
                <w:rFonts w:hint="eastAsia"/>
              </w:rPr>
              <w:t>022</w:t>
            </w:r>
            <w:r w:rsidRPr="00D06893">
              <w:t>=0.</w:t>
            </w:r>
            <w:r w:rsidRPr="00D06893">
              <w:rPr>
                <w:rFonts w:hint="eastAsia"/>
              </w:rPr>
              <w:t>069</w:t>
            </w:r>
            <w:r w:rsidRPr="00D06893">
              <w:t>s</w:t>
            </w:r>
          </w:p>
          <w:p w14:paraId="216D3C5A" w14:textId="77777777" w:rsidR="00D06893" w:rsidRPr="00D06893" w:rsidRDefault="00D06893" w:rsidP="00D06893">
            <w:r w:rsidRPr="00D06893">
              <w:rPr>
                <w:rFonts w:hint="eastAsia"/>
              </w:rPr>
              <w:t>解密平均响应时间：</w:t>
            </w:r>
            <w:r w:rsidRPr="00D06893">
              <w:t>0.</w:t>
            </w:r>
            <w:r w:rsidRPr="00D06893">
              <w:rPr>
                <w:rFonts w:hint="eastAsia"/>
              </w:rPr>
              <w:t>022</w:t>
            </w:r>
            <w:r w:rsidRPr="00D06893">
              <w:t>s</w:t>
            </w:r>
          </w:p>
          <w:p w14:paraId="76B0FFC4" w14:textId="77777777" w:rsidR="00D06893" w:rsidRPr="00D06893" w:rsidRDefault="00D06893" w:rsidP="00D06893">
            <w:r w:rsidRPr="00D06893">
              <w:rPr>
                <w:rFonts w:hint="eastAsia"/>
              </w:rPr>
              <w:t>总吞吐量：</w:t>
            </w:r>
            <w:r w:rsidRPr="00D06893">
              <w:t>185.3个请求/秒</w:t>
            </w:r>
          </w:p>
        </w:tc>
      </w:tr>
      <w:tr w:rsidR="00D06893" w:rsidRPr="00D06893" w14:paraId="44DDE9DB" w14:textId="77777777" w:rsidTr="00F20C45">
        <w:tc>
          <w:tcPr>
            <w:tcW w:w="416" w:type="dxa"/>
            <w:vMerge w:val="restart"/>
          </w:tcPr>
          <w:p w14:paraId="5EFEE252" w14:textId="77777777" w:rsidR="00D06893" w:rsidRPr="00D06893" w:rsidRDefault="00D06893" w:rsidP="00D06893">
            <w:r w:rsidRPr="00D06893">
              <w:t>5</w:t>
            </w:r>
          </w:p>
          <w:p w14:paraId="733D5201" w14:textId="77777777" w:rsidR="00D06893" w:rsidRPr="00D06893" w:rsidRDefault="00D06893" w:rsidP="00D06893"/>
        </w:tc>
        <w:tc>
          <w:tcPr>
            <w:tcW w:w="2419" w:type="dxa"/>
            <w:vMerge w:val="restart"/>
          </w:tcPr>
          <w:p w14:paraId="127FF7FD" w14:textId="77777777" w:rsidR="00D06893" w:rsidRPr="00D06893" w:rsidRDefault="00D06893" w:rsidP="00D06893">
            <w:r w:rsidRPr="00D06893">
              <w:rPr>
                <w:rFonts w:hint="eastAsia"/>
              </w:rPr>
              <w:t>2</w:t>
            </w:r>
            <w:r w:rsidRPr="00D06893">
              <w:t>0</w:t>
            </w:r>
            <w:r w:rsidRPr="00D06893">
              <w:rPr>
                <w:rFonts w:hint="eastAsia"/>
              </w:rPr>
              <w:t>分钟，</w:t>
            </w:r>
            <w:r w:rsidRPr="00E550ED">
              <w:rPr>
                <w:color w:val="FF0000"/>
              </w:rPr>
              <w:t>3900</w:t>
            </w:r>
            <w:r w:rsidRPr="00D06893">
              <w:rPr>
                <w:rFonts w:hint="eastAsia"/>
              </w:rPr>
              <w:t>个用户，每个用户平均进行2</w:t>
            </w:r>
            <w:r w:rsidRPr="00D06893">
              <w:t>0</w:t>
            </w:r>
            <w:r w:rsidRPr="00D06893">
              <w:rPr>
                <w:rFonts w:hint="eastAsia"/>
              </w:rPr>
              <w:t>次签名、2次解密操作</w:t>
            </w:r>
          </w:p>
          <w:p w14:paraId="52594FB2" w14:textId="77777777" w:rsidR="00D06893" w:rsidRPr="00D06893" w:rsidRDefault="00D06893" w:rsidP="00D06893"/>
        </w:tc>
        <w:tc>
          <w:tcPr>
            <w:tcW w:w="2190" w:type="dxa"/>
            <w:vMerge w:val="restart"/>
          </w:tcPr>
          <w:p w14:paraId="47532EA3" w14:textId="77777777" w:rsidR="00D06893" w:rsidRPr="00D06893" w:rsidRDefault="00D06893" w:rsidP="00D06893">
            <w:r w:rsidRPr="00D06893">
              <w:t>20</w:t>
            </w:r>
            <w:r w:rsidRPr="00D06893">
              <w:rPr>
                <w:rFonts w:hint="eastAsia"/>
              </w:rPr>
              <w:t>分钟，</w:t>
            </w:r>
            <w:r w:rsidRPr="00D06893">
              <w:t>3900</w:t>
            </w:r>
            <w:r w:rsidRPr="00D06893">
              <w:rPr>
                <w:rFonts w:hint="eastAsia"/>
              </w:rPr>
              <w:t>个线程，控制接口总请求数分别为：</w:t>
            </w:r>
          </w:p>
          <w:p w14:paraId="5D310E49" w14:textId="77777777" w:rsidR="00D06893" w:rsidRPr="00D06893" w:rsidRDefault="00D06893" w:rsidP="00D06893">
            <w:r w:rsidRPr="00D06893">
              <w:rPr>
                <w:rFonts w:hint="eastAsia"/>
              </w:rPr>
              <w:t>获取随机数约</w:t>
            </w:r>
            <w:r w:rsidRPr="00D06893">
              <w:t>78000</w:t>
            </w:r>
            <w:r w:rsidRPr="00D06893">
              <w:rPr>
                <w:rFonts w:hint="eastAsia"/>
              </w:rPr>
              <w:t>，</w:t>
            </w:r>
          </w:p>
          <w:p w14:paraId="3DFDF603" w14:textId="77777777" w:rsidR="00D06893" w:rsidRPr="00D06893" w:rsidRDefault="00D06893" w:rsidP="00D06893">
            <w:r w:rsidRPr="00D06893">
              <w:rPr>
                <w:rFonts w:hint="eastAsia"/>
              </w:rPr>
              <w:t>协作签名约</w:t>
            </w:r>
            <w:r w:rsidRPr="00D06893">
              <w:t>78000</w:t>
            </w:r>
            <w:r w:rsidRPr="00D06893">
              <w:rPr>
                <w:rFonts w:hint="eastAsia"/>
              </w:rPr>
              <w:t>，</w:t>
            </w:r>
          </w:p>
          <w:p w14:paraId="52D3B5B8" w14:textId="77777777" w:rsidR="00D06893" w:rsidRPr="00D06893" w:rsidRDefault="00D06893" w:rsidP="00D06893">
            <w:r w:rsidRPr="00D06893">
              <w:rPr>
                <w:rFonts w:hint="eastAsia"/>
              </w:rPr>
              <w:t>协作解密约</w:t>
            </w:r>
            <w:r w:rsidRPr="00D06893">
              <w:t>85800</w:t>
            </w:r>
            <w:r w:rsidRPr="00D06893">
              <w:rPr>
                <w:rFonts w:hint="eastAsia"/>
              </w:rPr>
              <w:t>，</w:t>
            </w:r>
          </w:p>
          <w:p w14:paraId="1EEF2B83" w14:textId="77777777" w:rsidR="00D06893" w:rsidRPr="00D06893" w:rsidRDefault="00D06893" w:rsidP="00D06893">
            <w:r w:rsidRPr="00D06893">
              <w:rPr>
                <w:rFonts w:hint="eastAsia"/>
              </w:rPr>
              <w:t>请求间隔随机</w:t>
            </w:r>
          </w:p>
        </w:tc>
        <w:tc>
          <w:tcPr>
            <w:tcW w:w="1651" w:type="dxa"/>
          </w:tcPr>
          <w:p w14:paraId="586507FF" w14:textId="77777777" w:rsidR="00D06893" w:rsidRPr="00D06893" w:rsidRDefault="00D06893" w:rsidP="00D06893">
            <w:r w:rsidRPr="00D06893">
              <w:rPr>
                <w:rFonts w:hint="eastAsia"/>
              </w:rPr>
              <w:t>获取随机数接口</w:t>
            </w:r>
          </w:p>
          <w:p w14:paraId="36F09F73" w14:textId="77777777" w:rsidR="00D06893" w:rsidRPr="00D06893" w:rsidRDefault="00D06893" w:rsidP="00D06893">
            <w:r w:rsidRPr="00D06893">
              <w:t>75665</w:t>
            </w:r>
          </w:p>
        </w:tc>
        <w:tc>
          <w:tcPr>
            <w:tcW w:w="1091" w:type="dxa"/>
          </w:tcPr>
          <w:p w14:paraId="4821C223" w14:textId="77777777" w:rsidR="00D06893" w:rsidRPr="00D06893" w:rsidRDefault="00D06893" w:rsidP="00D06893">
            <w:r w:rsidRPr="00D06893">
              <w:rPr>
                <w:rFonts w:hint="eastAsia"/>
              </w:rPr>
              <w:t>0</w:t>
            </w:r>
            <w:r w:rsidRPr="00D06893">
              <w:t>.545</w:t>
            </w:r>
          </w:p>
        </w:tc>
        <w:tc>
          <w:tcPr>
            <w:tcW w:w="1191" w:type="dxa"/>
          </w:tcPr>
          <w:p w14:paraId="52219DDE" w14:textId="77777777" w:rsidR="00D06893" w:rsidRPr="00D06893" w:rsidRDefault="00D06893" w:rsidP="00D06893">
            <w:r w:rsidRPr="00D06893">
              <w:rPr>
                <w:rFonts w:hint="eastAsia"/>
              </w:rPr>
              <w:t>6</w:t>
            </w:r>
            <w:r w:rsidRPr="00D06893">
              <w:t>2.9</w:t>
            </w:r>
          </w:p>
        </w:tc>
        <w:tc>
          <w:tcPr>
            <w:tcW w:w="965" w:type="dxa"/>
          </w:tcPr>
          <w:p w14:paraId="6EB22FBA" w14:textId="77777777" w:rsidR="00D06893" w:rsidRPr="00D14037" w:rsidRDefault="00D06893" w:rsidP="00D06893">
            <w:pPr>
              <w:rPr>
                <w:color w:val="FF0000"/>
              </w:rPr>
            </w:pPr>
            <w:r w:rsidRPr="00D14037">
              <w:rPr>
                <w:rFonts w:hint="eastAsia"/>
                <w:color w:val="FF0000"/>
              </w:rPr>
              <w:t>9</w:t>
            </w:r>
            <w:r w:rsidRPr="00D14037">
              <w:rPr>
                <w:color w:val="FF0000"/>
              </w:rPr>
              <w:t>9.75</w:t>
            </w:r>
            <w:r w:rsidRPr="00D14037">
              <w:rPr>
                <w:rFonts w:hint="eastAsia"/>
                <w:color w:val="FF0000"/>
              </w:rPr>
              <w:t>%</w:t>
            </w:r>
          </w:p>
        </w:tc>
      </w:tr>
      <w:tr w:rsidR="00D06893" w:rsidRPr="00D06893" w14:paraId="013DD17B" w14:textId="77777777" w:rsidTr="00F20C45">
        <w:tc>
          <w:tcPr>
            <w:tcW w:w="416" w:type="dxa"/>
            <w:vMerge/>
          </w:tcPr>
          <w:p w14:paraId="106156FF" w14:textId="77777777" w:rsidR="00D06893" w:rsidRPr="00D06893" w:rsidRDefault="00D06893" w:rsidP="00D06893"/>
        </w:tc>
        <w:tc>
          <w:tcPr>
            <w:tcW w:w="2419" w:type="dxa"/>
            <w:vMerge/>
          </w:tcPr>
          <w:p w14:paraId="01531F5A" w14:textId="77777777" w:rsidR="00D06893" w:rsidRPr="00D06893" w:rsidRDefault="00D06893" w:rsidP="00D06893"/>
        </w:tc>
        <w:tc>
          <w:tcPr>
            <w:tcW w:w="2190" w:type="dxa"/>
            <w:vMerge/>
          </w:tcPr>
          <w:p w14:paraId="6CE66156" w14:textId="77777777" w:rsidR="00D06893" w:rsidRPr="00D06893" w:rsidRDefault="00D06893" w:rsidP="00D06893"/>
        </w:tc>
        <w:tc>
          <w:tcPr>
            <w:tcW w:w="1651" w:type="dxa"/>
          </w:tcPr>
          <w:p w14:paraId="5D310F6F" w14:textId="77777777" w:rsidR="00D06893" w:rsidRPr="00D06893" w:rsidRDefault="00D06893" w:rsidP="00D06893">
            <w:r w:rsidRPr="00D06893">
              <w:rPr>
                <w:rFonts w:hint="eastAsia"/>
              </w:rPr>
              <w:t>协作签名接口</w:t>
            </w:r>
          </w:p>
          <w:p w14:paraId="3E2A0FFB" w14:textId="77777777" w:rsidR="00D06893" w:rsidRPr="00D06893" w:rsidRDefault="00D06893" w:rsidP="00D06893">
            <w:r w:rsidRPr="00D06893">
              <w:t>75502</w:t>
            </w:r>
          </w:p>
        </w:tc>
        <w:tc>
          <w:tcPr>
            <w:tcW w:w="1091" w:type="dxa"/>
          </w:tcPr>
          <w:p w14:paraId="6EB3F748" w14:textId="77777777" w:rsidR="00D06893" w:rsidRPr="00D06893" w:rsidRDefault="00D06893" w:rsidP="00D06893">
            <w:r w:rsidRPr="00D06893">
              <w:rPr>
                <w:rFonts w:hint="eastAsia"/>
              </w:rPr>
              <w:t>0</w:t>
            </w:r>
            <w:r w:rsidRPr="00D06893">
              <w:t>.525</w:t>
            </w:r>
          </w:p>
        </w:tc>
        <w:tc>
          <w:tcPr>
            <w:tcW w:w="1191" w:type="dxa"/>
          </w:tcPr>
          <w:p w14:paraId="092282F7" w14:textId="77777777" w:rsidR="00D06893" w:rsidRPr="00D06893" w:rsidRDefault="00D06893" w:rsidP="00D06893">
            <w:r w:rsidRPr="00D06893">
              <w:rPr>
                <w:rFonts w:hint="eastAsia"/>
              </w:rPr>
              <w:t>6</w:t>
            </w:r>
            <w:r w:rsidRPr="00D06893">
              <w:t>2.8</w:t>
            </w:r>
          </w:p>
        </w:tc>
        <w:tc>
          <w:tcPr>
            <w:tcW w:w="965" w:type="dxa"/>
          </w:tcPr>
          <w:p w14:paraId="0C06F050" w14:textId="77777777" w:rsidR="00D06893" w:rsidRPr="00D14037" w:rsidRDefault="00D06893" w:rsidP="00D06893">
            <w:pPr>
              <w:rPr>
                <w:color w:val="FF0000"/>
              </w:rPr>
            </w:pPr>
            <w:r w:rsidRPr="00D14037">
              <w:rPr>
                <w:rFonts w:hint="eastAsia"/>
                <w:color w:val="FF0000"/>
              </w:rPr>
              <w:t>9</w:t>
            </w:r>
            <w:r w:rsidRPr="00D14037">
              <w:rPr>
                <w:color w:val="FF0000"/>
              </w:rPr>
              <w:t>9.8</w:t>
            </w:r>
            <w:r w:rsidRPr="00D14037">
              <w:rPr>
                <w:rFonts w:hint="eastAsia"/>
                <w:color w:val="FF0000"/>
              </w:rPr>
              <w:t>%</w:t>
            </w:r>
          </w:p>
        </w:tc>
      </w:tr>
      <w:tr w:rsidR="00D06893" w:rsidRPr="00D06893" w14:paraId="35E83435" w14:textId="77777777" w:rsidTr="00F20C45">
        <w:tc>
          <w:tcPr>
            <w:tcW w:w="416" w:type="dxa"/>
            <w:vMerge/>
          </w:tcPr>
          <w:p w14:paraId="3B9A19CD" w14:textId="77777777" w:rsidR="00D06893" w:rsidRPr="00D06893" w:rsidRDefault="00D06893" w:rsidP="00D06893"/>
        </w:tc>
        <w:tc>
          <w:tcPr>
            <w:tcW w:w="2419" w:type="dxa"/>
            <w:vMerge/>
          </w:tcPr>
          <w:p w14:paraId="21DC9735" w14:textId="77777777" w:rsidR="00D06893" w:rsidRPr="00D06893" w:rsidRDefault="00D06893" w:rsidP="00D06893"/>
        </w:tc>
        <w:tc>
          <w:tcPr>
            <w:tcW w:w="2190" w:type="dxa"/>
            <w:vMerge/>
          </w:tcPr>
          <w:p w14:paraId="26A18101" w14:textId="77777777" w:rsidR="00D06893" w:rsidRPr="00D06893" w:rsidRDefault="00D06893" w:rsidP="00D06893"/>
        </w:tc>
        <w:tc>
          <w:tcPr>
            <w:tcW w:w="1651" w:type="dxa"/>
          </w:tcPr>
          <w:p w14:paraId="1CDED869" w14:textId="77777777" w:rsidR="00D06893" w:rsidRPr="00D06893" w:rsidRDefault="00D06893" w:rsidP="00D06893">
            <w:r w:rsidRPr="00D06893">
              <w:rPr>
                <w:rFonts w:hint="eastAsia"/>
              </w:rPr>
              <w:t>协作解密接口</w:t>
            </w:r>
          </w:p>
          <w:p w14:paraId="2C20EDD7" w14:textId="77777777" w:rsidR="00D06893" w:rsidRPr="00D06893" w:rsidRDefault="00D06893" w:rsidP="00D06893">
            <w:r w:rsidRPr="00D06893">
              <w:t>84027</w:t>
            </w:r>
          </w:p>
        </w:tc>
        <w:tc>
          <w:tcPr>
            <w:tcW w:w="1091" w:type="dxa"/>
          </w:tcPr>
          <w:p w14:paraId="065125B4" w14:textId="77777777" w:rsidR="00D06893" w:rsidRPr="00D06893" w:rsidRDefault="00D06893" w:rsidP="00D06893">
            <w:r w:rsidRPr="00D06893">
              <w:rPr>
                <w:rFonts w:hint="eastAsia"/>
              </w:rPr>
              <w:t>0</w:t>
            </w:r>
            <w:r w:rsidRPr="00D06893">
              <w:t>.491</w:t>
            </w:r>
          </w:p>
        </w:tc>
        <w:tc>
          <w:tcPr>
            <w:tcW w:w="1191" w:type="dxa"/>
          </w:tcPr>
          <w:p w14:paraId="722020A3" w14:textId="77777777" w:rsidR="00D06893" w:rsidRPr="00D06893" w:rsidRDefault="00D06893" w:rsidP="00D06893">
            <w:r w:rsidRPr="00D06893">
              <w:rPr>
                <w:rFonts w:hint="eastAsia"/>
              </w:rPr>
              <w:t>6</w:t>
            </w:r>
            <w:r w:rsidRPr="00D06893">
              <w:t>9.9</w:t>
            </w:r>
          </w:p>
        </w:tc>
        <w:tc>
          <w:tcPr>
            <w:tcW w:w="965" w:type="dxa"/>
          </w:tcPr>
          <w:p w14:paraId="5590FA89" w14:textId="77777777" w:rsidR="00D06893" w:rsidRPr="00D14037" w:rsidRDefault="00D06893" w:rsidP="00D06893">
            <w:pPr>
              <w:rPr>
                <w:color w:val="FF0000"/>
              </w:rPr>
            </w:pPr>
            <w:r w:rsidRPr="00D14037">
              <w:rPr>
                <w:color w:val="FF0000"/>
              </w:rPr>
              <w:t>99.8%</w:t>
            </w:r>
          </w:p>
        </w:tc>
      </w:tr>
      <w:tr w:rsidR="00D06893" w:rsidRPr="00D06893" w14:paraId="3E7463AE" w14:textId="77777777" w:rsidTr="00F20C45">
        <w:tc>
          <w:tcPr>
            <w:tcW w:w="416" w:type="dxa"/>
          </w:tcPr>
          <w:p w14:paraId="2827B850" w14:textId="77777777" w:rsidR="00D06893" w:rsidRPr="00D06893" w:rsidRDefault="00D06893" w:rsidP="00D06893">
            <w:r w:rsidRPr="00D06893">
              <w:rPr>
                <w:rFonts w:hint="eastAsia"/>
              </w:rPr>
              <w:t>合计</w:t>
            </w:r>
          </w:p>
        </w:tc>
        <w:tc>
          <w:tcPr>
            <w:tcW w:w="9507" w:type="dxa"/>
            <w:gridSpan w:val="6"/>
          </w:tcPr>
          <w:p w14:paraId="16D68D7D" w14:textId="77777777" w:rsidR="00D06893" w:rsidRPr="00D06893" w:rsidRDefault="00D06893" w:rsidP="00D06893">
            <w:r w:rsidRPr="00D06893">
              <w:rPr>
                <w:rFonts w:hint="eastAsia"/>
              </w:rPr>
              <w:t>签名平均响应时间：</w:t>
            </w:r>
            <w:r w:rsidRPr="00D06893">
              <w:t>0.545+0.525+0.491=1.561s</w:t>
            </w:r>
          </w:p>
          <w:p w14:paraId="3FFE9F45" w14:textId="77777777" w:rsidR="00D06893" w:rsidRPr="00D06893" w:rsidRDefault="00D06893" w:rsidP="00D06893">
            <w:r w:rsidRPr="00D06893">
              <w:rPr>
                <w:rFonts w:hint="eastAsia"/>
              </w:rPr>
              <w:t>解密平均响应时间：</w:t>
            </w:r>
            <w:r w:rsidRPr="00D06893">
              <w:t>0.491s</w:t>
            </w:r>
          </w:p>
          <w:p w14:paraId="2630F003" w14:textId="77777777" w:rsidR="00D06893" w:rsidRPr="00D06893" w:rsidRDefault="00D06893" w:rsidP="00D06893">
            <w:pPr>
              <w:rPr>
                <w:color w:val="C00000"/>
              </w:rPr>
            </w:pPr>
            <w:r w:rsidRPr="00D06893">
              <w:rPr>
                <w:rFonts w:hint="eastAsia"/>
              </w:rPr>
              <w:t>总吞吐量：</w:t>
            </w:r>
            <w:r w:rsidRPr="00D06893">
              <w:t>195.6个请求/秒</w:t>
            </w:r>
          </w:p>
        </w:tc>
      </w:tr>
    </w:tbl>
    <w:p w14:paraId="4D4E2D9B" w14:textId="77777777" w:rsidR="00E550ED" w:rsidRDefault="00E550ED" w:rsidP="00253748"/>
    <w:p w14:paraId="2B6E8F62" w14:textId="2566394B" w:rsidR="002D54DC" w:rsidRDefault="002D54DC" w:rsidP="00253748">
      <w:r>
        <w:rPr>
          <w:rFonts w:hint="eastAsia"/>
          <w:noProof/>
        </w:rPr>
        <w:lastRenderedPageBreak/>
        <w:drawing>
          <wp:inline distT="0" distB="0" distL="0" distR="0" wp14:anchorId="5DB0BFCC" wp14:editId="60BAE5E0">
            <wp:extent cx="5486400" cy="3200400"/>
            <wp:effectExtent l="0" t="0" r="0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16B2116" w14:textId="4C3280D5" w:rsidR="002D54DC" w:rsidRDefault="002D54DC" w:rsidP="00253748">
      <w:r>
        <w:tab/>
      </w:r>
      <w:r w:rsidRPr="002D54DC">
        <w:rPr>
          <w:rFonts w:hint="eastAsia"/>
        </w:rPr>
        <w:t>根据以上图表分析，</w:t>
      </w:r>
      <w:r w:rsidR="00946611">
        <w:rPr>
          <w:rFonts w:hint="eastAsia"/>
        </w:rPr>
        <w:t>并发量在3</w:t>
      </w:r>
      <w:r w:rsidR="00564297">
        <w:t>9</w:t>
      </w:r>
      <w:r w:rsidR="00946611">
        <w:t>00</w:t>
      </w:r>
      <w:r w:rsidR="00946611">
        <w:rPr>
          <w:rFonts w:hint="eastAsia"/>
        </w:rPr>
        <w:t>之前，系统运行</w:t>
      </w:r>
      <w:r w:rsidR="00AF53F2">
        <w:rPr>
          <w:rFonts w:hint="eastAsia"/>
        </w:rPr>
        <w:t>响应</w:t>
      </w:r>
      <w:r w:rsidR="00946611">
        <w:rPr>
          <w:rFonts w:hint="eastAsia"/>
        </w:rPr>
        <w:t>正常，</w:t>
      </w:r>
      <w:r w:rsidRPr="002D54DC">
        <w:t>并发量</w:t>
      </w:r>
      <w:r w:rsidR="00564297">
        <w:rPr>
          <w:rFonts w:hint="eastAsia"/>
        </w:rPr>
        <w:t>达到3</w:t>
      </w:r>
      <w:r w:rsidR="00564297">
        <w:t>90</w:t>
      </w:r>
      <w:r w:rsidRPr="002D54DC">
        <w:t>0</w:t>
      </w:r>
      <w:r w:rsidR="00564297">
        <w:rPr>
          <w:rFonts w:hint="eastAsia"/>
        </w:rPr>
        <w:t>时</w:t>
      </w:r>
      <w:r w:rsidRPr="002D54DC">
        <w:t>，响应时间明显上升，且接口调用</w:t>
      </w:r>
      <w:r w:rsidR="00DA2D68">
        <w:rPr>
          <w:rFonts w:hint="eastAsia"/>
        </w:rPr>
        <w:t>报错</w:t>
      </w:r>
      <w:r w:rsidR="00C70294">
        <w:rPr>
          <w:rFonts w:hint="eastAsia"/>
        </w:rPr>
        <w:t>，通过检测服务器性能，C</w:t>
      </w:r>
      <w:r w:rsidR="00C70294">
        <w:t>PU</w:t>
      </w:r>
      <w:r w:rsidR="00C70294">
        <w:rPr>
          <w:rFonts w:hint="eastAsia"/>
        </w:rPr>
        <w:t>占用</w:t>
      </w:r>
      <w:r w:rsidR="00180BC8">
        <w:rPr>
          <w:rFonts w:hint="eastAsia"/>
        </w:rPr>
        <w:t>达到</w:t>
      </w:r>
      <w:r w:rsidR="00C70294">
        <w:rPr>
          <w:rFonts w:hint="eastAsia"/>
        </w:rPr>
        <w:t>9</w:t>
      </w:r>
      <w:r w:rsidR="00C70294">
        <w:t>0</w:t>
      </w:r>
      <w:r w:rsidR="00C70294">
        <w:rPr>
          <w:rFonts w:hint="eastAsia"/>
        </w:rPr>
        <w:t>%以上，内存占用</w:t>
      </w:r>
      <w:r w:rsidR="00180BC8">
        <w:rPr>
          <w:rFonts w:hint="eastAsia"/>
        </w:rPr>
        <w:t>达到</w:t>
      </w:r>
      <w:r w:rsidR="00C70294">
        <w:rPr>
          <w:rFonts w:hint="eastAsia"/>
        </w:rPr>
        <w:t>7</w:t>
      </w:r>
      <w:r w:rsidR="00C70294">
        <w:t>0</w:t>
      </w:r>
      <w:r w:rsidR="00C70294">
        <w:rPr>
          <w:rFonts w:hint="eastAsia"/>
        </w:rPr>
        <w:t>%以上</w:t>
      </w:r>
      <w:r w:rsidRPr="002D54DC">
        <w:t>。</w:t>
      </w:r>
    </w:p>
    <w:p w14:paraId="2947BE33" w14:textId="354E5E13" w:rsidR="00946611" w:rsidRDefault="00946611" w:rsidP="00253748">
      <w:r>
        <w:tab/>
      </w:r>
      <w:r>
        <w:rPr>
          <w:rFonts w:hint="eastAsia"/>
        </w:rPr>
        <w:t>因此，</w:t>
      </w:r>
      <w:r w:rsidR="003B3435">
        <w:rPr>
          <w:rFonts w:hint="eastAsia"/>
        </w:rPr>
        <w:t>在服务器配置1下，</w:t>
      </w:r>
      <w:r w:rsidRPr="002D54DC">
        <w:rPr>
          <w:rFonts w:hint="eastAsia"/>
        </w:rPr>
        <w:t>负载测试在签名及解密平均响应时间</w:t>
      </w:r>
      <w:r w:rsidRPr="002D54DC">
        <w:t>1s内且成功率100%情况下最大可支持约3600个用户集中进行操作</w:t>
      </w:r>
      <w:r w:rsidR="007E13E2">
        <w:rPr>
          <w:rFonts w:hint="eastAsia"/>
        </w:rPr>
        <w:t>，约1</w:t>
      </w:r>
      <w:r w:rsidR="007E13E2">
        <w:t>85TPS</w:t>
      </w:r>
      <w:r w:rsidR="007E13E2">
        <w:rPr>
          <w:rFonts w:hint="eastAsia"/>
        </w:rPr>
        <w:t>的吞吐量。</w:t>
      </w:r>
    </w:p>
    <w:p w14:paraId="0D3CD73D" w14:textId="77777777" w:rsidR="002D54DC" w:rsidRDefault="002D54DC" w:rsidP="00253748"/>
    <w:p w14:paraId="1C963E1D" w14:textId="564AC38D" w:rsidR="00D06893" w:rsidRDefault="00E550ED" w:rsidP="006759C7">
      <w:pPr>
        <w:pStyle w:val="3"/>
      </w:pPr>
      <w:r w:rsidRPr="00E550ED">
        <w:rPr>
          <w:rFonts w:hint="eastAsia"/>
        </w:rPr>
        <w:t>负载测试汇总表（服务器配置</w:t>
      </w:r>
      <w:r>
        <w:t>2</w:t>
      </w:r>
      <w:r w:rsidRPr="00E550ED">
        <w:t>）</w:t>
      </w:r>
    </w:p>
    <w:tbl>
      <w:tblPr>
        <w:tblStyle w:val="12"/>
        <w:tblW w:w="9923" w:type="dxa"/>
        <w:tblInd w:w="-572" w:type="dxa"/>
        <w:tblLook w:val="04A0" w:firstRow="1" w:lastRow="0" w:firstColumn="1" w:lastColumn="0" w:noHBand="0" w:noVBand="1"/>
      </w:tblPr>
      <w:tblGrid>
        <w:gridCol w:w="416"/>
        <w:gridCol w:w="2419"/>
        <w:gridCol w:w="2190"/>
        <w:gridCol w:w="1651"/>
        <w:gridCol w:w="1091"/>
        <w:gridCol w:w="1191"/>
        <w:gridCol w:w="965"/>
      </w:tblGrid>
      <w:tr w:rsidR="006026FF" w:rsidRPr="00D06893" w14:paraId="7D024DF8" w14:textId="77777777" w:rsidTr="00A93E95">
        <w:tc>
          <w:tcPr>
            <w:tcW w:w="416" w:type="dxa"/>
            <w:vMerge w:val="restart"/>
          </w:tcPr>
          <w:p w14:paraId="35B07987" w14:textId="77777777" w:rsidR="006026FF" w:rsidRPr="00D06893" w:rsidRDefault="006026FF" w:rsidP="00A93E95">
            <w:r w:rsidRPr="00D06893">
              <w:rPr>
                <w:rFonts w:hint="eastAsia"/>
              </w:rPr>
              <w:t>#</w:t>
            </w:r>
          </w:p>
        </w:tc>
        <w:tc>
          <w:tcPr>
            <w:tcW w:w="2419" w:type="dxa"/>
            <w:vMerge w:val="restart"/>
          </w:tcPr>
          <w:p w14:paraId="4E32F880" w14:textId="77777777" w:rsidR="006026FF" w:rsidRPr="00D06893" w:rsidRDefault="006026FF" w:rsidP="00A93E95">
            <w:r w:rsidRPr="00D06893">
              <w:rPr>
                <w:rFonts w:hint="eastAsia"/>
              </w:rPr>
              <w:t>实际场景</w:t>
            </w:r>
          </w:p>
        </w:tc>
        <w:tc>
          <w:tcPr>
            <w:tcW w:w="2190" w:type="dxa"/>
            <w:vMerge w:val="restart"/>
          </w:tcPr>
          <w:p w14:paraId="147412C8" w14:textId="77777777" w:rsidR="006026FF" w:rsidRPr="00D06893" w:rsidRDefault="006026FF" w:rsidP="00A93E95">
            <w:r w:rsidRPr="00D06893">
              <w:rPr>
                <w:rFonts w:hint="eastAsia"/>
              </w:rPr>
              <w:t>模拟场景</w:t>
            </w:r>
          </w:p>
        </w:tc>
        <w:tc>
          <w:tcPr>
            <w:tcW w:w="4898" w:type="dxa"/>
            <w:gridSpan w:val="4"/>
          </w:tcPr>
          <w:p w14:paraId="440132AF" w14:textId="77777777" w:rsidR="006026FF" w:rsidRPr="00D06893" w:rsidRDefault="006026FF" w:rsidP="00A93E95">
            <w:pPr>
              <w:jc w:val="center"/>
            </w:pPr>
            <w:r w:rsidRPr="00D06893">
              <w:rPr>
                <w:rFonts w:hint="eastAsia"/>
              </w:rPr>
              <w:t>最终模拟结果</w:t>
            </w:r>
          </w:p>
        </w:tc>
      </w:tr>
      <w:tr w:rsidR="006026FF" w:rsidRPr="00D06893" w14:paraId="26B245C5" w14:textId="77777777" w:rsidTr="00A93E95">
        <w:tc>
          <w:tcPr>
            <w:tcW w:w="416" w:type="dxa"/>
            <w:vMerge/>
          </w:tcPr>
          <w:p w14:paraId="5C762099" w14:textId="77777777" w:rsidR="006026FF" w:rsidRPr="00D06893" w:rsidRDefault="006026FF" w:rsidP="00A93E95"/>
        </w:tc>
        <w:tc>
          <w:tcPr>
            <w:tcW w:w="2419" w:type="dxa"/>
            <w:vMerge/>
          </w:tcPr>
          <w:p w14:paraId="3ACD7103" w14:textId="77777777" w:rsidR="006026FF" w:rsidRPr="00D06893" w:rsidRDefault="006026FF" w:rsidP="00A93E95"/>
        </w:tc>
        <w:tc>
          <w:tcPr>
            <w:tcW w:w="2190" w:type="dxa"/>
            <w:vMerge/>
          </w:tcPr>
          <w:p w14:paraId="76755B59" w14:textId="77777777" w:rsidR="006026FF" w:rsidRPr="00D06893" w:rsidRDefault="006026FF" w:rsidP="00A93E95"/>
        </w:tc>
        <w:tc>
          <w:tcPr>
            <w:tcW w:w="1651" w:type="dxa"/>
          </w:tcPr>
          <w:p w14:paraId="0F3E6EAE" w14:textId="77777777" w:rsidR="006026FF" w:rsidRPr="00D06893" w:rsidRDefault="006026FF" w:rsidP="00A93E95">
            <w:r w:rsidRPr="00D06893">
              <w:rPr>
                <w:rFonts w:hint="eastAsia"/>
              </w:rPr>
              <w:t>请求数</w:t>
            </w:r>
          </w:p>
        </w:tc>
        <w:tc>
          <w:tcPr>
            <w:tcW w:w="1091" w:type="dxa"/>
          </w:tcPr>
          <w:p w14:paraId="6928BABD" w14:textId="77777777" w:rsidR="006026FF" w:rsidRPr="00D06893" w:rsidRDefault="006026FF" w:rsidP="00A93E95">
            <w:r w:rsidRPr="00D06893">
              <w:rPr>
                <w:rFonts w:hint="eastAsia"/>
              </w:rPr>
              <w:t>平均响应时间（秒）</w:t>
            </w:r>
          </w:p>
        </w:tc>
        <w:tc>
          <w:tcPr>
            <w:tcW w:w="1191" w:type="dxa"/>
          </w:tcPr>
          <w:p w14:paraId="5A90C0F8" w14:textId="77777777" w:rsidR="006026FF" w:rsidRPr="00D06893" w:rsidRDefault="006026FF" w:rsidP="00A93E95">
            <w:r w:rsidRPr="00D06893">
              <w:rPr>
                <w:rFonts w:hint="eastAsia"/>
              </w:rPr>
              <w:t>吞吐量（请求数</w:t>
            </w:r>
            <w:r w:rsidRPr="00D06893">
              <w:t>/秒）</w:t>
            </w:r>
          </w:p>
        </w:tc>
        <w:tc>
          <w:tcPr>
            <w:tcW w:w="965" w:type="dxa"/>
          </w:tcPr>
          <w:p w14:paraId="7E47E1E7" w14:textId="77777777" w:rsidR="006026FF" w:rsidRPr="00D06893" w:rsidRDefault="006026FF" w:rsidP="00A93E95">
            <w:r w:rsidRPr="00D06893">
              <w:rPr>
                <w:rFonts w:hint="eastAsia"/>
              </w:rPr>
              <w:t>成功率</w:t>
            </w:r>
          </w:p>
        </w:tc>
      </w:tr>
      <w:tr w:rsidR="00C83BA4" w:rsidRPr="00D06893" w14:paraId="7637F784" w14:textId="77777777" w:rsidTr="00A93E95">
        <w:tc>
          <w:tcPr>
            <w:tcW w:w="416" w:type="dxa"/>
            <w:vMerge w:val="restart"/>
          </w:tcPr>
          <w:p w14:paraId="7CF78AF1" w14:textId="48606C6A" w:rsidR="00C83BA4" w:rsidRPr="00D06893" w:rsidRDefault="0021722E" w:rsidP="00C83BA4">
            <w:r>
              <w:t>1</w:t>
            </w:r>
          </w:p>
          <w:p w14:paraId="3F9A39D6" w14:textId="77777777" w:rsidR="00C83BA4" w:rsidRPr="00D06893" w:rsidRDefault="00C83BA4" w:rsidP="00C83BA4"/>
        </w:tc>
        <w:tc>
          <w:tcPr>
            <w:tcW w:w="2419" w:type="dxa"/>
            <w:vMerge w:val="restart"/>
          </w:tcPr>
          <w:p w14:paraId="5BCD775A" w14:textId="77777777" w:rsidR="00C83BA4" w:rsidRPr="00D06893" w:rsidRDefault="00C83BA4" w:rsidP="00C83BA4">
            <w:r w:rsidRPr="00D06893">
              <w:rPr>
                <w:rFonts w:hint="eastAsia"/>
              </w:rPr>
              <w:t>2</w:t>
            </w:r>
            <w:r w:rsidRPr="00D06893">
              <w:t>0</w:t>
            </w:r>
            <w:r w:rsidRPr="00D06893">
              <w:rPr>
                <w:rFonts w:hint="eastAsia"/>
              </w:rPr>
              <w:t>分钟，</w:t>
            </w:r>
            <w:r w:rsidRPr="00D06893">
              <w:rPr>
                <w:color w:val="00B050"/>
              </w:rPr>
              <w:t>3900</w:t>
            </w:r>
            <w:r w:rsidRPr="00D06893">
              <w:rPr>
                <w:rFonts w:hint="eastAsia"/>
              </w:rPr>
              <w:t>个用户，每个用户平均进行2</w:t>
            </w:r>
            <w:r w:rsidRPr="00D06893">
              <w:t>0</w:t>
            </w:r>
            <w:r w:rsidRPr="00D06893">
              <w:rPr>
                <w:rFonts w:hint="eastAsia"/>
              </w:rPr>
              <w:t>次签名、2次解密操作</w:t>
            </w:r>
          </w:p>
          <w:p w14:paraId="75466B0B" w14:textId="77777777" w:rsidR="00C83BA4" w:rsidRPr="00D06893" w:rsidRDefault="00C83BA4" w:rsidP="00C83BA4"/>
        </w:tc>
        <w:tc>
          <w:tcPr>
            <w:tcW w:w="2190" w:type="dxa"/>
            <w:vMerge w:val="restart"/>
          </w:tcPr>
          <w:p w14:paraId="6D9AE44C" w14:textId="77777777" w:rsidR="00C83BA4" w:rsidRPr="00D06893" w:rsidRDefault="00C83BA4" w:rsidP="00C83BA4">
            <w:r w:rsidRPr="00D06893">
              <w:t>20</w:t>
            </w:r>
            <w:r w:rsidRPr="00D06893">
              <w:rPr>
                <w:rFonts w:hint="eastAsia"/>
              </w:rPr>
              <w:t>分钟，</w:t>
            </w:r>
            <w:r w:rsidRPr="00D06893">
              <w:t>3900</w:t>
            </w:r>
            <w:r w:rsidRPr="00D06893">
              <w:rPr>
                <w:rFonts w:hint="eastAsia"/>
              </w:rPr>
              <w:t>个线程，控制接口总请求数分别为：</w:t>
            </w:r>
          </w:p>
          <w:p w14:paraId="6A3529B9" w14:textId="77777777" w:rsidR="00C83BA4" w:rsidRPr="00D06893" w:rsidRDefault="00C83BA4" w:rsidP="00C83BA4">
            <w:r w:rsidRPr="00D06893">
              <w:rPr>
                <w:rFonts w:hint="eastAsia"/>
              </w:rPr>
              <w:t>获取随机数约</w:t>
            </w:r>
            <w:r w:rsidRPr="00D06893">
              <w:t>78000</w:t>
            </w:r>
            <w:r w:rsidRPr="00D06893">
              <w:rPr>
                <w:rFonts w:hint="eastAsia"/>
              </w:rPr>
              <w:t>，</w:t>
            </w:r>
          </w:p>
          <w:p w14:paraId="148E90A0" w14:textId="77777777" w:rsidR="00C83BA4" w:rsidRPr="00D06893" w:rsidRDefault="00C83BA4" w:rsidP="00C83BA4">
            <w:r w:rsidRPr="00D06893">
              <w:rPr>
                <w:rFonts w:hint="eastAsia"/>
              </w:rPr>
              <w:t>协作签名约</w:t>
            </w:r>
            <w:r w:rsidRPr="00D06893">
              <w:t>78000</w:t>
            </w:r>
            <w:r w:rsidRPr="00D06893">
              <w:rPr>
                <w:rFonts w:hint="eastAsia"/>
              </w:rPr>
              <w:t>，</w:t>
            </w:r>
          </w:p>
          <w:p w14:paraId="3C4F0B9D" w14:textId="77777777" w:rsidR="00C83BA4" w:rsidRPr="00D06893" w:rsidRDefault="00C83BA4" w:rsidP="00C83BA4">
            <w:r w:rsidRPr="00D06893">
              <w:rPr>
                <w:rFonts w:hint="eastAsia"/>
              </w:rPr>
              <w:t>协作解密约</w:t>
            </w:r>
            <w:r w:rsidRPr="00D06893">
              <w:t>85800</w:t>
            </w:r>
            <w:r w:rsidRPr="00D06893">
              <w:rPr>
                <w:rFonts w:hint="eastAsia"/>
              </w:rPr>
              <w:t>，</w:t>
            </w:r>
          </w:p>
          <w:p w14:paraId="4E3A0182" w14:textId="3F7D566F" w:rsidR="00C83BA4" w:rsidRPr="00D06893" w:rsidRDefault="00C83BA4" w:rsidP="00C83BA4">
            <w:r w:rsidRPr="00D06893">
              <w:rPr>
                <w:rFonts w:hint="eastAsia"/>
              </w:rPr>
              <w:t>请求间隔随机</w:t>
            </w:r>
          </w:p>
        </w:tc>
        <w:tc>
          <w:tcPr>
            <w:tcW w:w="1651" w:type="dxa"/>
          </w:tcPr>
          <w:p w14:paraId="60851586" w14:textId="77777777" w:rsidR="00C83BA4" w:rsidRPr="00D06893" w:rsidRDefault="00C83BA4" w:rsidP="00C83BA4">
            <w:r w:rsidRPr="00D06893">
              <w:rPr>
                <w:rFonts w:hint="eastAsia"/>
              </w:rPr>
              <w:t>获取随机数接口</w:t>
            </w:r>
          </w:p>
          <w:p w14:paraId="418FC27B" w14:textId="6C97A16D" w:rsidR="00C83BA4" w:rsidRPr="00D06893" w:rsidRDefault="00C83BA4" w:rsidP="00C83BA4">
            <w:r w:rsidRPr="006026FF">
              <w:t>78381</w:t>
            </w:r>
          </w:p>
        </w:tc>
        <w:tc>
          <w:tcPr>
            <w:tcW w:w="1091" w:type="dxa"/>
          </w:tcPr>
          <w:p w14:paraId="4324CE10" w14:textId="1EC1493F" w:rsidR="00C83BA4" w:rsidRPr="00D06893" w:rsidRDefault="00C83BA4" w:rsidP="00C83BA4">
            <w:r w:rsidRPr="00D06893">
              <w:rPr>
                <w:rFonts w:hint="eastAsia"/>
              </w:rPr>
              <w:t>0</w:t>
            </w:r>
            <w:r w:rsidRPr="00D06893">
              <w:t>.</w:t>
            </w:r>
            <w:r>
              <w:t>140</w:t>
            </w:r>
          </w:p>
        </w:tc>
        <w:tc>
          <w:tcPr>
            <w:tcW w:w="1191" w:type="dxa"/>
          </w:tcPr>
          <w:p w14:paraId="76020C6F" w14:textId="0C5E785D" w:rsidR="00C83BA4" w:rsidRPr="00D06893" w:rsidRDefault="00C83BA4" w:rsidP="00C83BA4">
            <w:r w:rsidRPr="00D06893">
              <w:rPr>
                <w:rFonts w:hint="eastAsia"/>
              </w:rPr>
              <w:t>6</w:t>
            </w:r>
            <w:r>
              <w:t>4</w:t>
            </w:r>
            <w:r w:rsidRPr="00D06893">
              <w:t>.9</w:t>
            </w:r>
          </w:p>
        </w:tc>
        <w:tc>
          <w:tcPr>
            <w:tcW w:w="965" w:type="dxa"/>
          </w:tcPr>
          <w:p w14:paraId="47A3E93F" w14:textId="66583863" w:rsidR="00C83BA4" w:rsidRPr="00D06893" w:rsidRDefault="00C83BA4" w:rsidP="00C83BA4">
            <w:r w:rsidRPr="006026FF">
              <w:t>100%</w:t>
            </w:r>
          </w:p>
        </w:tc>
      </w:tr>
      <w:tr w:rsidR="00C83BA4" w:rsidRPr="00D06893" w14:paraId="3FE3AF32" w14:textId="77777777" w:rsidTr="00A93E95">
        <w:tc>
          <w:tcPr>
            <w:tcW w:w="416" w:type="dxa"/>
            <w:vMerge/>
          </w:tcPr>
          <w:p w14:paraId="5C1F76CA" w14:textId="77777777" w:rsidR="00C83BA4" w:rsidRPr="00D06893" w:rsidRDefault="00C83BA4" w:rsidP="00C83BA4"/>
        </w:tc>
        <w:tc>
          <w:tcPr>
            <w:tcW w:w="2419" w:type="dxa"/>
            <w:vMerge/>
          </w:tcPr>
          <w:p w14:paraId="3E1D1CB1" w14:textId="77777777" w:rsidR="00C83BA4" w:rsidRPr="00D06893" w:rsidRDefault="00C83BA4" w:rsidP="00C83BA4"/>
        </w:tc>
        <w:tc>
          <w:tcPr>
            <w:tcW w:w="2190" w:type="dxa"/>
            <w:vMerge/>
          </w:tcPr>
          <w:p w14:paraId="7DE28F0F" w14:textId="77777777" w:rsidR="00C83BA4" w:rsidRPr="00D06893" w:rsidRDefault="00C83BA4" w:rsidP="00C83BA4"/>
        </w:tc>
        <w:tc>
          <w:tcPr>
            <w:tcW w:w="1651" w:type="dxa"/>
          </w:tcPr>
          <w:p w14:paraId="57CCD91B" w14:textId="77777777" w:rsidR="00C83BA4" w:rsidRPr="00D06893" w:rsidRDefault="00C83BA4" w:rsidP="00C83BA4">
            <w:r w:rsidRPr="00D06893">
              <w:rPr>
                <w:rFonts w:hint="eastAsia"/>
              </w:rPr>
              <w:t>协作签名接口</w:t>
            </w:r>
          </w:p>
          <w:p w14:paraId="7DC14AF2" w14:textId="68B1CA88" w:rsidR="00C83BA4" w:rsidRPr="00D06893" w:rsidRDefault="00C83BA4" w:rsidP="00C83BA4">
            <w:r w:rsidRPr="006026FF">
              <w:t>78539</w:t>
            </w:r>
          </w:p>
        </w:tc>
        <w:tc>
          <w:tcPr>
            <w:tcW w:w="1091" w:type="dxa"/>
          </w:tcPr>
          <w:p w14:paraId="7B653027" w14:textId="12565809" w:rsidR="00C83BA4" w:rsidRPr="00D06893" w:rsidRDefault="00C83BA4" w:rsidP="00C83BA4">
            <w:r w:rsidRPr="00D06893">
              <w:rPr>
                <w:rFonts w:hint="eastAsia"/>
              </w:rPr>
              <w:t>0</w:t>
            </w:r>
            <w:r w:rsidRPr="00D06893">
              <w:t>.</w:t>
            </w:r>
            <w:r>
              <w:t>172</w:t>
            </w:r>
          </w:p>
        </w:tc>
        <w:tc>
          <w:tcPr>
            <w:tcW w:w="1191" w:type="dxa"/>
          </w:tcPr>
          <w:p w14:paraId="73F54D50" w14:textId="5078D473" w:rsidR="00C83BA4" w:rsidRPr="00D06893" w:rsidRDefault="00C83BA4" w:rsidP="00C83BA4">
            <w:r w:rsidRPr="00D06893">
              <w:rPr>
                <w:rFonts w:hint="eastAsia"/>
              </w:rPr>
              <w:t>6</w:t>
            </w:r>
            <w:r>
              <w:t>5.0</w:t>
            </w:r>
          </w:p>
        </w:tc>
        <w:tc>
          <w:tcPr>
            <w:tcW w:w="965" w:type="dxa"/>
          </w:tcPr>
          <w:p w14:paraId="24A3EDBA" w14:textId="7A424333" w:rsidR="00C83BA4" w:rsidRPr="00D06893" w:rsidRDefault="00C83BA4" w:rsidP="00C83BA4">
            <w:r w:rsidRPr="006026FF">
              <w:t>100%</w:t>
            </w:r>
          </w:p>
        </w:tc>
      </w:tr>
      <w:tr w:rsidR="00C83BA4" w:rsidRPr="00D06893" w14:paraId="0A040282" w14:textId="77777777" w:rsidTr="00A93E95">
        <w:tc>
          <w:tcPr>
            <w:tcW w:w="416" w:type="dxa"/>
            <w:vMerge/>
          </w:tcPr>
          <w:p w14:paraId="1CC4D49A" w14:textId="77777777" w:rsidR="00C83BA4" w:rsidRPr="00D06893" w:rsidRDefault="00C83BA4" w:rsidP="00C83BA4"/>
        </w:tc>
        <w:tc>
          <w:tcPr>
            <w:tcW w:w="2419" w:type="dxa"/>
            <w:vMerge/>
          </w:tcPr>
          <w:p w14:paraId="461CDDB4" w14:textId="77777777" w:rsidR="00C83BA4" w:rsidRPr="00D06893" w:rsidRDefault="00C83BA4" w:rsidP="00C83BA4"/>
        </w:tc>
        <w:tc>
          <w:tcPr>
            <w:tcW w:w="2190" w:type="dxa"/>
            <w:vMerge/>
          </w:tcPr>
          <w:p w14:paraId="5C722059" w14:textId="77777777" w:rsidR="00C83BA4" w:rsidRPr="00D06893" w:rsidRDefault="00C83BA4" w:rsidP="00C83BA4"/>
        </w:tc>
        <w:tc>
          <w:tcPr>
            <w:tcW w:w="1651" w:type="dxa"/>
          </w:tcPr>
          <w:p w14:paraId="65F183F6" w14:textId="77777777" w:rsidR="00C83BA4" w:rsidRPr="00D06893" w:rsidRDefault="00C83BA4" w:rsidP="00C83BA4">
            <w:r w:rsidRPr="00D06893">
              <w:rPr>
                <w:rFonts w:hint="eastAsia"/>
              </w:rPr>
              <w:t>协作解密接口</w:t>
            </w:r>
          </w:p>
          <w:p w14:paraId="126A0630" w14:textId="7D605C84" w:rsidR="00C83BA4" w:rsidRPr="00D06893" w:rsidRDefault="00C83BA4" w:rsidP="00C83BA4">
            <w:r w:rsidRPr="006026FF">
              <w:t>86977</w:t>
            </w:r>
          </w:p>
        </w:tc>
        <w:tc>
          <w:tcPr>
            <w:tcW w:w="1091" w:type="dxa"/>
          </w:tcPr>
          <w:p w14:paraId="087C1BE9" w14:textId="094316AF" w:rsidR="00C83BA4" w:rsidRPr="00D06893" w:rsidRDefault="00C83BA4" w:rsidP="00C83BA4">
            <w:r w:rsidRPr="00D06893">
              <w:rPr>
                <w:rFonts w:hint="eastAsia"/>
              </w:rPr>
              <w:t>0</w:t>
            </w:r>
            <w:r w:rsidRPr="00D06893">
              <w:t>.</w:t>
            </w:r>
            <w:r>
              <w:t>146</w:t>
            </w:r>
          </w:p>
        </w:tc>
        <w:tc>
          <w:tcPr>
            <w:tcW w:w="1191" w:type="dxa"/>
          </w:tcPr>
          <w:p w14:paraId="1C475D2A" w14:textId="74D57434" w:rsidR="00C83BA4" w:rsidRPr="00D06893" w:rsidRDefault="00C83BA4" w:rsidP="00C83BA4">
            <w:r>
              <w:t>72.0</w:t>
            </w:r>
          </w:p>
        </w:tc>
        <w:tc>
          <w:tcPr>
            <w:tcW w:w="965" w:type="dxa"/>
          </w:tcPr>
          <w:p w14:paraId="78CDCB7A" w14:textId="65B74091" w:rsidR="00C83BA4" w:rsidRPr="00D06893" w:rsidRDefault="00C83BA4" w:rsidP="00C83BA4">
            <w:r w:rsidRPr="006026FF">
              <w:t>100%</w:t>
            </w:r>
          </w:p>
        </w:tc>
      </w:tr>
      <w:tr w:rsidR="00C83BA4" w:rsidRPr="00D06893" w14:paraId="48EDD154" w14:textId="77777777" w:rsidTr="00A93E95">
        <w:tc>
          <w:tcPr>
            <w:tcW w:w="416" w:type="dxa"/>
          </w:tcPr>
          <w:p w14:paraId="56E0DA04" w14:textId="77777777" w:rsidR="00C83BA4" w:rsidRPr="00D06893" w:rsidRDefault="00C83BA4" w:rsidP="00C83BA4">
            <w:r w:rsidRPr="00D06893">
              <w:rPr>
                <w:rFonts w:hint="eastAsia"/>
              </w:rPr>
              <w:t>合计</w:t>
            </w:r>
          </w:p>
        </w:tc>
        <w:tc>
          <w:tcPr>
            <w:tcW w:w="9507" w:type="dxa"/>
            <w:gridSpan w:val="6"/>
          </w:tcPr>
          <w:p w14:paraId="04168C19" w14:textId="77777777" w:rsidR="00C83BA4" w:rsidRPr="00D06893" w:rsidRDefault="00C83BA4" w:rsidP="00C83BA4">
            <w:r w:rsidRPr="00D06893">
              <w:rPr>
                <w:rFonts w:hint="eastAsia"/>
              </w:rPr>
              <w:t>签名平均响应时间：</w:t>
            </w:r>
            <w:r w:rsidRPr="004C56C3">
              <w:t>0.140</w:t>
            </w:r>
            <w:r w:rsidRPr="00D06893">
              <w:t>+</w:t>
            </w:r>
            <w:r w:rsidRPr="004C56C3">
              <w:t>0.172</w:t>
            </w:r>
            <w:r w:rsidRPr="00D06893">
              <w:t>+</w:t>
            </w:r>
            <w:r w:rsidRPr="004C56C3">
              <w:t>0.146</w:t>
            </w:r>
            <w:r w:rsidRPr="00D06893">
              <w:t>=</w:t>
            </w:r>
            <w:r>
              <w:t>0.458</w:t>
            </w:r>
            <w:r w:rsidRPr="00D06893">
              <w:t>s</w:t>
            </w:r>
          </w:p>
          <w:p w14:paraId="700948A3" w14:textId="77777777" w:rsidR="00C83BA4" w:rsidRPr="00D06893" w:rsidRDefault="00C83BA4" w:rsidP="00C83BA4">
            <w:r w:rsidRPr="00D06893">
              <w:rPr>
                <w:rFonts w:hint="eastAsia"/>
              </w:rPr>
              <w:t>解密平均响应时间：</w:t>
            </w:r>
            <w:r w:rsidRPr="00D06893">
              <w:t>0.</w:t>
            </w:r>
            <w:r>
              <w:t>146</w:t>
            </w:r>
            <w:r w:rsidRPr="00D06893">
              <w:t>s</w:t>
            </w:r>
          </w:p>
          <w:p w14:paraId="744CFF5F" w14:textId="2F347FD7" w:rsidR="00C83BA4" w:rsidRPr="00D06893" w:rsidRDefault="00C83BA4" w:rsidP="00C83BA4">
            <w:r w:rsidRPr="00D06893">
              <w:rPr>
                <w:rFonts w:hint="eastAsia"/>
              </w:rPr>
              <w:t>总吞吐量：</w:t>
            </w:r>
            <w:r>
              <w:t>201.9</w:t>
            </w:r>
            <w:r w:rsidRPr="00D06893">
              <w:t>个请求/秒</w:t>
            </w:r>
          </w:p>
        </w:tc>
      </w:tr>
      <w:tr w:rsidR="006026FF" w:rsidRPr="00D06893" w14:paraId="3D24629F" w14:textId="77777777" w:rsidTr="00A93E95">
        <w:tc>
          <w:tcPr>
            <w:tcW w:w="416" w:type="dxa"/>
            <w:vMerge w:val="restart"/>
          </w:tcPr>
          <w:p w14:paraId="66845A0E" w14:textId="2EE41725" w:rsidR="006026FF" w:rsidRPr="00D06893" w:rsidRDefault="0021722E" w:rsidP="00A93E95">
            <w:r>
              <w:t>2</w:t>
            </w:r>
          </w:p>
          <w:p w14:paraId="7E7FC36B" w14:textId="77777777" w:rsidR="006026FF" w:rsidRPr="00D06893" w:rsidRDefault="006026FF" w:rsidP="00A93E95"/>
        </w:tc>
        <w:tc>
          <w:tcPr>
            <w:tcW w:w="2419" w:type="dxa"/>
            <w:vMerge w:val="restart"/>
          </w:tcPr>
          <w:p w14:paraId="0678D523" w14:textId="6BCCEE50" w:rsidR="006026FF" w:rsidRPr="00D06893" w:rsidRDefault="006026FF" w:rsidP="00A93E95">
            <w:r w:rsidRPr="00D06893">
              <w:rPr>
                <w:rFonts w:hint="eastAsia"/>
              </w:rPr>
              <w:t>2</w:t>
            </w:r>
            <w:r w:rsidRPr="00D06893">
              <w:t>0</w:t>
            </w:r>
            <w:r w:rsidRPr="00D06893">
              <w:rPr>
                <w:rFonts w:hint="eastAsia"/>
              </w:rPr>
              <w:t>分钟，</w:t>
            </w:r>
            <w:r w:rsidR="00C83BA4" w:rsidRPr="00E550ED">
              <w:rPr>
                <w:color w:val="FF0000"/>
              </w:rPr>
              <w:t>42</w:t>
            </w:r>
            <w:r w:rsidRPr="00E550ED">
              <w:rPr>
                <w:color w:val="FF0000"/>
              </w:rPr>
              <w:t>00</w:t>
            </w:r>
            <w:r w:rsidRPr="00D06893">
              <w:rPr>
                <w:rFonts w:hint="eastAsia"/>
              </w:rPr>
              <w:t>个用户，每个用户平均进行2</w:t>
            </w:r>
            <w:r w:rsidRPr="00D06893">
              <w:t>0</w:t>
            </w:r>
            <w:r w:rsidRPr="00D06893">
              <w:rPr>
                <w:rFonts w:hint="eastAsia"/>
              </w:rPr>
              <w:t>次签名、2次解密操作</w:t>
            </w:r>
          </w:p>
          <w:p w14:paraId="64955D87" w14:textId="77777777" w:rsidR="006026FF" w:rsidRPr="00D06893" w:rsidRDefault="006026FF" w:rsidP="00A93E95"/>
        </w:tc>
        <w:tc>
          <w:tcPr>
            <w:tcW w:w="2190" w:type="dxa"/>
            <w:vMerge w:val="restart"/>
          </w:tcPr>
          <w:p w14:paraId="5131FEA0" w14:textId="504E129D" w:rsidR="006026FF" w:rsidRPr="00D06893" w:rsidRDefault="006026FF" w:rsidP="00A93E95">
            <w:r w:rsidRPr="00D06893">
              <w:t>20</w:t>
            </w:r>
            <w:r w:rsidRPr="00D06893">
              <w:rPr>
                <w:rFonts w:hint="eastAsia"/>
              </w:rPr>
              <w:t>分钟，</w:t>
            </w:r>
            <w:r w:rsidR="00C83BA4">
              <w:t>42</w:t>
            </w:r>
            <w:r w:rsidRPr="00D06893">
              <w:t>00</w:t>
            </w:r>
            <w:r w:rsidRPr="00D06893">
              <w:rPr>
                <w:rFonts w:hint="eastAsia"/>
              </w:rPr>
              <w:t>个线程，控制接口总请求数分别为：</w:t>
            </w:r>
          </w:p>
          <w:p w14:paraId="06022043" w14:textId="592AF994" w:rsidR="006026FF" w:rsidRPr="00D06893" w:rsidRDefault="006026FF" w:rsidP="00A93E95">
            <w:r w:rsidRPr="00D06893">
              <w:rPr>
                <w:rFonts w:hint="eastAsia"/>
              </w:rPr>
              <w:t>获取随机数约</w:t>
            </w:r>
            <w:r w:rsidR="008825C9">
              <w:t>84</w:t>
            </w:r>
            <w:r w:rsidRPr="00D06893">
              <w:t>000</w:t>
            </w:r>
            <w:r w:rsidRPr="00D06893">
              <w:rPr>
                <w:rFonts w:hint="eastAsia"/>
              </w:rPr>
              <w:t>，</w:t>
            </w:r>
          </w:p>
          <w:p w14:paraId="1A9C5F8B" w14:textId="3BBD819B" w:rsidR="006026FF" w:rsidRPr="00D06893" w:rsidRDefault="006026FF" w:rsidP="00A93E95">
            <w:r w:rsidRPr="00D06893">
              <w:rPr>
                <w:rFonts w:hint="eastAsia"/>
              </w:rPr>
              <w:t>协作签名约</w:t>
            </w:r>
            <w:r w:rsidR="008825C9">
              <w:t>84</w:t>
            </w:r>
            <w:r w:rsidRPr="00D06893">
              <w:t>000</w:t>
            </w:r>
            <w:r w:rsidRPr="00D06893">
              <w:rPr>
                <w:rFonts w:hint="eastAsia"/>
              </w:rPr>
              <w:t>，</w:t>
            </w:r>
          </w:p>
          <w:p w14:paraId="7C0A099F" w14:textId="308F8157" w:rsidR="006026FF" w:rsidRPr="00D06893" w:rsidRDefault="006026FF" w:rsidP="00A93E95">
            <w:r w:rsidRPr="00D06893">
              <w:rPr>
                <w:rFonts w:hint="eastAsia"/>
              </w:rPr>
              <w:t>协作解密约</w:t>
            </w:r>
            <w:r w:rsidR="008825C9">
              <w:t>924</w:t>
            </w:r>
            <w:r w:rsidRPr="00D06893">
              <w:t>00</w:t>
            </w:r>
            <w:r w:rsidRPr="00D06893">
              <w:rPr>
                <w:rFonts w:hint="eastAsia"/>
              </w:rPr>
              <w:t>，</w:t>
            </w:r>
          </w:p>
          <w:p w14:paraId="28200675" w14:textId="77777777" w:rsidR="006026FF" w:rsidRPr="00D06893" w:rsidRDefault="006026FF" w:rsidP="00A93E95">
            <w:r w:rsidRPr="00D06893">
              <w:rPr>
                <w:rFonts w:hint="eastAsia"/>
              </w:rPr>
              <w:t>请求间隔随机</w:t>
            </w:r>
          </w:p>
        </w:tc>
        <w:tc>
          <w:tcPr>
            <w:tcW w:w="1651" w:type="dxa"/>
          </w:tcPr>
          <w:p w14:paraId="6FA48D58" w14:textId="77777777" w:rsidR="006026FF" w:rsidRPr="00D06893" w:rsidRDefault="006026FF" w:rsidP="00A93E95">
            <w:r w:rsidRPr="00D06893">
              <w:rPr>
                <w:rFonts w:hint="eastAsia"/>
              </w:rPr>
              <w:t>获取随机数接口</w:t>
            </w:r>
          </w:p>
          <w:p w14:paraId="16CF56D1" w14:textId="752D87EB" w:rsidR="006026FF" w:rsidRPr="00D06893" w:rsidRDefault="00C83BA4" w:rsidP="00A93E95">
            <w:r w:rsidRPr="00C83BA4">
              <w:t>84525</w:t>
            </w:r>
          </w:p>
        </w:tc>
        <w:tc>
          <w:tcPr>
            <w:tcW w:w="1091" w:type="dxa"/>
          </w:tcPr>
          <w:p w14:paraId="2B424E7E" w14:textId="433D20C3" w:rsidR="006026FF" w:rsidRPr="00D06893" w:rsidRDefault="006026FF" w:rsidP="00C83BA4">
            <w:r w:rsidRPr="00D06893">
              <w:rPr>
                <w:rFonts w:hint="eastAsia"/>
              </w:rPr>
              <w:t>0</w:t>
            </w:r>
            <w:r w:rsidRPr="00D06893">
              <w:t>.</w:t>
            </w:r>
            <w:r w:rsidR="00C83BA4">
              <w:t>161</w:t>
            </w:r>
          </w:p>
        </w:tc>
        <w:tc>
          <w:tcPr>
            <w:tcW w:w="1191" w:type="dxa"/>
          </w:tcPr>
          <w:p w14:paraId="29CA04F4" w14:textId="4FA15C54" w:rsidR="006026FF" w:rsidRPr="00D06893" w:rsidRDefault="00C83BA4" w:rsidP="006026FF">
            <w:r>
              <w:t>70.0</w:t>
            </w:r>
          </w:p>
        </w:tc>
        <w:tc>
          <w:tcPr>
            <w:tcW w:w="965" w:type="dxa"/>
          </w:tcPr>
          <w:p w14:paraId="462CBB90" w14:textId="018A5B1B" w:rsidR="006026FF" w:rsidRPr="006026FF" w:rsidRDefault="00C83BA4" w:rsidP="00A93E95">
            <w:r w:rsidRPr="008825C9">
              <w:rPr>
                <w:color w:val="FF0000"/>
              </w:rPr>
              <w:t>99.96</w:t>
            </w:r>
            <w:r w:rsidR="006026FF" w:rsidRPr="008825C9">
              <w:rPr>
                <w:color w:val="FF0000"/>
              </w:rPr>
              <w:t>%</w:t>
            </w:r>
          </w:p>
        </w:tc>
      </w:tr>
      <w:tr w:rsidR="006026FF" w:rsidRPr="00D06893" w14:paraId="6A1597A0" w14:textId="77777777" w:rsidTr="00A93E95">
        <w:tc>
          <w:tcPr>
            <w:tcW w:w="416" w:type="dxa"/>
            <w:vMerge/>
          </w:tcPr>
          <w:p w14:paraId="37E84966" w14:textId="77777777" w:rsidR="006026FF" w:rsidRPr="00D06893" w:rsidRDefault="006026FF" w:rsidP="00A93E95"/>
        </w:tc>
        <w:tc>
          <w:tcPr>
            <w:tcW w:w="2419" w:type="dxa"/>
            <w:vMerge/>
          </w:tcPr>
          <w:p w14:paraId="6554AD83" w14:textId="77777777" w:rsidR="006026FF" w:rsidRPr="00D06893" w:rsidRDefault="006026FF" w:rsidP="00A93E95"/>
        </w:tc>
        <w:tc>
          <w:tcPr>
            <w:tcW w:w="2190" w:type="dxa"/>
            <w:vMerge/>
          </w:tcPr>
          <w:p w14:paraId="7C916429" w14:textId="77777777" w:rsidR="006026FF" w:rsidRPr="00D06893" w:rsidRDefault="006026FF" w:rsidP="00A93E95"/>
        </w:tc>
        <w:tc>
          <w:tcPr>
            <w:tcW w:w="1651" w:type="dxa"/>
          </w:tcPr>
          <w:p w14:paraId="70BC7679" w14:textId="77777777" w:rsidR="006026FF" w:rsidRPr="00D06893" w:rsidRDefault="006026FF" w:rsidP="00A93E95">
            <w:r w:rsidRPr="00D06893">
              <w:rPr>
                <w:rFonts w:hint="eastAsia"/>
              </w:rPr>
              <w:t>协作签名接口</w:t>
            </w:r>
          </w:p>
          <w:p w14:paraId="0919EA49" w14:textId="2540D4C1" w:rsidR="006026FF" w:rsidRPr="00D06893" w:rsidRDefault="00C83BA4" w:rsidP="00A93E95">
            <w:r w:rsidRPr="00C83BA4">
              <w:t>84694</w:t>
            </w:r>
          </w:p>
        </w:tc>
        <w:tc>
          <w:tcPr>
            <w:tcW w:w="1091" w:type="dxa"/>
          </w:tcPr>
          <w:p w14:paraId="423D9C68" w14:textId="37C3E49D" w:rsidR="006026FF" w:rsidRPr="00D06893" w:rsidRDefault="006026FF" w:rsidP="00C83BA4">
            <w:r w:rsidRPr="00D06893">
              <w:rPr>
                <w:rFonts w:hint="eastAsia"/>
              </w:rPr>
              <w:t>0</w:t>
            </w:r>
            <w:r w:rsidRPr="00D06893">
              <w:t>.</w:t>
            </w:r>
            <w:r>
              <w:t>1</w:t>
            </w:r>
            <w:r w:rsidR="00C83BA4">
              <w:t>94</w:t>
            </w:r>
          </w:p>
        </w:tc>
        <w:tc>
          <w:tcPr>
            <w:tcW w:w="1191" w:type="dxa"/>
          </w:tcPr>
          <w:p w14:paraId="50A609DD" w14:textId="0331A23E" w:rsidR="006026FF" w:rsidRPr="00D06893" w:rsidRDefault="00C83BA4" w:rsidP="006026FF">
            <w:r>
              <w:t>70.1</w:t>
            </w:r>
          </w:p>
        </w:tc>
        <w:tc>
          <w:tcPr>
            <w:tcW w:w="965" w:type="dxa"/>
          </w:tcPr>
          <w:p w14:paraId="0CD53316" w14:textId="45022EF4" w:rsidR="006026FF" w:rsidRPr="006026FF" w:rsidRDefault="006026FF" w:rsidP="00A93E95">
            <w:r w:rsidRPr="006026FF">
              <w:t>100%</w:t>
            </w:r>
          </w:p>
        </w:tc>
      </w:tr>
      <w:tr w:rsidR="006026FF" w:rsidRPr="00D06893" w14:paraId="32B09E70" w14:textId="77777777" w:rsidTr="00A93E95">
        <w:tc>
          <w:tcPr>
            <w:tcW w:w="416" w:type="dxa"/>
            <w:vMerge/>
          </w:tcPr>
          <w:p w14:paraId="5966BDA6" w14:textId="77777777" w:rsidR="006026FF" w:rsidRPr="00D06893" w:rsidRDefault="006026FF" w:rsidP="00A93E95"/>
        </w:tc>
        <w:tc>
          <w:tcPr>
            <w:tcW w:w="2419" w:type="dxa"/>
            <w:vMerge/>
          </w:tcPr>
          <w:p w14:paraId="5586720E" w14:textId="77777777" w:rsidR="006026FF" w:rsidRPr="00D06893" w:rsidRDefault="006026FF" w:rsidP="00A93E95"/>
        </w:tc>
        <w:tc>
          <w:tcPr>
            <w:tcW w:w="2190" w:type="dxa"/>
            <w:vMerge/>
          </w:tcPr>
          <w:p w14:paraId="21D25A61" w14:textId="77777777" w:rsidR="006026FF" w:rsidRPr="00D06893" w:rsidRDefault="006026FF" w:rsidP="00A93E95"/>
        </w:tc>
        <w:tc>
          <w:tcPr>
            <w:tcW w:w="1651" w:type="dxa"/>
          </w:tcPr>
          <w:p w14:paraId="1DE2062B" w14:textId="77777777" w:rsidR="006026FF" w:rsidRPr="00D06893" w:rsidRDefault="006026FF" w:rsidP="00A93E95">
            <w:r w:rsidRPr="00D06893">
              <w:rPr>
                <w:rFonts w:hint="eastAsia"/>
              </w:rPr>
              <w:t>协作解密接口</w:t>
            </w:r>
          </w:p>
          <w:p w14:paraId="03136BAD" w14:textId="5C8DAEBF" w:rsidR="006026FF" w:rsidRPr="00D06893" w:rsidRDefault="00C83BA4" w:rsidP="00A93E95">
            <w:r w:rsidRPr="00C83BA4">
              <w:t>93642</w:t>
            </w:r>
          </w:p>
        </w:tc>
        <w:tc>
          <w:tcPr>
            <w:tcW w:w="1091" w:type="dxa"/>
          </w:tcPr>
          <w:p w14:paraId="1B168D56" w14:textId="4A377728" w:rsidR="006026FF" w:rsidRPr="00D06893" w:rsidRDefault="006026FF" w:rsidP="00C83BA4">
            <w:r w:rsidRPr="00D06893">
              <w:rPr>
                <w:rFonts w:hint="eastAsia"/>
              </w:rPr>
              <w:t>0</w:t>
            </w:r>
            <w:r w:rsidRPr="00D06893">
              <w:t>.</w:t>
            </w:r>
            <w:r w:rsidR="00C83BA4">
              <w:t>155</w:t>
            </w:r>
          </w:p>
        </w:tc>
        <w:tc>
          <w:tcPr>
            <w:tcW w:w="1191" w:type="dxa"/>
          </w:tcPr>
          <w:p w14:paraId="4B38ECA4" w14:textId="4C1380F6" w:rsidR="006026FF" w:rsidRPr="00D06893" w:rsidRDefault="00C83BA4" w:rsidP="00A93E95">
            <w:r>
              <w:t>77.5</w:t>
            </w:r>
          </w:p>
        </w:tc>
        <w:tc>
          <w:tcPr>
            <w:tcW w:w="965" w:type="dxa"/>
          </w:tcPr>
          <w:p w14:paraId="61DB3C99" w14:textId="24E7D4C2" w:rsidR="006026FF" w:rsidRPr="006026FF" w:rsidRDefault="006026FF" w:rsidP="00A93E95">
            <w:r w:rsidRPr="006026FF">
              <w:t>100%</w:t>
            </w:r>
          </w:p>
        </w:tc>
      </w:tr>
      <w:tr w:rsidR="006026FF" w:rsidRPr="00D06893" w14:paraId="293B0B1C" w14:textId="77777777" w:rsidTr="00A93E95">
        <w:tc>
          <w:tcPr>
            <w:tcW w:w="416" w:type="dxa"/>
          </w:tcPr>
          <w:p w14:paraId="3CBAF4E5" w14:textId="77777777" w:rsidR="006026FF" w:rsidRPr="00D06893" w:rsidRDefault="006026FF" w:rsidP="00A93E95">
            <w:r w:rsidRPr="00D06893">
              <w:rPr>
                <w:rFonts w:hint="eastAsia"/>
              </w:rPr>
              <w:t>合</w:t>
            </w:r>
            <w:r w:rsidRPr="00D06893">
              <w:rPr>
                <w:rFonts w:hint="eastAsia"/>
              </w:rPr>
              <w:lastRenderedPageBreak/>
              <w:t>计</w:t>
            </w:r>
          </w:p>
        </w:tc>
        <w:tc>
          <w:tcPr>
            <w:tcW w:w="9507" w:type="dxa"/>
            <w:gridSpan w:val="6"/>
          </w:tcPr>
          <w:p w14:paraId="6B51D699" w14:textId="0F26E705" w:rsidR="006026FF" w:rsidRPr="00D06893" w:rsidRDefault="006026FF" w:rsidP="00A93E95">
            <w:r w:rsidRPr="00D06893">
              <w:rPr>
                <w:rFonts w:hint="eastAsia"/>
              </w:rPr>
              <w:lastRenderedPageBreak/>
              <w:t>签名平均响应时间：</w:t>
            </w:r>
            <w:r w:rsidR="004C56C3" w:rsidRPr="004C56C3">
              <w:t>0.</w:t>
            </w:r>
            <w:r w:rsidR="005E5025" w:rsidRPr="005E5025">
              <w:t>161</w:t>
            </w:r>
            <w:r w:rsidRPr="00D06893">
              <w:t>+</w:t>
            </w:r>
            <w:r w:rsidR="004C56C3" w:rsidRPr="004C56C3">
              <w:t>0.</w:t>
            </w:r>
            <w:r w:rsidR="005E5025" w:rsidRPr="005E5025">
              <w:t>194</w:t>
            </w:r>
            <w:r w:rsidRPr="00D06893">
              <w:t>+</w:t>
            </w:r>
            <w:r w:rsidR="004C56C3" w:rsidRPr="004C56C3">
              <w:t>0.</w:t>
            </w:r>
            <w:r w:rsidR="005E5025">
              <w:t>155</w:t>
            </w:r>
            <w:r w:rsidRPr="00D06893">
              <w:t>=</w:t>
            </w:r>
            <w:r w:rsidR="0005635B">
              <w:t>0.</w:t>
            </w:r>
            <w:r w:rsidR="005E5025">
              <w:t>510</w:t>
            </w:r>
            <w:r w:rsidRPr="00D06893">
              <w:t>s</w:t>
            </w:r>
          </w:p>
          <w:p w14:paraId="3DA28A84" w14:textId="500F903E" w:rsidR="006026FF" w:rsidRPr="00D06893" w:rsidRDefault="006026FF" w:rsidP="00A93E95">
            <w:r w:rsidRPr="00D06893">
              <w:rPr>
                <w:rFonts w:hint="eastAsia"/>
              </w:rPr>
              <w:lastRenderedPageBreak/>
              <w:t>解密平均响应时间：</w:t>
            </w:r>
            <w:r w:rsidRPr="00D06893">
              <w:t>0.</w:t>
            </w:r>
            <w:r w:rsidR="005E5025">
              <w:t>155</w:t>
            </w:r>
            <w:r w:rsidRPr="00D06893">
              <w:t>s</w:t>
            </w:r>
          </w:p>
          <w:p w14:paraId="1FA8C930" w14:textId="6D470C52" w:rsidR="006026FF" w:rsidRPr="00D06893" w:rsidRDefault="006026FF" w:rsidP="005E5025">
            <w:pPr>
              <w:rPr>
                <w:color w:val="C00000"/>
              </w:rPr>
            </w:pPr>
            <w:r w:rsidRPr="00D06893">
              <w:rPr>
                <w:rFonts w:hint="eastAsia"/>
              </w:rPr>
              <w:t>总吞吐量：</w:t>
            </w:r>
            <w:r w:rsidR="00382456">
              <w:t>2</w:t>
            </w:r>
            <w:r w:rsidR="005E5025">
              <w:t>17.6</w:t>
            </w:r>
            <w:r w:rsidRPr="00D06893">
              <w:t>个请求/秒</w:t>
            </w:r>
          </w:p>
        </w:tc>
      </w:tr>
    </w:tbl>
    <w:p w14:paraId="64660056" w14:textId="77777777" w:rsidR="008D5121" w:rsidRDefault="008D5121" w:rsidP="008D5121">
      <w:pPr>
        <w:jc w:val="left"/>
      </w:pPr>
    </w:p>
    <w:p w14:paraId="2BB0BE08" w14:textId="088235D1" w:rsidR="003A7227" w:rsidRDefault="008D5121" w:rsidP="008D5121">
      <w:pPr>
        <w:jc w:val="left"/>
      </w:pPr>
      <w:r>
        <w:tab/>
      </w:r>
      <w:r>
        <w:rPr>
          <w:rFonts w:hint="eastAsia"/>
        </w:rPr>
        <w:t>服务器升级为配置2后，</w:t>
      </w:r>
      <w:r w:rsidR="00BB7C83">
        <w:rPr>
          <w:rFonts w:hint="eastAsia"/>
        </w:rPr>
        <w:t>同是3</w:t>
      </w:r>
      <w:r w:rsidR="00BB7C83">
        <w:t>900</w:t>
      </w:r>
      <w:r w:rsidR="00BB7C83">
        <w:rPr>
          <w:rFonts w:hint="eastAsia"/>
        </w:rPr>
        <w:t>的并发量，响应时间较配置1有较大改善，吞吐量</w:t>
      </w:r>
      <w:r w:rsidR="006759C7">
        <w:rPr>
          <w:rFonts w:hint="eastAsia"/>
        </w:rPr>
        <w:t>没有明显提升，</w:t>
      </w:r>
      <w:r w:rsidR="00BB7C83">
        <w:rPr>
          <w:rFonts w:hint="eastAsia"/>
        </w:rPr>
        <w:t>接口调用</w:t>
      </w:r>
      <w:r w:rsidR="007C49EF">
        <w:rPr>
          <w:rFonts w:hint="eastAsia"/>
        </w:rPr>
        <w:t>全部成功</w:t>
      </w:r>
      <w:r w:rsidR="00BB7C83">
        <w:rPr>
          <w:rFonts w:hint="eastAsia"/>
        </w:rPr>
        <w:t>。</w:t>
      </w:r>
      <w:r w:rsidR="003A7227">
        <w:rPr>
          <w:rFonts w:hint="eastAsia"/>
        </w:rPr>
        <w:t>服务器</w:t>
      </w:r>
      <w:r w:rsidR="003A7227" w:rsidRPr="003A7227">
        <w:t>CPU</w:t>
      </w:r>
      <w:r w:rsidR="006759C7">
        <w:rPr>
          <w:rFonts w:hint="eastAsia"/>
        </w:rPr>
        <w:t>和内存占用</w:t>
      </w:r>
      <w:r w:rsidR="003A7227">
        <w:rPr>
          <w:rFonts w:hint="eastAsia"/>
        </w:rPr>
        <w:t>均在5</w:t>
      </w:r>
      <w:r w:rsidR="003A7227">
        <w:t>0</w:t>
      </w:r>
      <w:r w:rsidR="003A7227">
        <w:rPr>
          <w:rFonts w:hint="eastAsia"/>
        </w:rPr>
        <w:t>%左右。</w:t>
      </w:r>
    </w:p>
    <w:p w14:paraId="5D2B389F" w14:textId="7107659D" w:rsidR="00BB7C83" w:rsidRDefault="003A7227" w:rsidP="008D5121">
      <w:pPr>
        <w:jc w:val="left"/>
      </w:pPr>
      <w:r>
        <w:tab/>
      </w:r>
      <w:r w:rsidR="00BB7C83">
        <w:rPr>
          <w:rFonts w:hint="eastAsia"/>
        </w:rPr>
        <w:t>在4</w:t>
      </w:r>
      <w:r w:rsidR="00BB7C83">
        <w:t>200</w:t>
      </w:r>
      <w:r w:rsidR="00BB7C83" w:rsidRPr="00BB7C83">
        <w:rPr>
          <w:rFonts w:hint="eastAsia"/>
        </w:rPr>
        <w:t>并发量</w:t>
      </w:r>
      <w:r w:rsidR="00BB7C83">
        <w:rPr>
          <w:rFonts w:hint="eastAsia"/>
        </w:rPr>
        <w:t>时，获取随机数接口出现少量失败的情况</w:t>
      </w:r>
      <w:r w:rsidR="00F31F7F">
        <w:rPr>
          <w:rFonts w:hint="eastAsia"/>
        </w:rPr>
        <w:t>，此时</w:t>
      </w:r>
      <w:r w:rsidR="00F31F7F" w:rsidRPr="00F31F7F">
        <w:rPr>
          <w:rFonts w:hint="eastAsia"/>
        </w:rPr>
        <w:t>服务器</w:t>
      </w:r>
      <w:r w:rsidR="00F31F7F" w:rsidRPr="00F31F7F">
        <w:t>CPU</w:t>
      </w:r>
      <w:r w:rsidR="00F31F7F">
        <w:rPr>
          <w:rFonts w:hint="eastAsia"/>
        </w:rPr>
        <w:t>占用约为5</w:t>
      </w:r>
      <w:r w:rsidR="00F31F7F">
        <w:t>5</w:t>
      </w:r>
      <w:r w:rsidR="00F31F7F">
        <w:rPr>
          <w:rFonts w:hint="eastAsia"/>
        </w:rPr>
        <w:t>%，</w:t>
      </w:r>
      <w:r w:rsidR="00F31F7F" w:rsidRPr="00F31F7F">
        <w:rPr>
          <w:rFonts w:hint="eastAsia"/>
        </w:rPr>
        <w:t>内存占用</w:t>
      </w:r>
      <w:r w:rsidR="00F31F7F">
        <w:rPr>
          <w:rFonts w:hint="eastAsia"/>
        </w:rPr>
        <w:t>约为6</w:t>
      </w:r>
      <w:r w:rsidR="00F31F7F">
        <w:t>5</w:t>
      </w:r>
      <w:r w:rsidR="00F31F7F">
        <w:rPr>
          <w:rFonts w:hint="eastAsia"/>
        </w:rPr>
        <w:t>%</w:t>
      </w:r>
      <w:r w:rsidR="00C5343C">
        <w:rPr>
          <w:rFonts w:hint="eastAsia"/>
        </w:rPr>
        <w:t>，排除服务器性能瓶颈</w:t>
      </w:r>
      <w:r w:rsidR="00BB7C83">
        <w:rPr>
          <w:rFonts w:hint="eastAsia"/>
        </w:rPr>
        <w:t>。</w:t>
      </w:r>
    </w:p>
    <w:p w14:paraId="50853B7A" w14:textId="74C0206E" w:rsidR="00253748" w:rsidRDefault="00BB7C83" w:rsidP="008D5121">
      <w:pPr>
        <w:jc w:val="left"/>
      </w:pPr>
      <w:r>
        <w:tab/>
      </w:r>
      <w:r>
        <w:rPr>
          <w:rFonts w:hint="eastAsia"/>
        </w:rPr>
        <w:t>因此，</w:t>
      </w:r>
      <w:r w:rsidR="00DB0861" w:rsidRPr="00DB0861">
        <w:rPr>
          <w:rFonts w:hint="eastAsia"/>
        </w:rPr>
        <w:t>在服务器配置</w:t>
      </w:r>
      <w:r w:rsidR="00DB0861">
        <w:t>2</w:t>
      </w:r>
      <w:r w:rsidR="00DB0861" w:rsidRPr="00DB0861">
        <w:t>下，</w:t>
      </w:r>
      <w:r w:rsidR="008D5121" w:rsidRPr="008D5121">
        <w:rPr>
          <w:rFonts w:hint="eastAsia"/>
        </w:rPr>
        <w:t>负载测试在签名及解密平均响应时间</w:t>
      </w:r>
      <w:r w:rsidR="008D5121" w:rsidRPr="008D5121">
        <w:t>1s内且成功率100%情况下最大可支持约</w:t>
      </w:r>
      <w:r w:rsidR="008D5121">
        <w:t>39</w:t>
      </w:r>
      <w:r w:rsidR="008D5121" w:rsidRPr="008D5121">
        <w:t>00个用户集中进行操作</w:t>
      </w:r>
      <w:r w:rsidR="009F130A">
        <w:rPr>
          <w:rFonts w:hint="eastAsia"/>
        </w:rPr>
        <w:t>，</w:t>
      </w:r>
      <w:r w:rsidR="009F130A" w:rsidRPr="009F130A">
        <w:rPr>
          <w:rFonts w:hint="eastAsia"/>
        </w:rPr>
        <w:t>约</w:t>
      </w:r>
      <w:r w:rsidR="009F130A">
        <w:t>200</w:t>
      </w:r>
      <w:r w:rsidR="009F130A" w:rsidRPr="009F130A">
        <w:t>TPS的吞吐量。</w:t>
      </w:r>
    </w:p>
    <w:p w14:paraId="534D6F48" w14:textId="2E7AE4D8" w:rsidR="00253748" w:rsidRDefault="00777255" w:rsidP="00253748">
      <w:r>
        <w:tab/>
      </w:r>
    </w:p>
    <w:p w14:paraId="44D27250" w14:textId="30E9DB3C" w:rsidR="007D12A0" w:rsidRDefault="007D12A0" w:rsidP="007D12A0">
      <w:pPr>
        <w:pStyle w:val="2"/>
      </w:pPr>
      <w:bookmarkStart w:id="60" w:name="_Toc44603147"/>
      <w:r>
        <w:rPr>
          <w:rFonts w:hint="eastAsia"/>
        </w:rPr>
        <w:t>稳定性测试汇总</w:t>
      </w:r>
      <w:r w:rsidR="00A52F4E">
        <w:rPr>
          <w:rFonts w:hint="eastAsia"/>
        </w:rPr>
        <w:t>分析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4"/>
        <w:gridCol w:w="1064"/>
        <w:gridCol w:w="1178"/>
        <w:gridCol w:w="1134"/>
        <w:gridCol w:w="1276"/>
        <w:gridCol w:w="1402"/>
        <w:gridCol w:w="1142"/>
      </w:tblGrid>
      <w:tr w:rsidR="00E4685F" w14:paraId="5350E7D9" w14:textId="18C0FBB2" w:rsidTr="00E4685F">
        <w:tc>
          <w:tcPr>
            <w:tcW w:w="1864" w:type="dxa"/>
          </w:tcPr>
          <w:p w14:paraId="36E99039" w14:textId="59CB5461" w:rsidR="00E4685F" w:rsidRDefault="00E4685F" w:rsidP="00F20C45">
            <w:r>
              <w:rPr>
                <w:rFonts w:hint="eastAsia"/>
              </w:rPr>
              <w:t>并发数</w:t>
            </w:r>
          </w:p>
        </w:tc>
        <w:tc>
          <w:tcPr>
            <w:tcW w:w="1064" w:type="dxa"/>
          </w:tcPr>
          <w:p w14:paraId="394EA855" w14:textId="405DCD3D" w:rsidR="00E4685F" w:rsidRDefault="00E4685F" w:rsidP="00F20C45">
            <w:r>
              <w:rPr>
                <w:rFonts w:hint="eastAsia"/>
              </w:rPr>
              <w:t>测试时长</w:t>
            </w:r>
          </w:p>
        </w:tc>
        <w:tc>
          <w:tcPr>
            <w:tcW w:w="1178" w:type="dxa"/>
          </w:tcPr>
          <w:p w14:paraId="199CA59D" w14:textId="6A30F0C5" w:rsidR="00E4685F" w:rsidRDefault="00E4685F" w:rsidP="00F20C45">
            <w:r>
              <w:rPr>
                <w:rFonts w:hint="eastAsia"/>
              </w:rPr>
              <w:t>总请求数</w:t>
            </w:r>
          </w:p>
        </w:tc>
        <w:tc>
          <w:tcPr>
            <w:tcW w:w="1134" w:type="dxa"/>
          </w:tcPr>
          <w:p w14:paraId="298A3E9F" w14:textId="0FD8B8BE" w:rsidR="00E4685F" w:rsidRDefault="00E4685F" w:rsidP="00F20C45">
            <w:r>
              <w:rPr>
                <w:rFonts w:hint="eastAsia"/>
              </w:rPr>
              <w:t>平均响应时间（s）</w:t>
            </w:r>
          </w:p>
        </w:tc>
        <w:tc>
          <w:tcPr>
            <w:tcW w:w="1276" w:type="dxa"/>
          </w:tcPr>
          <w:p w14:paraId="0329075B" w14:textId="77777777" w:rsidR="00E4685F" w:rsidRDefault="00E4685F" w:rsidP="00F20C45">
            <w:r>
              <w:rPr>
                <w:rFonts w:hint="eastAsia"/>
              </w:rPr>
              <w:t>吞吐量</w:t>
            </w:r>
          </w:p>
          <w:p w14:paraId="3ACF7434" w14:textId="1964C6FF" w:rsidR="00E4685F" w:rsidRDefault="00E4685F" w:rsidP="00F20C45">
            <w:r>
              <w:rPr>
                <w:rFonts w:hint="eastAsia"/>
              </w:rPr>
              <w:t>(请求数/s</w:t>
            </w:r>
            <w:r>
              <w:t>)</w:t>
            </w:r>
          </w:p>
        </w:tc>
        <w:tc>
          <w:tcPr>
            <w:tcW w:w="1402" w:type="dxa"/>
          </w:tcPr>
          <w:p w14:paraId="37911149" w14:textId="34299896" w:rsidR="00E4685F" w:rsidRDefault="00E4685F" w:rsidP="00F20C45">
            <w:r>
              <w:rPr>
                <w:rFonts w:hint="eastAsia"/>
              </w:rPr>
              <w:t>成功率</w:t>
            </w:r>
          </w:p>
        </w:tc>
        <w:tc>
          <w:tcPr>
            <w:tcW w:w="1142" w:type="dxa"/>
          </w:tcPr>
          <w:p w14:paraId="3E849AC1" w14:textId="6F853A7B" w:rsidR="00E4685F" w:rsidRDefault="00E4685F" w:rsidP="00F20C45">
            <w:r>
              <w:rPr>
                <w:rFonts w:hint="eastAsia"/>
              </w:rPr>
              <w:t>系统运行情况</w:t>
            </w:r>
          </w:p>
        </w:tc>
      </w:tr>
      <w:tr w:rsidR="00E4685F" w14:paraId="64BA9041" w14:textId="0031C136" w:rsidTr="00E4685F">
        <w:tc>
          <w:tcPr>
            <w:tcW w:w="1864" w:type="dxa"/>
          </w:tcPr>
          <w:p w14:paraId="01A1F898" w14:textId="5AB10F50" w:rsidR="00E4685F" w:rsidRDefault="00E4685F" w:rsidP="00EB743A">
            <w:r>
              <w:rPr>
                <w:rFonts w:hint="eastAsia"/>
              </w:rPr>
              <w:t>工作时间（</w:t>
            </w:r>
            <w:r w:rsidRPr="00C47BDE">
              <w:t>9:00-17:00</w:t>
            </w:r>
            <w:r>
              <w:rPr>
                <w:rFonts w:hint="eastAsia"/>
              </w:rPr>
              <w:t>）</w:t>
            </w:r>
            <w:r w:rsidR="009D77D1">
              <w:rPr>
                <w:rFonts w:hint="eastAsia"/>
              </w:rPr>
              <w:t>共</w:t>
            </w:r>
            <w:r w:rsidR="00F44E35">
              <w:rPr>
                <w:rFonts w:hint="eastAsia"/>
              </w:rPr>
              <w:t>8个小时</w:t>
            </w:r>
          </w:p>
          <w:p w14:paraId="77B53C10" w14:textId="04036A2D" w:rsidR="00E4685F" w:rsidRDefault="00E4685F" w:rsidP="00EB743A">
            <w:r>
              <w:rPr>
                <w:rFonts w:hint="eastAsia"/>
              </w:rPr>
              <w:t>获取随机数接口：73</w:t>
            </w:r>
          </w:p>
          <w:p w14:paraId="7ECE25B9" w14:textId="42E645DC" w:rsidR="00E4685F" w:rsidRDefault="00E4685F" w:rsidP="00EB743A">
            <w:r>
              <w:rPr>
                <w:rFonts w:hint="eastAsia"/>
              </w:rPr>
              <w:t>协作签名接口：73</w:t>
            </w:r>
          </w:p>
          <w:p w14:paraId="7A10EDCA" w14:textId="77777777" w:rsidR="00E4685F" w:rsidRDefault="00E4685F" w:rsidP="00EB743A">
            <w:r>
              <w:rPr>
                <w:rFonts w:hint="eastAsia"/>
              </w:rPr>
              <w:t>协作解密接口：73</w:t>
            </w:r>
          </w:p>
          <w:p w14:paraId="116F92A6" w14:textId="77777777" w:rsidR="00E4685F" w:rsidRDefault="00E4685F" w:rsidP="00EB743A">
            <w:r>
              <w:rPr>
                <w:rFonts w:hint="eastAsia"/>
              </w:rPr>
              <w:t>其它时间</w:t>
            </w:r>
          </w:p>
          <w:p w14:paraId="7FE7E475" w14:textId="48520C50" w:rsidR="00E4685F" w:rsidRDefault="00E4685F" w:rsidP="00E4685F">
            <w:r>
              <w:rPr>
                <w:rFonts w:hint="eastAsia"/>
              </w:rPr>
              <w:t>获取随机数接口：</w:t>
            </w:r>
            <w:r>
              <w:t>3</w:t>
            </w:r>
          </w:p>
          <w:p w14:paraId="7E344759" w14:textId="273E0A0A" w:rsidR="00E4685F" w:rsidRDefault="00E4685F" w:rsidP="00E4685F">
            <w:r>
              <w:rPr>
                <w:rFonts w:hint="eastAsia"/>
              </w:rPr>
              <w:t>协作签名接口：</w:t>
            </w:r>
            <w:r>
              <w:t>3</w:t>
            </w:r>
          </w:p>
          <w:p w14:paraId="61DB50DD" w14:textId="3C3EF6AF" w:rsidR="00E4685F" w:rsidRDefault="00E4685F" w:rsidP="00E4685F">
            <w:r>
              <w:rPr>
                <w:rFonts w:hint="eastAsia"/>
              </w:rPr>
              <w:t>协作解密接口：</w:t>
            </w:r>
            <w:r>
              <w:t>3</w:t>
            </w:r>
          </w:p>
        </w:tc>
        <w:tc>
          <w:tcPr>
            <w:tcW w:w="1064" w:type="dxa"/>
          </w:tcPr>
          <w:p w14:paraId="35BA10BE" w14:textId="67A27EA8" w:rsidR="00E4685F" w:rsidRDefault="00E4685F" w:rsidP="00F20C45">
            <w:r>
              <w:t>48h</w:t>
            </w:r>
          </w:p>
        </w:tc>
        <w:tc>
          <w:tcPr>
            <w:tcW w:w="1178" w:type="dxa"/>
          </w:tcPr>
          <w:p w14:paraId="3E21166D" w14:textId="39F24528" w:rsidR="00E4685F" w:rsidRDefault="00E4685F" w:rsidP="00F20C45">
            <w:r w:rsidRPr="00E4685F">
              <w:t>56779632</w:t>
            </w:r>
          </w:p>
        </w:tc>
        <w:tc>
          <w:tcPr>
            <w:tcW w:w="1134" w:type="dxa"/>
          </w:tcPr>
          <w:p w14:paraId="16661F6E" w14:textId="6D6B9717" w:rsidR="00E4685F" w:rsidRDefault="00E4685F" w:rsidP="00376DD1">
            <w:r>
              <w:t>0.24</w:t>
            </w:r>
          </w:p>
        </w:tc>
        <w:tc>
          <w:tcPr>
            <w:tcW w:w="1276" w:type="dxa"/>
          </w:tcPr>
          <w:p w14:paraId="653E4BD1" w14:textId="38514A5E" w:rsidR="00E4685F" w:rsidRDefault="00E4685F" w:rsidP="00F20C45">
            <w:r>
              <w:t>328.6</w:t>
            </w:r>
          </w:p>
        </w:tc>
        <w:tc>
          <w:tcPr>
            <w:tcW w:w="1402" w:type="dxa"/>
          </w:tcPr>
          <w:p w14:paraId="6C7BEF4D" w14:textId="77777777" w:rsidR="00E4685F" w:rsidRDefault="00E4685F" w:rsidP="00F20C45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  <w:p w14:paraId="66D06B8B" w14:textId="1687A2C4" w:rsidR="00E4685F" w:rsidRDefault="00E4685F" w:rsidP="00F20C45">
            <w:r>
              <w:rPr>
                <w:rFonts w:hint="eastAsia"/>
              </w:rPr>
              <w:t>（有9</w:t>
            </w:r>
            <w:r>
              <w:t>4</w:t>
            </w:r>
            <w:r>
              <w:rPr>
                <w:rFonts w:hint="eastAsia"/>
              </w:rPr>
              <w:t>个失败）</w:t>
            </w:r>
          </w:p>
        </w:tc>
        <w:tc>
          <w:tcPr>
            <w:tcW w:w="1142" w:type="dxa"/>
          </w:tcPr>
          <w:p w14:paraId="0FCDDD62" w14:textId="7585D5C4" w:rsidR="00E4685F" w:rsidRDefault="00E4685F" w:rsidP="00F20C45">
            <w:r>
              <w:rPr>
                <w:rFonts w:hint="eastAsia"/>
              </w:rPr>
              <w:t>服务正常</w:t>
            </w:r>
          </w:p>
        </w:tc>
      </w:tr>
    </w:tbl>
    <w:p w14:paraId="168C5A5A" w14:textId="6C0632B7" w:rsidR="000D085F" w:rsidRDefault="00777255" w:rsidP="00F20C45">
      <w:r>
        <w:tab/>
      </w:r>
    </w:p>
    <w:p w14:paraId="2F2F20A5" w14:textId="41772E35" w:rsidR="00253748" w:rsidRPr="00253748" w:rsidRDefault="00253748" w:rsidP="00253748">
      <w:pPr>
        <w:pStyle w:val="2"/>
      </w:pPr>
      <w:bookmarkStart w:id="61" w:name="_Toc44603148"/>
      <w:r>
        <w:rPr>
          <w:rFonts w:hint="eastAsia"/>
        </w:rPr>
        <w:t>性能测试详细结果</w:t>
      </w:r>
      <w:bookmarkEnd w:id="61"/>
    </w:p>
    <w:p w14:paraId="429B6C02" w14:textId="4D927985" w:rsidR="004E1C40" w:rsidRDefault="004E1C40" w:rsidP="004E1C40">
      <w:r>
        <w:tab/>
      </w:r>
      <w:r w:rsidRPr="008C3440">
        <w:rPr>
          <w:rFonts w:hint="eastAsia"/>
        </w:rPr>
        <w:t>结果</w:t>
      </w:r>
      <w:r w:rsidRPr="008C3440">
        <w:t>参数说明</w:t>
      </w:r>
      <w:r w:rsidRPr="008C3440">
        <w:rPr>
          <w:rFonts w:hint="eastAsia"/>
        </w:rPr>
        <w:t>如下表</w:t>
      </w:r>
      <w:r w:rsidRPr="008C3440">
        <w:t>：</w:t>
      </w:r>
    </w:p>
    <w:tbl>
      <w:tblPr>
        <w:tblStyle w:val="ac"/>
        <w:tblW w:w="7278" w:type="dxa"/>
        <w:tblInd w:w="372" w:type="dxa"/>
        <w:tblLook w:val="04A0" w:firstRow="1" w:lastRow="0" w:firstColumn="1" w:lastColumn="0" w:noHBand="0" w:noVBand="1"/>
      </w:tblPr>
      <w:tblGrid>
        <w:gridCol w:w="2317"/>
        <w:gridCol w:w="4961"/>
      </w:tblGrid>
      <w:tr w:rsidR="004E1C40" w14:paraId="395124D0" w14:textId="77777777" w:rsidTr="002D31C7">
        <w:tc>
          <w:tcPr>
            <w:tcW w:w="2317" w:type="dxa"/>
          </w:tcPr>
          <w:p w14:paraId="2E62CB7B" w14:textId="73E0EA64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/>
                <w:sz w:val="21"/>
                <w:szCs w:val="21"/>
                <w:lang w:val="x-none"/>
              </w:rPr>
              <w:t>L</w:t>
            </w:r>
            <w:r w:rsidRPr="00684E53">
              <w:rPr>
                <w:rFonts w:asciiTheme="minorEastAsia" w:eastAsiaTheme="minorEastAsia" w:hAnsiTheme="minorEastAsia" w:hint="eastAsia"/>
                <w:sz w:val="21"/>
                <w:szCs w:val="21"/>
                <w:lang w:val="x-none"/>
              </w:rPr>
              <w:t>abel</w:t>
            </w:r>
          </w:p>
        </w:tc>
        <w:tc>
          <w:tcPr>
            <w:tcW w:w="4961" w:type="dxa"/>
          </w:tcPr>
          <w:p w14:paraId="1F24F88A" w14:textId="3D7BC82A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hint="eastAsia"/>
                <w:sz w:val="21"/>
                <w:szCs w:val="21"/>
                <w:lang w:val="x-none"/>
              </w:rPr>
              <w:t>接口名称</w:t>
            </w:r>
          </w:p>
        </w:tc>
      </w:tr>
      <w:tr w:rsidR="004E1C40" w14:paraId="1E86A5E3" w14:textId="77777777" w:rsidTr="002D31C7">
        <w:tc>
          <w:tcPr>
            <w:tcW w:w="2317" w:type="dxa"/>
          </w:tcPr>
          <w:p w14:paraId="346CA8F4" w14:textId="3963E0B6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hint="eastAsia"/>
                <w:sz w:val="21"/>
                <w:szCs w:val="21"/>
                <w:lang w:val="x-none"/>
              </w:rPr>
              <w:t>#Sample</w:t>
            </w:r>
          </w:p>
        </w:tc>
        <w:tc>
          <w:tcPr>
            <w:tcW w:w="4961" w:type="dxa"/>
          </w:tcPr>
          <w:p w14:paraId="479A68AA" w14:textId="47B0661B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hint="eastAsia"/>
                <w:sz w:val="21"/>
                <w:szCs w:val="21"/>
                <w:lang w:val="x-none"/>
              </w:rPr>
              <w:t>请求</w:t>
            </w:r>
            <w:r w:rsidRPr="00684E53">
              <w:rPr>
                <w:rFonts w:asciiTheme="minorEastAsia" w:eastAsiaTheme="minorEastAsia" w:hAnsiTheme="minorEastAsia"/>
                <w:sz w:val="21"/>
                <w:szCs w:val="21"/>
                <w:lang w:val="x-none"/>
              </w:rPr>
              <w:t>总数</w:t>
            </w:r>
          </w:p>
        </w:tc>
      </w:tr>
      <w:tr w:rsidR="004E1C40" w14:paraId="0698D5B8" w14:textId="77777777" w:rsidTr="002D31C7">
        <w:tc>
          <w:tcPr>
            <w:tcW w:w="2317" w:type="dxa"/>
          </w:tcPr>
          <w:p w14:paraId="775A0EC5" w14:textId="5549F84B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/>
                <w:sz w:val="21"/>
                <w:szCs w:val="21"/>
                <w:lang w:val="x-none"/>
              </w:rPr>
              <w:t>A</w:t>
            </w:r>
            <w:r w:rsidRPr="00684E53">
              <w:rPr>
                <w:rFonts w:asciiTheme="minorEastAsia" w:eastAsiaTheme="minorEastAsia" w:hAnsiTheme="minorEastAsia" w:hint="eastAsia"/>
                <w:sz w:val="21"/>
                <w:szCs w:val="21"/>
                <w:lang w:val="x-none"/>
              </w:rPr>
              <w:t>verage</w:t>
            </w:r>
          </w:p>
        </w:tc>
        <w:tc>
          <w:tcPr>
            <w:tcW w:w="4961" w:type="dxa"/>
          </w:tcPr>
          <w:p w14:paraId="54F58570" w14:textId="11C730F6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hint="eastAsia"/>
                <w:sz w:val="21"/>
                <w:szCs w:val="21"/>
                <w:lang w:val="x-none"/>
              </w:rPr>
              <w:t>平均</w:t>
            </w:r>
            <w:r w:rsidRPr="00684E53">
              <w:rPr>
                <w:rFonts w:asciiTheme="minorEastAsia" w:eastAsiaTheme="minorEastAsia" w:hAnsiTheme="minorEastAsia"/>
                <w:sz w:val="21"/>
                <w:szCs w:val="21"/>
                <w:lang w:val="x-none"/>
              </w:rPr>
              <w:t>响应时间</w:t>
            </w:r>
            <w:r w:rsidRPr="00684E53">
              <w:rPr>
                <w:rFonts w:asciiTheme="minorEastAsia" w:eastAsiaTheme="minorEastAsia" w:hAnsiTheme="minorEastAsia" w:hint="eastAsia"/>
                <w:sz w:val="21"/>
                <w:szCs w:val="21"/>
                <w:lang w:val="x-none"/>
              </w:rPr>
              <w:t>ms</w:t>
            </w:r>
          </w:p>
        </w:tc>
      </w:tr>
      <w:tr w:rsidR="004E1C40" w14:paraId="525A5A44" w14:textId="77777777" w:rsidTr="002D31C7">
        <w:tc>
          <w:tcPr>
            <w:tcW w:w="2317" w:type="dxa"/>
          </w:tcPr>
          <w:p w14:paraId="11B2E801" w14:textId="21AE0D6F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4961" w:type="dxa"/>
          </w:tcPr>
          <w:p w14:paraId="177B3BEB" w14:textId="753A7BFB" w:rsidR="004E1C40" w:rsidRPr="00684E53" w:rsidRDefault="001067E9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响应时间</w:t>
            </w:r>
            <w:r w:rsidR="004E1C40"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中位数</w:t>
            </w:r>
            <w:r w:rsidR="004E1C40" w:rsidRPr="00684E53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m</w:t>
            </w:r>
            <w:r w:rsidR="004E1C40"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s</w:t>
            </w:r>
          </w:p>
        </w:tc>
      </w:tr>
      <w:tr w:rsidR="004E1C40" w14:paraId="1444FC0C" w14:textId="77777777" w:rsidTr="002D31C7">
        <w:tc>
          <w:tcPr>
            <w:tcW w:w="2317" w:type="dxa"/>
          </w:tcPr>
          <w:p w14:paraId="079ECBA3" w14:textId="7D5FEB03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90%</w:t>
            </w:r>
            <w:r w:rsidRPr="00684E53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/</w:t>
            </w: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95%/99% Line</w:t>
            </w:r>
          </w:p>
        </w:tc>
        <w:tc>
          <w:tcPr>
            <w:tcW w:w="4961" w:type="dxa"/>
          </w:tcPr>
          <w:p w14:paraId="71F6E36F" w14:textId="7C824F05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90%/95%/99%用户的响应时间</w:t>
            </w:r>
            <w:r w:rsidRPr="00684E53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m</w:t>
            </w: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s</w:t>
            </w:r>
          </w:p>
        </w:tc>
      </w:tr>
      <w:tr w:rsidR="004E1C40" w14:paraId="1C804B72" w14:textId="77777777" w:rsidTr="002D31C7">
        <w:tc>
          <w:tcPr>
            <w:tcW w:w="2317" w:type="dxa"/>
          </w:tcPr>
          <w:p w14:paraId="779F8A60" w14:textId="42473D08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Min</w:t>
            </w:r>
          </w:p>
        </w:tc>
        <w:tc>
          <w:tcPr>
            <w:tcW w:w="4961" w:type="dxa"/>
          </w:tcPr>
          <w:p w14:paraId="3E8C8C32" w14:textId="2B7F50F0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最小响应时间</w:t>
            </w:r>
            <w:r w:rsidR="00BE2660"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ms</w:t>
            </w:r>
          </w:p>
        </w:tc>
      </w:tr>
      <w:tr w:rsidR="004E1C40" w14:paraId="390A0994" w14:textId="77777777" w:rsidTr="002D31C7">
        <w:tc>
          <w:tcPr>
            <w:tcW w:w="2317" w:type="dxa"/>
          </w:tcPr>
          <w:p w14:paraId="4A7BD8EE" w14:textId="2C599729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4961" w:type="dxa"/>
          </w:tcPr>
          <w:p w14:paraId="0C3E0C0A" w14:textId="00A9DE2B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最大响应时间</w:t>
            </w:r>
            <w:r w:rsidR="00BE2660"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ms</w:t>
            </w:r>
          </w:p>
        </w:tc>
      </w:tr>
      <w:tr w:rsidR="004E1C40" w14:paraId="6C52F303" w14:textId="77777777" w:rsidTr="002D31C7">
        <w:tc>
          <w:tcPr>
            <w:tcW w:w="2317" w:type="dxa"/>
          </w:tcPr>
          <w:p w14:paraId="69FA5B5E" w14:textId="608AAA81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Error</w:t>
            </w:r>
            <w:r w:rsidRPr="00684E53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%</w:t>
            </w:r>
          </w:p>
        </w:tc>
        <w:tc>
          <w:tcPr>
            <w:tcW w:w="4961" w:type="dxa"/>
          </w:tcPr>
          <w:p w14:paraId="44901BAF" w14:textId="42BC0562" w:rsidR="004E1C40" w:rsidRPr="00684E53" w:rsidRDefault="004E1C40" w:rsidP="004E1C40">
            <w:pPr>
              <w:pStyle w:val="a5"/>
              <w:ind w:leftChars="0" w:left="0"/>
              <w:rPr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错误率</w:t>
            </w:r>
          </w:p>
        </w:tc>
      </w:tr>
      <w:tr w:rsidR="004E1C40" w14:paraId="76822FDA" w14:textId="77777777" w:rsidTr="002D31C7">
        <w:tc>
          <w:tcPr>
            <w:tcW w:w="2317" w:type="dxa"/>
          </w:tcPr>
          <w:p w14:paraId="06B61DD4" w14:textId="7B72B63A" w:rsidR="004E1C40" w:rsidRPr="00684E53" w:rsidRDefault="004E1C40" w:rsidP="004E1C40">
            <w:pPr>
              <w:pStyle w:val="a5"/>
              <w:ind w:leftChars="0" w:left="0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Throughput</w:t>
            </w:r>
          </w:p>
        </w:tc>
        <w:tc>
          <w:tcPr>
            <w:tcW w:w="4961" w:type="dxa"/>
          </w:tcPr>
          <w:p w14:paraId="13A2F475" w14:textId="7AC5CEF8" w:rsidR="004E1C40" w:rsidRPr="00684E53" w:rsidRDefault="004E1C40" w:rsidP="004E1C40">
            <w:pPr>
              <w:pStyle w:val="a5"/>
              <w:ind w:leftChars="0" w:left="0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吞吐量</w:t>
            </w:r>
          </w:p>
        </w:tc>
      </w:tr>
      <w:tr w:rsidR="004E1C40" w14:paraId="5A457AAC" w14:textId="77777777" w:rsidTr="002D31C7">
        <w:tc>
          <w:tcPr>
            <w:tcW w:w="2317" w:type="dxa"/>
          </w:tcPr>
          <w:p w14:paraId="5A9C5CC1" w14:textId="2393D171" w:rsidR="004E1C40" w:rsidRPr="00684E53" w:rsidRDefault="00E56E8B" w:rsidP="004E1C40">
            <w:pPr>
              <w:pStyle w:val="a5"/>
              <w:ind w:leftChars="0" w:left="0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 xml:space="preserve">Received </w:t>
            </w:r>
            <w:r w:rsidR="004E1C40"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KB/Sec</w:t>
            </w:r>
          </w:p>
        </w:tc>
        <w:tc>
          <w:tcPr>
            <w:tcW w:w="4961" w:type="dxa"/>
          </w:tcPr>
          <w:p w14:paraId="3B9F3FBD" w14:textId="1076DC6D" w:rsidR="004E1C40" w:rsidRPr="00684E53" w:rsidRDefault="004E1C40" w:rsidP="004E1C40">
            <w:pPr>
              <w:pStyle w:val="a5"/>
              <w:ind w:leftChars="0" w:left="0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每秒</w:t>
            </w:r>
            <w:r w:rsidR="00E56E8B" w:rsidRPr="00684E53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接收的</w:t>
            </w: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数据量</w:t>
            </w:r>
          </w:p>
        </w:tc>
      </w:tr>
      <w:tr w:rsidR="00E56E8B" w14:paraId="3CE06715" w14:textId="77777777" w:rsidTr="002D31C7">
        <w:tc>
          <w:tcPr>
            <w:tcW w:w="2317" w:type="dxa"/>
          </w:tcPr>
          <w:p w14:paraId="27DE3D17" w14:textId="60791242" w:rsidR="00E56E8B" w:rsidRPr="00684E53" w:rsidRDefault="00E56E8B" w:rsidP="00E56E8B">
            <w:pPr>
              <w:pStyle w:val="a5"/>
              <w:ind w:leftChars="0" w:left="0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lastRenderedPageBreak/>
              <w:t>Sent KB/Sec</w:t>
            </w:r>
          </w:p>
        </w:tc>
        <w:tc>
          <w:tcPr>
            <w:tcW w:w="4961" w:type="dxa"/>
          </w:tcPr>
          <w:p w14:paraId="13DA684F" w14:textId="08FCC9CE" w:rsidR="00E56E8B" w:rsidRPr="00684E53" w:rsidRDefault="002D31C7" w:rsidP="00E56E8B">
            <w:pPr>
              <w:pStyle w:val="a5"/>
              <w:ind w:leftChars="0" w:left="0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每秒</w:t>
            </w:r>
            <w:r w:rsidR="00E56E8B" w:rsidRPr="00684E53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发送</w:t>
            </w:r>
            <w:r w:rsidR="00E56E8B" w:rsidRPr="00684E53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的数据量</w:t>
            </w:r>
          </w:p>
        </w:tc>
      </w:tr>
    </w:tbl>
    <w:p w14:paraId="6A06E7D1" w14:textId="77777777" w:rsidR="002D31C7" w:rsidRDefault="002D31C7" w:rsidP="00EE7ECB">
      <w:pPr>
        <w:pStyle w:val="a5"/>
        <w:ind w:leftChars="177" w:left="372"/>
      </w:pPr>
    </w:p>
    <w:p w14:paraId="2FF0242E" w14:textId="4868A7AD" w:rsidR="00083F66" w:rsidRPr="00915EF4" w:rsidRDefault="00A93E95" w:rsidP="00EE7ECB">
      <w:pPr>
        <w:pStyle w:val="a5"/>
        <w:ind w:leftChars="177" w:left="372"/>
      </w:pPr>
      <w:r>
        <w:t>1</w:t>
      </w:r>
      <w:r>
        <w:rPr>
          <w:rFonts w:hint="eastAsia"/>
        </w:rPr>
        <w:t>）</w:t>
      </w:r>
      <w:r w:rsidR="00083F66" w:rsidRPr="00915EF4">
        <w:rPr>
          <w:rFonts w:hint="eastAsia"/>
        </w:rPr>
        <w:t>6</w:t>
      </w:r>
      <w:r w:rsidR="00083F66" w:rsidRPr="00915EF4">
        <w:t>00</w:t>
      </w:r>
      <w:r w:rsidR="00083F66" w:rsidRPr="00915EF4">
        <w:rPr>
          <w:rFonts w:hint="eastAsia"/>
        </w:rPr>
        <w:t>并发</w:t>
      </w:r>
      <w:r w:rsidR="002C0CD3">
        <w:rPr>
          <w:rFonts w:hint="eastAsia"/>
        </w:rPr>
        <w:t>量</w:t>
      </w:r>
      <w:r w:rsidR="00083F66" w:rsidRPr="00915EF4">
        <w:rPr>
          <w:rFonts w:hint="eastAsia"/>
        </w:rPr>
        <w:t>的</w:t>
      </w:r>
      <w:r w:rsidR="00646EB7" w:rsidRPr="00646EB7">
        <w:rPr>
          <w:rFonts w:hint="eastAsia"/>
        </w:rPr>
        <w:t>负载</w:t>
      </w:r>
      <w:r w:rsidR="00083F66" w:rsidRPr="00915EF4">
        <w:rPr>
          <w:rFonts w:hint="eastAsia"/>
        </w:rPr>
        <w:t>测试结果</w:t>
      </w:r>
      <w:r w:rsidR="00B33E97">
        <w:rPr>
          <w:rFonts w:hint="eastAsia"/>
        </w:rPr>
        <w:t>（</w:t>
      </w:r>
      <w:r>
        <w:rPr>
          <w:rFonts w:hint="eastAsia"/>
        </w:rPr>
        <w:t>配置</w:t>
      </w:r>
      <w:r w:rsidR="00B33E97">
        <w:rPr>
          <w:rFonts w:hint="eastAsia"/>
        </w:rPr>
        <w:t>1</w:t>
      </w:r>
      <w:r>
        <w:rPr>
          <w:rFonts w:hint="eastAsia"/>
        </w:rPr>
        <w:t>）</w:t>
      </w:r>
      <w:r w:rsidR="00083F66" w:rsidRPr="00915EF4">
        <w:rPr>
          <w:rFonts w:hint="eastAsia"/>
        </w:rPr>
        <w:t>：</w:t>
      </w:r>
    </w:p>
    <w:p w14:paraId="5519C78A" w14:textId="0BB81A91" w:rsidR="00083F66" w:rsidRPr="00915EF4" w:rsidRDefault="001961F3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30DFF55C" wp14:editId="1AD4853E">
            <wp:extent cx="5274310" cy="4559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DB48" w14:textId="442AC2E7" w:rsidR="00083F66" w:rsidRPr="00915EF4" w:rsidRDefault="00083F66" w:rsidP="00EE7ECB">
      <w:pPr>
        <w:pStyle w:val="a5"/>
        <w:ind w:leftChars="177" w:left="372"/>
      </w:pPr>
      <w:r w:rsidRPr="00915EF4">
        <w:rPr>
          <w:rFonts w:hint="eastAsia"/>
        </w:rPr>
        <w:t>平均响应时间图：</w:t>
      </w:r>
      <w:r w:rsidR="00B72B2B" w:rsidRPr="00915EF4">
        <w:t xml:space="preserve"> </w:t>
      </w:r>
    </w:p>
    <w:p w14:paraId="62A755A4" w14:textId="0246BC92" w:rsidR="00083F66" w:rsidRPr="00915EF4" w:rsidRDefault="001961F3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6EBCEB4D" wp14:editId="609BE701">
            <wp:extent cx="5274310" cy="26142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5E25" w14:textId="18503409" w:rsidR="00ED791F" w:rsidRPr="00915EF4" w:rsidRDefault="008B4619" w:rsidP="00EE7ECB">
      <w:pPr>
        <w:pStyle w:val="a5"/>
        <w:ind w:leftChars="177" w:left="372"/>
      </w:pPr>
      <w:r>
        <w:t>2</w:t>
      </w:r>
      <w:r>
        <w:rPr>
          <w:rFonts w:hint="eastAsia"/>
        </w:rPr>
        <w:t>）</w:t>
      </w:r>
      <w:r w:rsidR="00ED791F" w:rsidRPr="00915EF4">
        <w:rPr>
          <w:rFonts w:hint="eastAsia"/>
        </w:rPr>
        <w:t>1</w:t>
      </w:r>
      <w:r w:rsidR="00ED791F" w:rsidRPr="00915EF4">
        <w:t>200</w:t>
      </w:r>
      <w:r w:rsidR="00ED791F" w:rsidRPr="00915EF4">
        <w:rPr>
          <w:rFonts w:hint="eastAsia"/>
        </w:rPr>
        <w:t>并发</w:t>
      </w:r>
      <w:r w:rsidR="002C0CD3" w:rsidRPr="002C0CD3">
        <w:rPr>
          <w:rFonts w:hint="eastAsia"/>
        </w:rPr>
        <w:t>量</w:t>
      </w:r>
      <w:r w:rsidR="00ED791F" w:rsidRPr="00915EF4">
        <w:rPr>
          <w:rFonts w:hint="eastAsia"/>
        </w:rPr>
        <w:t>的</w:t>
      </w:r>
      <w:r w:rsidR="00646EB7" w:rsidRPr="00646EB7">
        <w:rPr>
          <w:rFonts w:hint="eastAsia"/>
        </w:rPr>
        <w:t>负载</w:t>
      </w:r>
      <w:r w:rsidR="00ED791F" w:rsidRPr="00915EF4">
        <w:rPr>
          <w:rFonts w:hint="eastAsia"/>
        </w:rPr>
        <w:t>测试结果</w:t>
      </w:r>
      <w:r w:rsidR="00B33E97">
        <w:rPr>
          <w:rFonts w:hint="eastAsia"/>
        </w:rPr>
        <w:t>（</w:t>
      </w:r>
      <w:r>
        <w:rPr>
          <w:rFonts w:hint="eastAsia"/>
        </w:rPr>
        <w:t>配置</w:t>
      </w:r>
      <w:r w:rsidR="00B33E97">
        <w:rPr>
          <w:rFonts w:hint="eastAsia"/>
        </w:rPr>
        <w:t>1</w:t>
      </w:r>
      <w:r>
        <w:rPr>
          <w:rFonts w:hint="eastAsia"/>
        </w:rPr>
        <w:t>）</w:t>
      </w:r>
      <w:r w:rsidR="00ED791F" w:rsidRPr="00915EF4">
        <w:rPr>
          <w:rFonts w:hint="eastAsia"/>
        </w:rPr>
        <w:t>：</w:t>
      </w:r>
    </w:p>
    <w:p w14:paraId="2D1F855F" w14:textId="69A73C69" w:rsidR="00ED791F" w:rsidRPr="00915EF4" w:rsidRDefault="001961F3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4FC5856D" wp14:editId="679C750C">
            <wp:extent cx="5274310" cy="4146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6BAB" w14:textId="07E62869" w:rsidR="00ED791F" w:rsidRPr="00915EF4" w:rsidRDefault="00ED791F" w:rsidP="00EE7ECB">
      <w:pPr>
        <w:pStyle w:val="a5"/>
        <w:ind w:leftChars="177" w:left="372"/>
      </w:pPr>
      <w:r w:rsidRPr="00915EF4">
        <w:rPr>
          <w:rFonts w:hint="eastAsia"/>
        </w:rPr>
        <w:t>平均响应时间图：</w:t>
      </w:r>
    </w:p>
    <w:p w14:paraId="23A8ECC2" w14:textId="684E818D" w:rsidR="00ED791F" w:rsidRDefault="001961F3" w:rsidP="00EE7ECB">
      <w:pPr>
        <w:pStyle w:val="a5"/>
        <w:ind w:leftChars="177" w:left="372"/>
        <w:rPr>
          <w:color w:val="0000FF"/>
        </w:rPr>
      </w:pPr>
      <w:r>
        <w:rPr>
          <w:noProof/>
        </w:rPr>
        <w:drawing>
          <wp:inline distT="0" distB="0" distL="0" distR="0" wp14:anchorId="26CCF390" wp14:editId="1FA8A006">
            <wp:extent cx="5274310" cy="26720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BF31" w14:textId="3A045CB0" w:rsidR="00915EF4" w:rsidRDefault="0046676C" w:rsidP="00EE7ECB">
      <w:pPr>
        <w:pStyle w:val="a5"/>
        <w:ind w:leftChars="177" w:left="372"/>
      </w:pPr>
      <w:r>
        <w:t>3</w:t>
      </w:r>
      <w:r>
        <w:rPr>
          <w:rFonts w:hint="eastAsia"/>
        </w:rPr>
        <w:t>）</w:t>
      </w:r>
      <w:r w:rsidR="00915EF4">
        <w:rPr>
          <w:rFonts w:hint="eastAsia"/>
        </w:rPr>
        <w:t>2</w:t>
      </w:r>
      <w:r w:rsidR="00915EF4">
        <w:t>400</w:t>
      </w:r>
      <w:r w:rsidR="00915EF4">
        <w:rPr>
          <w:rFonts w:hint="eastAsia"/>
        </w:rPr>
        <w:t>并发</w:t>
      </w:r>
      <w:r w:rsidR="002C0CD3" w:rsidRPr="002C0CD3">
        <w:rPr>
          <w:rFonts w:hint="eastAsia"/>
        </w:rPr>
        <w:t>量</w:t>
      </w:r>
      <w:r w:rsidR="00915EF4">
        <w:rPr>
          <w:rFonts w:hint="eastAsia"/>
        </w:rPr>
        <w:t>的</w:t>
      </w:r>
      <w:r w:rsidR="00646EB7" w:rsidRPr="00646EB7">
        <w:rPr>
          <w:rFonts w:hint="eastAsia"/>
        </w:rPr>
        <w:t>负载</w:t>
      </w:r>
      <w:r w:rsidR="00915EF4">
        <w:rPr>
          <w:rFonts w:hint="eastAsia"/>
        </w:rPr>
        <w:t>测试结果</w:t>
      </w:r>
      <w:r w:rsidR="00B33E97">
        <w:rPr>
          <w:rFonts w:hint="eastAsia"/>
        </w:rPr>
        <w:t>（</w:t>
      </w:r>
      <w:r>
        <w:rPr>
          <w:rFonts w:hint="eastAsia"/>
        </w:rPr>
        <w:t>配置</w:t>
      </w:r>
      <w:r w:rsidR="00B33E97">
        <w:rPr>
          <w:rFonts w:hint="eastAsia"/>
        </w:rPr>
        <w:t>1</w:t>
      </w:r>
      <w:r>
        <w:rPr>
          <w:rFonts w:hint="eastAsia"/>
        </w:rPr>
        <w:t>）</w:t>
      </w:r>
      <w:r w:rsidR="00915EF4">
        <w:rPr>
          <w:rFonts w:hint="eastAsia"/>
        </w:rPr>
        <w:t>：</w:t>
      </w:r>
    </w:p>
    <w:p w14:paraId="48B64B87" w14:textId="30B8C1C3" w:rsidR="00915EF4" w:rsidRDefault="001961F3" w:rsidP="00EE7ECB">
      <w:pPr>
        <w:pStyle w:val="a5"/>
        <w:ind w:leftChars="177" w:left="372"/>
      </w:pPr>
      <w:r>
        <w:rPr>
          <w:noProof/>
        </w:rPr>
        <w:lastRenderedPageBreak/>
        <w:drawing>
          <wp:inline distT="0" distB="0" distL="0" distR="0" wp14:anchorId="3AEE29C3" wp14:editId="5DC4E219">
            <wp:extent cx="5274310" cy="4229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C03A" w14:textId="1A7E35F6" w:rsidR="00915EF4" w:rsidRDefault="00915EF4" w:rsidP="00EE7ECB">
      <w:pPr>
        <w:pStyle w:val="a5"/>
        <w:ind w:leftChars="177" w:left="372"/>
      </w:pPr>
      <w:r w:rsidRPr="00915EF4">
        <w:rPr>
          <w:rFonts w:hint="eastAsia"/>
        </w:rPr>
        <w:t>平均响应时间图：</w:t>
      </w:r>
    </w:p>
    <w:p w14:paraId="76E8DA4F" w14:textId="7ABDB3E7" w:rsidR="00915EF4" w:rsidRDefault="001961F3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5AAB9D07" wp14:editId="04B3F5FB">
            <wp:extent cx="5274310" cy="26162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87F7" w14:textId="15072E00" w:rsidR="00915EF4" w:rsidRDefault="006748B6" w:rsidP="00EE7ECB">
      <w:pPr>
        <w:pStyle w:val="a5"/>
        <w:ind w:leftChars="177" w:left="372"/>
      </w:pPr>
      <w:r>
        <w:t>4</w:t>
      </w:r>
      <w:r>
        <w:rPr>
          <w:rFonts w:hint="eastAsia"/>
        </w:rPr>
        <w:t>）</w:t>
      </w:r>
      <w:r w:rsidR="00915EF4">
        <w:rPr>
          <w:rFonts w:hint="eastAsia"/>
        </w:rPr>
        <w:t>3</w:t>
      </w:r>
      <w:r w:rsidR="00915EF4">
        <w:t>600</w:t>
      </w:r>
      <w:r w:rsidR="00915EF4">
        <w:rPr>
          <w:rFonts w:hint="eastAsia"/>
        </w:rPr>
        <w:t>并发</w:t>
      </w:r>
      <w:r w:rsidR="002C0CD3" w:rsidRPr="002C0CD3">
        <w:rPr>
          <w:rFonts w:hint="eastAsia"/>
        </w:rPr>
        <w:t>量</w:t>
      </w:r>
      <w:r w:rsidR="00915EF4">
        <w:rPr>
          <w:rFonts w:hint="eastAsia"/>
        </w:rPr>
        <w:t>的</w:t>
      </w:r>
      <w:r w:rsidR="00646EB7" w:rsidRPr="00646EB7">
        <w:rPr>
          <w:rFonts w:hint="eastAsia"/>
        </w:rPr>
        <w:t>负载</w:t>
      </w:r>
      <w:r w:rsidR="00915EF4">
        <w:rPr>
          <w:rFonts w:hint="eastAsia"/>
        </w:rPr>
        <w:t>测试结果</w:t>
      </w:r>
      <w:r w:rsidR="00B33E97">
        <w:rPr>
          <w:rFonts w:hint="eastAsia"/>
        </w:rPr>
        <w:t>（</w:t>
      </w:r>
      <w:r>
        <w:rPr>
          <w:rFonts w:hint="eastAsia"/>
        </w:rPr>
        <w:t>配置</w:t>
      </w:r>
      <w:r w:rsidR="00B33E97">
        <w:rPr>
          <w:rFonts w:hint="eastAsia"/>
        </w:rPr>
        <w:t>1</w:t>
      </w:r>
      <w:r>
        <w:rPr>
          <w:rFonts w:hint="eastAsia"/>
        </w:rPr>
        <w:t>）</w:t>
      </w:r>
      <w:r w:rsidR="00915EF4">
        <w:rPr>
          <w:rFonts w:hint="eastAsia"/>
        </w:rPr>
        <w:t>：</w:t>
      </w:r>
    </w:p>
    <w:p w14:paraId="2CEFADE0" w14:textId="266DDC8E" w:rsidR="00915EF4" w:rsidRDefault="001961F3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5FB3081A" wp14:editId="724AC973">
            <wp:extent cx="5274310" cy="45466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2DBF" w14:textId="1C4D9B12" w:rsidR="00915EF4" w:rsidRDefault="00915EF4" w:rsidP="00EE7ECB">
      <w:pPr>
        <w:pStyle w:val="a5"/>
        <w:ind w:leftChars="177" w:left="372"/>
      </w:pPr>
      <w:r w:rsidRPr="00915EF4">
        <w:rPr>
          <w:rFonts w:hint="eastAsia"/>
        </w:rPr>
        <w:t>平均响应时间图：</w:t>
      </w:r>
    </w:p>
    <w:p w14:paraId="6842B84F" w14:textId="1AF32E07" w:rsidR="00915EF4" w:rsidRDefault="001961F3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7E3981DB" wp14:editId="7F379B0D">
            <wp:extent cx="5274310" cy="2639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EE29" w14:textId="33B8BBC5" w:rsidR="00915EF4" w:rsidRDefault="00582ADF" w:rsidP="00EE7ECB">
      <w:pPr>
        <w:pStyle w:val="a5"/>
        <w:ind w:leftChars="177" w:left="372"/>
      </w:pPr>
      <w:r>
        <w:t>5</w:t>
      </w:r>
      <w:r>
        <w:rPr>
          <w:rFonts w:hint="eastAsia"/>
        </w:rPr>
        <w:t>）</w:t>
      </w:r>
      <w:r w:rsidR="004B5C1B">
        <w:t>39</w:t>
      </w:r>
      <w:r w:rsidR="00915EF4">
        <w:t>00</w:t>
      </w:r>
      <w:r w:rsidR="00915EF4">
        <w:rPr>
          <w:rFonts w:hint="eastAsia"/>
        </w:rPr>
        <w:t>并发</w:t>
      </w:r>
      <w:r w:rsidR="002C0CD3" w:rsidRPr="002C0CD3">
        <w:rPr>
          <w:rFonts w:hint="eastAsia"/>
        </w:rPr>
        <w:t>量</w:t>
      </w:r>
      <w:r w:rsidR="00915EF4">
        <w:rPr>
          <w:rFonts w:hint="eastAsia"/>
        </w:rPr>
        <w:t>的</w:t>
      </w:r>
      <w:r w:rsidR="00646EB7">
        <w:rPr>
          <w:rFonts w:hint="eastAsia"/>
        </w:rPr>
        <w:t>负载</w:t>
      </w:r>
      <w:r w:rsidR="00915EF4">
        <w:rPr>
          <w:rFonts w:hint="eastAsia"/>
        </w:rPr>
        <w:t>测试结果</w:t>
      </w:r>
      <w:r w:rsidR="00B33E97">
        <w:rPr>
          <w:rFonts w:hint="eastAsia"/>
        </w:rPr>
        <w:t>（</w:t>
      </w:r>
      <w:r w:rsidR="00A93E95">
        <w:rPr>
          <w:rFonts w:hint="eastAsia"/>
        </w:rPr>
        <w:t>配置</w:t>
      </w:r>
      <w:r w:rsidR="00B33E97">
        <w:rPr>
          <w:rFonts w:hint="eastAsia"/>
        </w:rPr>
        <w:t>1</w:t>
      </w:r>
      <w:r w:rsidR="00A93E95">
        <w:rPr>
          <w:rFonts w:hint="eastAsia"/>
        </w:rPr>
        <w:t>）</w:t>
      </w:r>
      <w:r w:rsidR="00915EF4">
        <w:rPr>
          <w:rFonts w:hint="eastAsia"/>
        </w:rPr>
        <w:t>：</w:t>
      </w:r>
    </w:p>
    <w:p w14:paraId="45673069" w14:textId="2B7865A4" w:rsidR="00915EF4" w:rsidRDefault="00BB52E3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5B830C6F" wp14:editId="4D80EA25">
            <wp:extent cx="5274310" cy="532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0039" w14:textId="12ADE681" w:rsidR="00582ADF" w:rsidRDefault="00582ADF" w:rsidP="00EE7ECB">
      <w:pPr>
        <w:pStyle w:val="a5"/>
        <w:ind w:leftChars="177" w:left="372"/>
      </w:pPr>
      <w:r w:rsidRPr="00582ADF">
        <w:rPr>
          <w:rFonts w:hint="eastAsia"/>
        </w:rPr>
        <w:t>平均响应时间图：</w:t>
      </w:r>
    </w:p>
    <w:p w14:paraId="512BA4F1" w14:textId="4684FF98" w:rsidR="00496C6A" w:rsidRDefault="00BB52E3" w:rsidP="00EE7ECB">
      <w:pPr>
        <w:pStyle w:val="a5"/>
        <w:ind w:leftChars="177" w:left="372"/>
      </w:pPr>
      <w:r>
        <w:rPr>
          <w:noProof/>
        </w:rPr>
        <w:lastRenderedPageBreak/>
        <w:drawing>
          <wp:inline distT="0" distB="0" distL="0" distR="0" wp14:anchorId="453D9F9B" wp14:editId="6820C4DD">
            <wp:extent cx="5274310" cy="3376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446E" w14:textId="4DC51A29" w:rsidR="00582ADF" w:rsidRDefault="00582ADF" w:rsidP="00EE7ECB">
      <w:pPr>
        <w:pStyle w:val="a5"/>
        <w:ind w:leftChars="177" w:left="372"/>
      </w:pPr>
      <w:r>
        <w:rPr>
          <w:rFonts w:hint="eastAsia"/>
        </w:rPr>
        <w:t>服务器性能监控</w:t>
      </w:r>
      <w:r w:rsidR="00245F69">
        <w:rPr>
          <w:rFonts w:hint="eastAsia"/>
        </w:rPr>
        <w:t>（C</w:t>
      </w:r>
      <w:r w:rsidR="00245F69">
        <w:t>PU</w:t>
      </w:r>
      <w:r w:rsidR="00245F69">
        <w:rPr>
          <w:rFonts w:hint="eastAsia"/>
        </w:rPr>
        <w:t>和内存）</w:t>
      </w:r>
      <w:r>
        <w:rPr>
          <w:rFonts w:hint="eastAsia"/>
        </w:rPr>
        <w:t>：</w:t>
      </w:r>
    </w:p>
    <w:p w14:paraId="6690E71C" w14:textId="6934400C" w:rsidR="00C12AF2" w:rsidRDefault="00725FE5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022DDE82" wp14:editId="2F27A753">
            <wp:extent cx="5759450" cy="1793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74AF" w14:textId="67939A34" w:rsidR="00C45030" w:rsidRDefault="00C925D7" w:rsidP="00EE7ECB">
      <w:pPr>
        <w:pStyle w:val="a5"/>
        <w:ind w:leftChars="177" w:left="372"/>
      </w:pPr>
      <w:r>
        <w:t>6</w:t>
      </w:r>
      <w:r>
        <w:rPr>
          <w:rFonts w:hint="eastAsia"/>
        </w:rPr>
        <w:t>）</w:t>
      </w:r>
      <w:r w:rsidR="00C45030">
        <w:rPr>
          <w:rFonts w:hint="eastAsia"/>
        </w:rPr>
        <w:t>3</w:t>
      </w:r>
      <w:r w:rsidR="00C45030">
        <w:t>900</w:t>
      </w:r>
      <w:r w:rsidR="00B33E97">
        <w:rPr>
          <w:rFonts w:hint="eastAsia"/>
        </w:rPr>
        <w:t>并发量的负载测试结果（</w:t>
      </w:r>
      <w:r w:rsidR="00C45030">
        <w:rPr>
          <w:rFonts w:hint="eastAsia"/>
        </w:rPr>
        <w:t>配置</w:t>
      </w:r>
      <w:r w:rsidR="00B33E97">
        <w:rPr>
          <w:rFonts w:hint="eastAsia"/>
        </w:rPr>
        <w:t>2</w:t>
      </w:r>
      <w:r w:rsidR="00C45030">
        <w:rPr>
          <w:rFonts w:hint="eastAsia"/>
        </w:rPr>
        <w:t>）：</w:t>
      </w:r>
    </w:p>
    <w:p w14:paraId="3C7779EC" w14:textId="112E793B" w:rsidR="00C45030" w:rsidRDefault="00C45030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2F379ED0" wp14:editId="7B4E29B7">
            <wp:extent cx="5759450" cy="4756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7904" w14:textId="54BB1A6B" w:rsidR="007E3B4D" w:rsidRDefault="007E3B4D" w:rsidP="00EE7ECB">
      <w:pPr>
        <w:pStyle w:val="a5"/>
        <w:ind w:leftChars="177" w:left="372"/>
      </w:pPr>
      <w:r w:rsidRPr="007E3B4D">
        <w:rPr>
          <w:rFonts w:hint="eastAsia"/>
        </w:rPr>
        <w:t>平均响应时间图：</w:t>
      </w:r>
    </w:p>
    <w:p w14:paraId="141BC863" w14:textId="0B4EB3EE" w:rsidR="00B21C40" w:rsidRDefault="00B21C40" w:rsidP="00EE7ECB">
      <w:pPr>
        <w:pStyle w:val="a5"/>
        <w:ind w:leftChars="177" w:left="372"/>
      </w:pPr>
      <w:r>
        <w:rPr>
          <w:noProof/>
        </w:rPr>
        <w:lastRenderedPageBreak/>
        <w:drawing>
          <wp:inline distT="0" distB="0" distL="0" distR="0" wp14:anchorId="7DE3CB5D" wp14:editId="4EA04DDC">
            <wp:extent cx="5759450" cy="27165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774B" w14:textId="7984B1EA" w:rsidR="00F32861" w:rsidRDefault="00F32861" w:rsidP="00EE7ECB">
      <w:pPr>
        <w:pStyle w:val="a5"/>
        <w:ind w:leftChars="177" w:left="372"/>
      </w:pPr>
      <w:r w:rsidRPr="00F32861">
        <w:rPr>
          <w:rFonts w:hint="eastAsia"/>
        </w:rPr>
        <w:t>服务器性能监控（</w:t>
      </w:r>
      <w:r w:rsidRPr="00F32861">
        <w:t>CPU和内存）：</w:t>
      </w:r>
    </w:p>
    <w:p w14:paraId="0422764E" w14:textId="08C31F84" w:rsidR="007219BB" w:rsidRDefault="007219BB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31502CD5" wp14:editId="62393054">
            <wp:extent cx="5759450" cy="17722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2ECE" w14:textId="0B3E49CD" w:rsidR="00D14037" w:rsidRDefault="0053075D" w:rsidP="00EE7ECB">
      <w:pPr>
        <w:pStyle w:val="a5"/>
        <w:ind w:leftChars="177" w:left="372"/>
      </w:pPr>
      <w:r>
        <w:t>7</w:t>
      </w:r>
      <w:r>
        <w:rPr>
          <w:rFonts w:hint="eastAsia"/>
        </w:rPr>
        <w:t>）</w:t>
      </w:r>
      <w:r w:rsidR="00D14037">
        <w:t>42</w:t>
      </w:r>
      <w:r w:rsidR="00D14037" w:rsidRPr="00D14037">
        <w:t>00</w:t>
      </w:r>
      <w:r w:rsidR="00B33E97">
        <w:t>并发量的负载测试结果（</w:t>
      </w:r>
      <w:r w:rsidR="00D14037" w:rsidRPr="00D14037">
        <w:t>配置</w:t>
      </w:r>
      <w:r w:rsidR="00B33E97">
        <w:rPr>
          <w:rFonts w:hint="eastAsia"/>
        </w:rPr>
        <w:t>2</w:t>
      </w:r>
      <w:r w:rsidR="00D14037" w:rsidRPr="00D14037">
        <w:t>）：</w:t>
      </w:r>
    </w:p>
    <w:p w14:paraId="37949135" w14:textId="411BFF2F" w:rsidR="00D14037" w:rsidRDefault="00FA7A0F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67A5FAE2" wp14:editId="49381C7A">
            <wp:extent cx="5759450" cy="505036"/>
            <wp:effectExtent l="0" t="0" r="0" b="9525"/>
            <wp:docPr id="10" name="图片 10" descr="C:\Users\郭丹颖\AppData\Roaming\Tencent\Users\1379668375\QQ\WinTemp\RichOle\F%$5K~)Q%2I}G@GHRHAD`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丹颖\AppData\Roaming\Tencent\Users\1379668375\QQ\WinTemp\RichOle\F%$5K~)Q%2I}G@GHRHAD`UQ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9253" w14:textId="40C44B79" w:rsidR="0053075D" w:rsidRDefault="0053075D" w:rsidP="00EE7ECB">
      <w:pPr>
        <w:pStyle w:val="a5"/>
        <w:ind w:leftChars="177" w:left="372"/>
      </w:pPr>
      <w:r w:rsidRPr="0053075D">
        <w:rPr>
          <w:rFonts w:hint="eastAsia"/>
        </w:rPr>
        <w:t>平均响应时间图：</w:t>
      </w:r>
    </w:p>
    <w:p w14:paraId="6BAF438D" w14:textId="48C151B8" w:rsidR="00FA7A0F" w:rsidRDefault="00FA7A0F" w:rsidP="00EE7ECB">
      <w:pPr>
        <w:pStyle w:val="a5"/>
        <w:ind w:leftChars="177" w:left="372"/>
      </w:pPr>
      <w:r>
        <w:rPr>
          <w:noProof/>
        </w:rPr>
        <w:lastRenderedPageBreak/>
        <w:drawing>
          <wp:inline distT="0" distB="0" distL="0" distR="0" wp14:anchorId="6C61D048" wp14:editId="7C198606">
            <wp:extent cx="5569084" cy="2990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0479" cy="29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2B5" w:rsidRPr="00E512B5">
        <w:rPr>
          <w:rFonts w:hint="eastAsia"/>
        </w:rPr>
        <w:t>服务器性能监控（</w:t>
      </w:r>
      <w:r w:rsidR="00E512B5" w:rsidRPr="00E512B5">
        <w:t>CPU和内存）：</w:t>
      </w:r>
    </w:p>
    <w:p w14:paraId="4D69793B" w14:textId="1DA1036C" w:rsidR="00D14037" w:rsidRDefault="00FA7A0F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450D05EC" wp14:editId="128D876F">
            <wp:extent cx="5759450" cy="23615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614" w14:textId="62AF0551" w:rsidR="00E14949" w:rsidRDefault="00F048F5" w:rsidP="00EE7ECB">
      <w:pPr>
        <w:pStyle w:val="a5"/>
        <w:ind w:leftChars="177" w:left="372"/>
      </w:pPr>
      <w:r>
        <w:rPr>
          <w:rFonts w:hint="eastAsia"/>
        </w:rPr>
        <w:t>8）</w:t>
      </w:r>
      <w:r w:rsidR="00646EB7">
        <w:rPr>
          <w:rFonts w:hint="eastAsia"/>
        </w:rPr>
        <w:t>稳定性测试结果：</w:t>
      </w:r>
    </w:p>
    <w:p w14:paraId="24DEE00D" w14:textId="7A3AE161" w:rsidR="007B1A66" w:rsidRDefault="007B1A66" w:rsidP="00EE7ECB">
      <w:pPr>
        <w:pStyle w:val="a5"/>
        <w:ind w:leftChars="177" w:left="372"/>
      </w:pPr>
      <w:r w:rsidRPr="007B1A66">
        <w:rPr>
          <w:rFonts w:hint="eastAsia"/>
        </w:rPr>
        <w:t>服务器性能监控（</w:t>
      </w:r>
      <w:r w:rsidRPr="007B1A66">
        <w:t>CPU和内存）：</w:t>
      </w:r>
    </w:p>
    <w:p w14:paraId="68067149" w14:textId="4BBEA7F3" w:rsidR="00F75ACD" w:rsidRPr="00915EF4" w:rsidRDefault="0068217E" w:rsidP="00EE7ECB">
      <w:pPr>
        <w:pStyle w:val="a5"/>
        <w:ind w:leftChars="177" w:left="372"/>
      </w:pPr>
      <w:r>
        <w:rPr>
          <w:noProof/>
        </w:rPr>
        <w:drawing>
          <wp:inline distT="0" distB="0" distL="0" distR="0" wp14:anchorId="5D02975B" wp14:editId="273E0EA4">
            <wp:extent cx="5759450" cy="2097506"/>
            <wp:effectExtent l="0" t="0" r="0" b="0"/>
            <wp:docPr id="15" name="图片 15" descr="C:\Users\郭丹颖\Documents\Tencent Files\1379668375\Image\C2C\Image2\_VBJDI11]F%{6(C{3A1)]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丹颖\Documents\Tencent Files\1379668375\Image\C2C\Image2\_VBJDI11]F%{6(C{3A1)]UB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9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ACD" w:rsidRPr="00915EF4" w:rsidSect="00FC0920">
      <w:footerReference w:type="default" r:id="rId39"/>
      <w:headerReference w:type="first" r:id="rId40"/>
      <w:footerReference w:type="first" r:id="rId41"/>
      <w:type w:val="continuous"/>
      <w:pgSz w:w="11906" w:h="16838"/>
      <w:pgMar w:top="1440" w:right="1418" w:bottom="1134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6028E" w14:textId="77777777" w:rsidR="009A0BF9" w:rsidRDefault="009A0BF9" w:rsidP="001514B2">
      <w:r>
        <w:separator/>
      </w:r>
    </w:p>
    <w:p w14:paraId="7BBCA9D2" w14:textId="77777777" w:rsidR="009A0BF9" w:rsidRDefault="009A0BF9"/>
    <w:p w14:paraId="0FCBCBE3" w14:textId="77777777" w:rsidR="009A0BF9" w:rsidRDefault="009A0BF9" w:rsidP="00982F66"/>
    <w:p w14:paraId="18598661" w14:textId="77777777" w:rsidR="009A0BF9" w:rsidRDefault="009A0BF9" w:rsidP="00982F66"/>
    <w:p w14:paraId="3D84F295" w14:textId="77777777" w:rsidR="009A0BF9" w:rsidRDefault="009A0BF9"/>
    <w:p w14:paraId="305B1293" w14:textId="77777777" w:rsidR="009A0BF9" w:rsidRDefault="009A0BF9" w:rsidP="00B80AA0"/>
    <w:p w14:paraId="30E46014" w14:textId="77777777" w:rsidR="009A0BF9" w:rsidRDefault="009A0BF9" w:rsidP="00270E93"/>
    <w:p w14:paraId="4446AE77" w14:textId="77777777" w:rsidR="009A0BF9" w:rsidRDefault="009A0BF9" w:rsidP="00270E93"/>
    <w:p w14:paraId="669FE4D8" w14:textId="77777777" w:rsidR="009A0BF9" w:rsidRDefault="009A0BF9"/>
    <w:p w14:paraId="1F1B159A" w14:textId="77777777" w:rsidR="009A0BF9" w:rsidRDefault="009A0BF9"/>
    <w:p w14:paraId="6D187455" w14:textId="77777777" w:rsidR="009A0BF9" w:rsidRDefault="009A0BF9"/>
    <w:p w14:paraId="5E33D458" w14:textId="77777777" w:rsidR="009A0BF9" w:rsidRDefault="009A0BF9"/>
  </w:endnote>
  <w:endnote w:type="continuationSeparator" w:id="0">
    <w:p w14:paraId="36A855D2" w14:textId="77777777" w:rsidR="009A0BF9" w:rsidRDefault="009A0BF9" w:rsidP="001514B2">
      <w:r>
        <w:continuationSeparator/>
      </w:r>
    </w:p>
    <w:p w14:paraId="72F1306E" w14:textId="77777777" w:rsidR="009A0BF9" w:rsidRDefault="009A0BF9"/>
    <w:p w14:paraId="29DBCF51" w14:textId="77777777" w:rsidR="009A0BF9" w:rsidRDefault="009A0BF9" w:rsidP="00982F66"/>
    <w:p w14:paraId="70AD2ADE" w14:textId="77777777" w:rsidR="009A0BF9" w:rsidRDefault="009A0BF9" w:rsidP="00982F66"/>
    <w:p w14:paraId="3E527BB0" w14:textId="77777777" w:rsidR="009A0BF9" w:rsidRDefault="009A0BF9"/>
    <w:p w14:paraId="7D5FDE48" w14:textId="77777777" w:rsidR="009A0BF9" w:rsidRDefault="009A0BF9" w:rsidP="00B80AA0"/>
    <w:p w14:paraId="61DF7E12" w14:textId="77777777" w:rsidR="009A0BF9" w:rsidRDefault="009A0BF9" w:rsidP="00270E93"/>
    <w:p w14:paraId="55F45393" w14:textId="77777777" w:rsidR="009A0BF9" w:rsidRDefault="009A0BF9" w:rsidP="00270E93"/>
    <w:p w14:paraId="193722D8" w14:textId="77777777" w:rsidR="009A0BF9" w:rsidRDefault="009A0BF9"/>
    <w:p w14:paraId="73407648" w14:textId="77777777" w:rsidR="009A0BF9" w:rsidRDefault="009A0BF9"/>
    <w:p w14:paraId="0B06A2BE" w14:textId="77777777" w:rsidR="009A0BF9" w:rsidRDefault="009A0BF9"/>
    <w:p w14:paraId="189E0CCC" w14:textId="77777777" w:rsidR="009A0BF9" w:rsidRDefault="009A0B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BD44D" w14:textId="474F4D91" w:rsidR="00C47BDE" w:rsidRPr="00DB2A3D" w:rsidRDefault="00C47BDE" w:rsidP="00DB2A3D">
    <w:pPr>
      <w:pStyle w:val="a9"/>
    </w:pPr>
    <w:r w:rsidRPr="00DB2A3D">
      <w:fldChar w:fldCharType="begin"/>
    </w:r>
    <w:r w:rsidRPr="00DB2A3D">
      <w:instrText>PAGE   \* MERGEFORMAT</w:instrText>
    </w:r>
    <w:r w:rsidRPr="00DB2A3D">
      <w:fldChar w:fldCharType="separate"/>
    </w:r>
    <w:r w:rsidR="00E271E2">
      <w:t>2</w:t>
    </w:r>
    <w:r w:rsidRPr="00DB2A3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A89FF" w14:textId="214A2163" w:rsidR="00C47BDE" w:rsidRDefault="00C47BDE" w:rsidP="00DB2A3D">
    <w:pPr>
      <w:pStyle w:val="a9"/>
    </w:pPr>
    <w:r w:rsidRPr="001746DE">
      <w:fldChar w:fldCharType="begin"/>
    </w:r>
    <w:r w:rsidRPr="001746DE">
      <w:instrText>PAGE   \* MERGEFORMAT</w:instrText>
    </w:r>
    <w:r w:rsidRPr="001746DE">
      <w:fldChar w:fldCharType="separate"/>
    </w:r>
    <w:r w:rsidR="00E271E2">
      <w:t>1</w:t>
    </w:r>
    <w:r w:rsidRPr="001746D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DFAA2" w14:textId="77777777" w:rsidR="009A0BF9" w:rsidRDefault="009A0BF9" w:rsidP="001514B2">
      <w:r>
        <w:separator/>
      </w:r>
    </w:p>
    <w:p w14:paraId="5BF4B8EB" w14:textId="77777777" w:rsidR="009A0BF9" w:rsidRDefault="009A0BF9"/>
    <w:p w14:paraId="566705AF" w14:textId="77777777" w:rsidR="009A0BF9" w:rsidRDefault="009A0BF9" w:rsidP="00982F66"/>
    <w:p w14:paraId="4951E89C" w14:textId="77777777" w:rsidR="009A0BF9" w:rsidRDefault="009A0BF9" w:rsidP="00982F66"/>
    <w:p w14:paraId="665580EF" w14:textId="77777777" w:rsidR="009A0BF9" w:rsidRDefault="009A0BF9"/>
    <w:p w14:paraId="79404FF9" w14:textId="77777777" w:rsidR="009A0BF9" w:rsidRDefault="009A0BF9" w:rsidP="00B80AA0"/>
    <w:p w14:paraId="33490D07" w14:textId="77777777" w:rsidR="009A0BF9" w:rsidRDefault="009A0BF9" w:rsidP="00270E93"/>
    <w:p w14:paraId="14858BE7" w14:textId="77777777" w:rsidR="009A0BF9" w:rsidRDefault="009A0BF9" w:rsidP="00270E93"/>
    <w:p w14:paraId="6254E5E5" w14:textId="77777777" w:rsidR="009A0BF9" w:rsidRDefault="009A0BF9"/>
    <w:p w14:paraId="6E047F3F" w14:textId="77777777" w:rsidR="009A0BF9" w:rsidRDefault="009A0BF9"/>
    <w:p w14:paraId="3D9273CC" w14:textId="77777777" w:rsidR="009A0BF9" w:rsidRDefault="009A0BF9"/>
    <w:p w14:paraId="36711FC5" w14:textId="77777777" w:rsidR="009A0BF9" w:rsidRDefault="009A0BF9"/>
  </w:footnote>
  <w:footnote w:type="continuationSeparator" w:id="0">
    <w:p w14:paraId="233610A9" w14:textId="77777777" w:rsidR="009A0BF9" w:rsidRDefault="009A0BF9" w:rsidP="001514B2">
      <w:r>
        <w:continuationSeparator/>
      </w:r>
    </w:p>
    <w:p w14:paraId="6C29DE70" w14:textId="77777777" w:rsidR="009A0BF9" w:rsidRDefault="009A0BF9"/>
    <w:p w14:paraId="1D474DA0" w14:textId="77777777" w:rsidR="009A0BF9" w:rsidRDefault="009A0BF9" w:rsidP="00982F66"/>
    <w:p w14:paraId="5379ABFF" w14:textId="77777777" w:rsidR="009A0BF9" w:rsidRDefault="009A0BF9" w:rsidP="00982F66"/>
    <w:p w14:paraId="7DC82A4D" w14:textId="77777777" w:rsidR="009A0BF9" w:rsidRDefault="009A0BF9"/>
    <w:p w14:paraId="030BD5EB" w14:textId="77777777" w:rsidR="009A0BF9" w:rsidRDefault="009A0BF9" w:rsidP="00B80AA0"/>
    <w:p w14:paraId="781A5B47" w14:textId="77777777" w:rsidR="009A0BF9" w:rsidRDefault="009A0BF9" w:rsidP="00270E93"/>
    <w:p w14:paraId="262CBADE" w14:textId="77777777" w:rsidR="009A0BF9" w:rsidRDefault="009A0BF9" w:rsidP="00270E93"/>
    <w:p w14:paraId="1D099BCF" w14:textId="77777777" w:rsidR="009A0BF9" w:rsidRDefault="009A0BF9"/>
    <w:p w14:paraId="14AB20C7" w14:textId="77777777" w:rsidR="009A0BF9" w:rsidRDefault="009A0BF9"/>
    <w:p w14:paraId="04153E33" w14:textId="77777777" w:rsidR="009A0BF9" w:rsidRDefault="009A0BF9"/>
    <w:p w14:paraId="3DFFDE14" w14:textId="77777777" w:rsidR="009A0BF9" w:rsidRDefault="009A0B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318B6" w14:textId="77777777" w:rsidR="00C47BDE" w:rsidRDefault="00C47BDE" w:rsidP="000311FA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50F25" w14:textId="77777777" w:rsidR="00C47BDE" w:rsidRDefault="00C47BDE" w:rsidP="00FC0920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A491F5A"/>
    <w:multiLevelType w:val="hybridMultilevel"/>
    <w:tmpl w:val="5AFCFDE4"/>
    <w:lvl w:ilvl="0" w:tplc="ADC84332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2" w15:restartNumberingAfterBreak="0">
    <w:nsid w:val="214624EC"/>
    <w:multiLevelType w:val="multilevel"/>
    <w:tmpl w:val="726648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A0C4218"/>
    <w:multiLevelType w:val="multilevel"/>
    <w:tmpl w:val="FE826B2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4" w15:restartNumberingAfterBreak="0">
    <w:nsid w:val="2B7C72ED"/>
    <w:multiLevelType w:val="hybridMultilevel"/>
    <w:tmpl w:val="0428D8C6"/>
    <w:lvl w:ilvl="0" w:tplc="2DA6B318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304862"/>
    <w:multiLevelType w:val="hybridMultilevel"/>
    <w:tmpl w:val="00AE5AFE"/>
    <w:lvl w:ilvl="0" w:tplc="3D184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AF23B9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AF6861"/>
    <w:multiLevelType w:val="hybridMultilevel"/>
    <w:tmpl w:val="735283CA"/>
    <w:lvl w:ilvl="0" w:tplc="A1D2A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3F1946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5E39E0"/>
    <w:multiLevelType w:val="hybridMultilevel"/>
    <w:tmpl w:val="A5CCEBEC"/>
    <w:lvl w:ilvl="0" w:tplc="E6AAA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6652B0"/>
    <w:multiLevelType w:val="hybridMultilevel"/>
    <w:tmpl w:val="EE6C34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1"/>
  </w:num>
  <w:num w:numId="19">
    <w:abstractNumId w:val="6"/>
  </w:num>
  <w:num w:numId="20">
    <w:abstractNumId w:val="8"/>
  </w:num>
  <w:num w:numId="21">
    <w:abstractNumId w:val="3"/>
  </w:num>
  <w:num w:numId="22">
    <w:abstractNumId w:val="10"/>
  </w:num>
  <w:num w:numId="23">
    <w:abstractNumId w:val="7"/>
  </w:num>
  <w:num w:numId="24">
    <w:abstractNumId w:val="12"/>
  </w:num>
  <w:num w:numId="25">
    <w:abstractNumId w:val="0"/>
  </w:num>
  <w:num w:numId="26">
    <w:abstractNumId w:val="13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4"/>
  </w:num>
  <w:num w:numId="30">
    <w:abstractNumId w:val="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6FF"/>
    <w:rsid w:val="000042B1"/>
    <w:rsid w:val="00007399"/>
    <w:rsid w:val="00010338"/>
    <w:rsid w:val="00011798"/>
    <w:rsid w:val="00015845"/>
    <w:rsid w:val="0002123B"/>
    <w:rsid w:val="00022200"/>
    <w:rsid w:val="000311FA"/>
    <w:rsid w:val="00035984"/>
    <w:rsid w:val="00042B18"/>
    <w:rsid w:val="00046A0C"/>
    <w:rsid w:val="00047E8F"/>
    <w:rsid w:val="000503D4"/>
    <w:rsid w:val="00053AAB"/>
    <w:rsid w:val="0005583E"/>
    <w:rsid w:val="0005635B"/>
    <w:rsid w:val="00061D32"/>
    <w:rsid w:val="00061F23"/>
    <w:rsid w:val="000625BA"/>
    <w:rsid w:val="0006350E"/>
    <w:rsid w:val="00065F5C"/>
    <w:rsid w:val="00067BF4"/>
    <w:rsid w:val="00071D97"/>
    <w:rsid w:val="00072888"/>
    <w:rsid w:val="00073B71"/>
    <w:rsid w:val="00077692"/>
    <w:rsid w:val="00083C17"/>
    <w:rsid w:val="00083F66"/>
    <w:rsid w:val="00095544"/>
    <w:rsid w:val="0009771F"/>
    <w:rsid w:val="000A0B14"/>
    <w:rsid w:val="000A16BF"/>
    <w:rsid w:val="000A2231"/>
    <w:rsid w:val="000A3DED"/>
    <w:rsid w:val="000A56C6"/>
    <w:rsid w:val="000B1008"/>
    <w:rsid w:val="000B1204"/>
    <w:rsid w:val="000B15A0"/>
    <w:rsid w:val="000B4267"/>
    <w:rsid w:val="000B53FE"/>
    <w:rsid w:val="000C4D55"/>
    <w:rsid w:val="000C7FB0"/>
    <w:rsid w:val="000D085F"/>
    <w:rsid w:val="000D0E78"/>
    <w:rsid w:val="000D339A"/>
    <w:rsid w:val="000E645D"/>
    <w:rsid w:val="000F0F98"/>
    <w:rsid w:val="000F5DE9"/>
    <w:rsid w:val="00100050"/>
    <w:rsid w:val="00100507"/>
    <w:rsid w:val="0010349D"/>
    <w:rsid w:val="00104085"/>
    <w:rsid w:val="0010509E"/>
    <w:rsid w:val="001067E9"/>
    <w:rsid w:val="00112FC9"/>
    <w:rsid w:val="001158DC"/>
    <w:rsid w:val="00116218"/>
    <w:rsid w:val="001173A5"/>
    <w:rsid w:val="00120436"/>
    <w:rsid w:val="00120A42"/>
    <w:rsid w:val="001244CE"/>
    <w:rsid w:val="00124E5A"/>
    <w:rsid w:val="00126347"/>
    <w:rsid w:val="00127303"/>
    <w:rsid w:val="001311A8"/>
    <w:rsid w:val="00146451"/>
    <w:rsid w:val="00146565"/>
    <w:rsid w:val="001479EB"/>
    <w:rsid w:val="001514B2"/>
    <w:rsid w:val="00155124"/>
    <w:rsid w:val="00155BC8"/>
    <w:rsid w:val="00156397"/>
    <w:rsid w:val="00160238"/>
    <w:rsid w:val="0016060F"/>
    <w:rsid w:val="00161675"/>
    <w:rsid w:val="0016465E"/>
    <w:rsid w:val="00172CDC"/>
    <w:rsid w:val="001746DE"/>
    <w:rsid w:val="001757D7"/>
    <w:rsid w:val="00180BC8"/>
    <w:rsid w:val="00180EAC"/>
    <w:rsid w:val="001811EB"/>
    <w:rsid w:val="00184900"/>
    <w:rsid w:val="0019080D"/>
    <w:rsid w:val="00190958"/>
    <w:rsid w:val="00190F62"/>
    <w:rsid w:val="00193257"/>
    <w:rsid w:val="00193D2D"/>
    <w:rsid w:val="001961F3"/>
    <w:rsid w:val="001A3412"/>
    <w:rsid w:val="001B7E86"/>
    <w:rsid w:val="001C3E71"/>
    <w:rsid w:val="001C5644"/>
    <w:rsid w:val="001C5A23"/>
    <w:rsid w:val="001C5CF8"/>
    <w:rsid w:val="001C77E4"/>
    <w:rsid w:val="001D211E"/>
    <w:rsid w:val="001D6396"/>
    <w:rsid w:val="001E3F07"/>
    <w:rsid w:val="001F139F"/>
    <w:rsid w:val="001F4A8D"/>
    <w:rsid w:val="00202DA7"/>
    <w:rsid w:val="00204DD2"/>
    <w:rsid w:val="00205727"/>
    <w:rsid w:val="002058A1"/>
    <w:rsid w:val="0021429C"/>
    <w:rsid w:val="0021639D"/>
    <w:rsid w:val="0021722E"/>
    <w:rsid w:val="002209AC"/>
    <w:rsid w:val="00223336"/>
    <w:rsid w:val="0022400E"/>
    <w:rsid w:val="002279D3"/>
    <w:rsid w:val="00231A21"/>
    <w:rsid w:val="00245F69"/>
    <w:rsid w:val="0025012D"/>
    <w:rsid w:val="00251D56"/>
    <w:rsid w:val="00253748"/>
    <w:rsid w:val="00257FB4"/>
    <w:rsid w:val="00262387"/>
    <w:rsid w:val="00263BF7"/>
    <w:rsid w:val="00270E93"/>
    <w:rsid w:val="00280B43"/>
    <w:rsid w:val="00281A3B"/>
    <w:rsid w:val="002824AF"/>
    <w:rsid w:val="002851A3"/>
    <w:rsid w:val="00285E2C"/>
    <w:rsid w:val="0029499C"/>
    <w:rsid w:val="002956C6"/>
    <w:rsid w:val="002A1662"/>
    <w:rsid w:val="002A19F4"/>
    <w:rsid w:val="002A224C"/>
    <w:rsid w:val="002A4CEB"/>
    <w:rsid w:val="002B4BF3"/>
    <w:rsid w:val="002C0CD3"/>
    <w:rsid w:val="002C5017"/>
    <w:rsid w:val="002C7CC5"/>
    <w:rsid w:val="002D2349"/>
    <w:rsid w:val="002D2822"/>
    <w:rsid w:val="002D31C7"/>
    <w:rsid w:val="002D31E6"/>
    <w:rsid w:val="002D459F"/>
    <w:rsid w:val="002D5365"/>
    <w:rsid w:val="002D54DC"/>
    <w:rsid w:val="002E5166"/>
    <w:rsid w:val="002E78D0"/>
    <w:rsid w:val="002F1113"/>
    <w:rsid w:val="00300F86"/>
    <w:rsid w:val="0030514C"/>
    <w:rsid w:val="003139C8"/>
    <w:rsid w:val="0031482A"/>
    <w:rsid w:val="00317DFC"/>
    <w:rsid w:val="00323392"/>
    <w:rsid w:val="00323A88"/>
    <w:rsid w:val="0033029B"/>
    <w:rsid w:val="00330423"/>
    <w:rsid w:val="00337D22"/>
    <w:rsid w:val="003402D2"/>
    <w:rsid w:val="003516EE"/>
    <w:rsid w:val="0035328F"/>
    <w:rsid w:val="003559AC"/>
    <w:rsid w:val="00356C01"/>
    <w:rsid w:val="003663F8"/>
    <w:rsid w:val="0037457A"/>
    <w:rsid w:val="00374BCC"/>
    <w:rsid w:val="00376DD1"/>
    <w:rsid w:val="0038052D"/>
    <w:rsid w:val="00382456"/>
    <w:rsid w:val="003830A5"/>
    <w:rsid w:val="003870D7"/>
    <w:rsid w:val="00392627"/>
    <w:rsid w:val="00394A62"/>
    <w:rsid w:val="00397421"/>
    <w:rsid w:val="003974F1"/>
    <w:rsid w:val="00397C1C"/>
    <w:rsid w:val="003A05EA"/>
    <w:rsid w:val="003A1493"/>
    <w:rsid w:val="003A3F11"/>
    <w:rsid w:val="003A4AFE"/>
    <w:rsid w:val="003A519E"/>
    <w:rsid w:val="003A5987"/>
    <w:rsid w:val="003A7227"/>
    <w:rsid w:val="003B0812"/>
    <w:rsid w:val="003B3435"/>
    <w:rsid w:val="003B5CDD"/>
    <w:rsid w:val="003B6A03"/>
    <w:rsid w:val="003C3209"/>
    <w:rsid w:val="003C64BA"/>
    <w:rsid w:val="003C6570"/>
    <w:rsid w:val="003D4A25"/>
    <w:rsid w:val="003D6AA5"/>
    <w:rsid w:val="003E2160"/>
    <w:rsid w:val="003E5636"/>
    <w:rsid w:val="003E5798"/>
    <w:rsid w:val="003E6BE5"/>
    <w:rsid w:val="003F3874"/>
    <w:rsid w:val="003F480A"/>
    <w:rsid w:val="003F6C7F"/>
    <w:rsid w:val="003F7904"/>
    <w:rsid w:val="00403617"/>
    <w:rsid w:val="00406AC5"/>
    <w:rsid w:val="004075AF"/>
    <w:rsid w:val="00410940"/>
    <w:rsid w:val="00412AE7"/>
    <w:rsid w:val="00420704"/>
    <w:rsid w:val="004217BC"/>
    <w:rsid w:val="00424F2A"/>
    <w:rsid w:val="00441CF1"/>
    <w:rsid w:val="00445573"/>
    <w:rsid w:val="00446486"/>
    <w:rsid w:val="004537EE"/>
    <w:rsid w:val="00453872"/>
    <w:rsid w:val="004559C6"/>
    <w:rsid w:val="0046676C"/>
    <w:rsid w:val="00472CFF"/>
    <w:rsid w:val="00475C20"/>
    <w:rsid w:val="004838D3"/>
    <w:rsid w:val="004849B3"/>
    <w:rsid w:val="004859FA"/>
    <w:rsid w:val="00486359"/>
    <w:rsid w:val="004871BD"/>
    <w:rsid w:val="004876A8"/>
    <w:rsid w:val="00492D18"/>
    <w:rsid w:val="00495666"/>
    <w:rsid w:val="00496C6A"/>
    <w:rsid w:val="00497B63"/>
    <w:rsid w:val="004A1305"/>
    <w:rsid w:val="004A1413"/>
    <w:rsid w:val="004B1AEC"/>
    <w:rsid w:val="004B2C58"/>
    <w:rsid w:val="004B5C1B"/>
    <w:rsid w:val="004C0BB1"/>
    <w:rsid w:val="004C562F"/>
    <w:rsid w:val="004C56C3"/>
    <w:rsid w:val="004D0238"/>
    <w:rsid w:val="004D0697"/>
    <w:rsid w:val="004D7ACF"/>
    <w:rsid w:val="004E1C40"/>
    <w:rsid w:val="004E381D"/>
    <w:rsid w:val="004E4F3C"/>
    <w:rsid w:val="004E719B"/>
    <w:rsid w:val="0050774F"/>
    <w:rsid w:val="00516D0E"/>
    <w:rsid w:val="00517565"/>
    <w:rsid w:val="00527308"/>
    <w:rsid w:val="005300ED"/>
    <w:rsid w:val="0053075D"/>
    <w:rsid w:val="00535D51"/>
    <w:rsid w:val="00550F32"/>
    <w:rsid w:val="005519E3"/>
    <w:rsid w:val="00553691"/>
    <w:rsid w:val="00556367"/>
    <w:rsid w:val="00556BDB"/>
    <w:rsid w:val="005633DE"/>
    <w:rsid w:val="00564297"/>
    <w:rsid w:val="00567063"/>
    <w:rsid w:val="00567239"/>
    <w:rsid w:val="0057366C"/>
    <w:rsid w:val="00574DA4"/>
    <w:rsid w:val="005778AA"/>
    <w:rsid w:val="00582431"/>
    <w:rsid w:val="00582ADF"/>
    <w:rsid w:val="00585018"/>
    <w:rsid w:val="00585461"/>
    <w:rsid w:val="00586634"/>
    <w:rsid w:val="00596DEA"/>
    <w:rsid w:val="005A1B7A"/>
    <w:rsid w:val="005A1BE0"/>
    <w:rsid w:val="005A3005"/>
    <w:rsid w:val="005A6D2C"/>
    <w:rsid w:val="005B5E4B"/>
    <w:rsid w:val="005C3B10"/>
    <w:rsid w:val="005C5CAB"/>
    <w:rsid w:val="005D7E44"/>
    <w:rsid w:val="005E2EB2"/>
    <w:rsid w:val="005E5025"/>
    <w:rsid w:val="005E6536"/>
    <w:rsid w:val="005E7D16"/>
    <w:rsid w:val="005F22D9"/>
    <w:rsid w:val="005F2929"/>
    <w:rsid w:val="005F7879"/>
    <w:rsid w:val="0060015F"/>
    <w:rsid w:val="0060156E"/>
    <w:rsid w:val="006026FF"/>
    <w:rsid w:val="00612F05"/>
    <w:rsid w:val="00614C68"/>
    <w:rsid w:val="00614CDD"/>
    <w:rsid w:val="00631CAC"/>
    <w:rsid w:val="00633902"/>
    <w:rsid w:val="00633923"/>
    <w:rsid w:val="006358AA"/>
    <w:rsid w:val="00644A12"/>
    <w:rsid w:val="00645C42"/>
    <w:rsid w:val="00646EB7"/>
    <w:rsid w:val="00647992"/>
    <w:rsid w:val="0065063F"/>
    <w:rsid w:val="0065421B"/>
    <w:rsid w:val="006568BD"/>
    <w:rsid w:val="006625D2"/>
    <w:rsid w:val="00664F3D"/>
    <w:rsid w:val="00665CDB"/>
    <w:rsid w:val="00666A44"/>
    <w:rsid w:val="006716BE"/>
    <w:rsid w:val="006718F8"/>
    <w:rsid w:val="00672458"/>
    <w:rsid w:val="006748B6"/>
    <w:rsid w:val="00674CCB"/>
    <w:rsid w:val="006751E1"/>
    <w:rsid w:val="006759C7"/>
    <w:rsid w:val="00681FFD"/>
    <w:rsid w:val="0068217E"/>
    <w:rsid w:val="006845C2"/>
    <w:rsid w:val="00684E53"/>
    <w:rsid w:val="00685413"/>
    <w:rsid w:val="0069006E"/>
    <w:rsid w:val="006900E0"/>
    <w:rsid w:val="00691DB7"/>
    <w:rsid w:val="00692238"/>
    <w:rsid w:val="00692B44"/>
    <w:rsid w:val="00694C1C"/>
    <w:rsid w:val="006A652D"/>
    <w:rsid w:val="006A722A"/>
    <w:rsid w:val="006B2689"/>
    <w:rsid w:val="006B7DE5"/>
    <w:rsid w:val="006D1FB5"/>
    <w:rsid w:val="006D2715"/>
    <w:rsid w:val="006D45DA"/>
    <w:rsid w:val="006D46DF"/>
    <w:rsid w:val="006D573F"/>
    <w:rsid w:val="006D5A70"/>
    <w:rsid w:val="006D6510"/>
    <w:rsid w:val="006D6D45"/>
    <w:rsid w:val="006D7E8F"/>
    <w:rsid w:val="006E0362"/>
    <w:rsid w:val="006E0B5D"/>
    <w:rsid w:val="006E0D7F"/>
    <w:rsid w:val="006F6168"/>
    <w:rsid w:val="00707BFD"/>
    <w:rsid w:val="00713DA9"/>
    <w:rsid w:val="00713FFC"/>
    <w:rsid w:val="0071487F"/>
    <w:rsid w:val="007164F8"/>
    <w:rsid w:val="007219BB"/>
    <w:rsid w:val="007239E9"/>
    <w:rsid w:val="00725FE5"/>
    <w:rsid w:val="0073451E"/>
    <w:rsid w:val="00734BB2"/>
    <w:rsid w:val="007370E6"/>
    <w:rsid w:val="00742ADA"/>
    <w:rsid w:val="00746589"/>
    <w:rsid w:val="00747519"/>
    <w:rsid w:val="007509C1"/>
    <w:rsid w:val="0075361A"/>
    <w:rsid w:val="00756811"/>
    <w:rsid w:val="007573E3"/>
    <w:rsid w:val="00760EBB"/>
    <w:rsid w:val="00761191"/>
    <w:rsid w:val="007614B7"/>
    <w:rsid w:val="0076347D"/>
    <w:rsid w:val="00764052"/>
    <w:rsid w:val="00765753"/>
    <w:rsid w:val="00777255"/>
    <w:rsid w:val="007773A4"/>
    <w:rsid w:val="007777E7"/>
    <w:rsid w:val="00783BE2"/>
    <w:rsid w:val="00784BE2"/>
    <w:rsid w:val="0078551B"/>
    <w:rsid w:val="00786AFA"/>
    <w:rsid w:val="007A2DAD"/>
    <w:rsid w:val="007A72E5"/>
    <w:rsid w:val="007B0A58"/>
    <w:rsid w:val="007B1A66"/>
    <w:rsid w:val="007B27C4"/>
    <w:rsid w:val="007B5F85"/>
    <w:rsid w:val="007B72BA"/>
    <w:rsid w:val="007C49EF"/>
    <w:rsid w:val="007C7F4A"/>
    <w:rsid w:val="007D12A0"/>
    <w:rsid w:val="007D13CB"/>
    <w:rsid w:val="007D5202"/>
    <w:rsid w:val="007D7507"/>
    <w:rsid w:val="007E13E2"/>
    <w:rsid w:val="007E2F9D"/>
    <w:rsid w:val="007E3B4D"/>
    <w:rsid w:val="007E4000"/>
    <w:rsid w:val="007E4EB7"/>
    <w:rsid w:val="007E6A8A"/>
    <w:rsid w:val="007E7F49"/>
    <w:rsid w:val="007E7F88"/>
    <w:rsid w:val="007F114C"/>
    <w:rsid w:val="007F44D3"/>
    <w:rsid w:val="007F6051"/>
    <w:rsid w:val="007F6F11"/>
    <w:rsid w:val="007F7EDE"/>
    <w:rsid w:val="008010E7"/>
    <w:rsid w:val="0080154B"/>
    <w:rsid w:val="00801B55"/>
    <w:rsid w:val="00812B5A"/>
    <w:rsid w:val="00816905"/>
    <w:rsid w:val="00822BD5"/>
    <w:rsid w:val="008275CC"/>
    <w:rsid w:val="00827818"/>
    <w:rsid w:val="00832D5B"/>
    <w:rsid w:val="00833EC4"/>
    <w:rsid w:val="008408F9"/>
    <w:rsid w:val="00846F33"/>
    <w:rsid w:val="008607EA"/>
    <w:rsid w:val="00861AEE"/>
    <w:rsid w:val="0086424F"/>
    <w:rsid w:val="00871FC8"/>
    <w:rsid w:val="008723EA"/>
    <w:rsid w:val="00875DC7"/>
    <w:rsid w:val="0087687A"/>
    <w:rsid w:val="008825C9"/>
    <w:rsid w:val="008831A7"/>
    <w:rsid w:val="00883C57"/>
    <w:rsid w:val="00887135"/>
    <w:rsid w:val="0089280F"/>
    <w:rsid w:val="00896752"/>
    <w:rsid w:val="008A0055"/>
    <w:rsid w:val="008A1A45"/>
    <w:rsid w:val="008A2D57"/>
    <w:rsid w:val="008A33C5"/>
    <w:rsid w:val="008A4246"/>
    <w:rsid w:val="008A4C84"/>
    <w:rsid w:val="008A5070"/>
    <w:rsid w:val="008A72C6"/>
    <w:rsid w:val="008B2D6F"/>
    <w:rsid w:val="008B4619"/>
    <w:rsid w:val="008B519B"/>
    <w:rsid w:val="008B675B"/>
    <w:rsid w:val="008B67B4"/>
    <w:rsid w:val="008B6D5E"/>
    <w:rsid w:val="008C139D"/>
    <w:rsid w:val="008C262D"/>
    <w:rsid w:val="008C4821"/>
    <w:rsid w:val="008C742F"/>
    <w:rsid w:val="008D1AF8"/>
    <w:rsid w:val="008D5121"/>
    <w:rsid w:val="008D6030"/>
    <w:rsid w:val="008D6C5A"/>
    <w:rsid w:val="008E76A9"/>
    <w:rsid w:val="008F2C80"/>
    <w:rsid w:val="008F6439"/>
    <w:rsid w:val="008F6D4E"/>
    <w:rsid w:val="00900EF9"/>
    <w:rsid w:val="00901D72"/>
    <w:rsid w:val="00902B9F"/>
    <w:rsid w:val="00904BFB"/>
    <w:rsid w:val="00907791"/>
    <w:rsid w:val="00915EF4"/>
    <w:rsid w:val="009174DB"/>
    <w:rsid w:val="00921DD6"/>
    <w:rsid w:val="0092328F"/>
    <w:rsid w:val="0092330D"/>
    <w:rsid w:val="009243CB"/>
    <w:rsid w:val="0093303E"/>
    <w:rsid w:val="00940898"/>
    <w:rsid w:val="0094351D"/>
    <w:rsid w:val="0094440E"/>
    <w:rsid w:val="00946611"/>
    <w:rsid w:val="00946E61"/>
    <w:rsid w:val="009471E0"/>
    <w:rsid w:val="009559F7"/>
    <w:rsid w:val="00957846"/>
    <w:rsid w:val="0096457E"/>
    <w:rsid w:val="00970619"/>
    <w:rsid w:val="00975E08"/>
    <w:rsid w:val="00982F66"/>
    <w:rsid w:val="009856AD"/>
    <w:rsid w:val="00985B15"/>
    <w:rsid w:val="00986DC6"/>
    <w:rsid w:val="009909D4"/>
    <w:rsid w:val="00993205"/>
    <w:rsid w:val="00993934"/>
    <w:rsid w:val="00994DAE"/>
    <w:rsid w:val="009963C0"/>
    <w:rsid w:val="009A0BF9"/>
    <w:rsid w:val="009A4C1E"/>
    <w:rsid w:val="009B122B"/>
    <w:rsid w:val="009C37BA"/>
    <w:rsid w:val="009C548C"/>
    <w:rsid w:val="009C56DE"/>
    <w:rsid w:val="009D04AC"/>
    <w:rsid w:val="009D74FE"/>
    <w:rsid w:val="009D77D1"/>
    <w:rsid w:val="009D7AA0"/>
    <w:rsid w:val="009E1846"/>
    <w:rsid w:val="009E7B09"/>
    <w:rsid w:val="009F130A"/>
    <w:rsid w:val="009F313F"/>
    <w:rsid w:val="009F386A"/>
    <w:rsid w:val="00A01AA2"/>
    <w:rsid w:val="00A01FD9"/>
    <w:rsid w:val="00A0470A"/>
    <w:rsid w:val="00A04776"/>
    <w:rsid w:val="00A06869"/>
    <w:rsid w:val="00A06960"/>
    <w:rsid w:val="00A06B19"/>
    <w:rsid w:val="00A1006E"/>
    <w:rsid w:val="00A14D7B"/>
    <w:rsid w:val="00A2268E"/>
    <w:rsid w:val="00A25ECE"/>
    <w:rsid w:val="00A2713E"/>
    <w:rsid w:val="00A31917"/>
    <w:rsid w:val="00A33306"/>
    <w:rsid w:val="00A36FB8"/>
    <w:rsid w:val="00A42473"/>
    <w:rsid w:val="00A51365"/>
    <w:rsid w:val="00A52F4E"/>
    <w:rsid w:val="00A56098"/>
    <w:rsid w:val="00A65CFC"/>
    <w:rsid w:val="00A67571"/>
    <w:rsid w:val="00A802C4"/>
    <w:rsid w:val="00A92757"/>
    <w:rsid w:val="00A93E95"/>
    <w:rsid w:val="00AA0D18"/>
    <w:rsid w:val="00AA3DD2"/>
    <w:rsid w:val="00AA4984"/>
    <w:rsid w:val="00AA64A1"/>
    <w:rsid w:val="00AA7BB5"/>
    <w:rsid w:val="00AA7F58"/>
    <w:rsid w:val="00AC0D0D"/>
    <w:rsid w:val="00AC1DC9"/>
    <w:rsid w:val="00AC45FE"/>
    <w:rsid w:val="00AC521F"/>
    <w:rsid w:val="00AC65DE"/>
    <w:rsid w:val="00AD64EB"/>
    <w:rsid w:val="00AD77AB"/>
    <w:rsid w:val="00AE0812"/>
    <w:rsid w:val="00AE36AB"/>
    <w:rsid w:val="00AE65CF"/>
    <w:rsid w:val="00AF270B"/>
    <w:rsid w:val="00AF53F2"/>
    <w:rsid w:val="00AF59C5"/>
    <w:rsid w:val="00AF7335"/>
    <w:rsid w:val="00B01DBE"/>
    <w:rsid w:val="00B03EB9"/>
    <w:rsid w:val="00B04F83"/>
    <w:rsid w:val="00B060DE"/>
    <w:rsid w:val="00B06A5D"/>
    <w:rsid w:val="00B06DE5"/>
    <w:rsid w:val="00B07579"/>
    <w:rsid w:val="00B07588"/>
    <w:rsid w:val="00B10567"/>
    <w:rsid w:val="00B21310"/>
    <w:rsid w:val="00B21C40"/>
    <w:rsid w:val="00B224AD"/>
    <w:rsid w:val="00B26965"/>
    <w:rsid w:val="00B30674"/>
    <w:rsid w:val="00B30AF1"/>
    <w:rsid w:val="00B33085"/>
    <w:rsid w:val="00B33E97"/>
    <w:rsid w:val="00B43517"/>
    <w:rsid w:val="00B522BA"/>
    <w:rsid w:val="00B53CAA"/>
    <w:rsid w:val="00B60CA2"/>
    <w:rsid w:val="00B62259"/>
    <w:rsid w:val="00B6414F"/>
    <w:rsid w:val="00B651C3"/>
    <w:rsid w:val="00B71178"/>
    <w:rsid w:val="00B72B2B"/>
    <w:rsid w:val="00B742C2"/>
    <w:rsid w:val="00B80AA0"/>
    <w:rsid w:val="00B84DA4"/>
    <w:rsid w:val="00B85AD4"/>
    <w:rsid w:val="00BA24FE"/>
    <w:rsid w:val="00BA2E87"/>
    <w:rsid w:val="00BA64CE"/>
    <w:rsid w:val="00BB208E"/>
    <w:rsid w:val="00BB42D2"/>
    <w:rsid w:val="00BB52E3"/>
    <w:rsid w:val="00BB7C83"/>
    <w:rsid w:val="00BC4283"/>
    <w:rsid w:val="00BD50BF"/>
    <w:rsid w:val="00BE0258"/>
    <w:rsid w:val="00BE1166"/>
    <w:rsid w:val="00BE2660"/>
    <w:rsid w:val="00BF0377"/>
    <w:rsid w:val="00BF054B"/>
    <w:rsid w:val="00BF1143"/>
    <w:rsid w:val="00BF6B8D"/>
    <w:rsid w:val="00C02A9C"/>
    <w:rsid w:val="00C02AFF"/>
    <w:rsid w:val="00C050EE"/>
    <w:rsid w:val="00C067DC"/>
    <w:rsid w:val="00C06AF9"/>
    <w:rsid w:val="00C124F4"/>
    <w:rsid w:val="00C12AF2"/>
    <w:rsid w:val="00C14A22"/>
    <w:rsid w:val="00C153ED"/>
    <w:rsid w:val="00C15ABD"/>
    <w:rsid w:val="00C15C36"/>
    <w:rsid w:val="00C16AA6"/>
    <w:rsid w:val="00C17CAA"/>
    <w:rsid w:val="00C204EA"/>
    <w:rsid w:val="00C20F9B"/>
    <w:rsid w:val="00C25CFF"/>
    <w:rsid w:val="00C313CF"/>
    <w:rsid w:val="00C37F73"/>
    <w:rsid w:val="00C41EE9"/>
    <w:rsid w:val="00C4366B"/>
    <w:rsid w:val="00C44EE6"/>
    <w:rsid w:val="00C45030"/>
    <w:rsid w:val="00C46259"/>
    <w:rsid w:val="00C47BDE"/>
    <w:rsid w:val="00C51F3C"/>
    <w:rsid w:val="00C5343C"/>
    <w:rsid w:val="00C53C90"/>
    <w:rsid w:val="00C554FF"/>
    <w:rsid w:val="00C56476"/>
    <w:rsid w:val="00C57E28"/>
    <w:rsid w:val="00C62E6F"/>
    <w:rsid w:val="00C70294"/>
    <w:rsid w:val="00C705FF"/>
    <w:rsid w:val="00C746A9"/>
    <w:rsid w:val="00C746F6"/>
    <w:rsid w:val="00C749EC"/>
    <w:rsid w:val="00C76319"/>
    <w:rsid w:val="00C776BF"/>
    <w:rsid w:val="00C80062"/>
    <w:rsid w:val="00C817FF"/>
    <w:rsid w:val="00C825D7"/>
    <w:rsid w:val="00C83BA4"/>
    <w:rsid w:val="00C84835"/>
    <w:rsid w:val="00C84D93"/>
    <w:rsid w:val="00C855E0"/>
    <w:rsid w:val="00C8564C"/>
    <w:rsid w:val="00C925D7"/>
    <w:rsid w:val="00C929AE"/>
    <w:rsid w:val="00C92DCD"/>
    <w:rsid w:val="00C93676"/>
    <w:rsid w:val="00C939DD"/>
    <w:rsid w:val="00CA0B93"/>
    <w:rsid w:val="00CA2813"/>
    <w:rsid w:val="00CA3DC6"/>
    <w:rsid w:val="00CA452F"/>
    <w:rsid w:val="00CA5D94"/>
    <w:rsid w:val="00CA7448"/>
    <w:rsid w:val="00CB1431"/>
    <w:rsid w:val="00CB16FF"/>
    <w:rsid w:val="00CB296B"/>
    <w:rsid w:val="00CB770A"/>
    <w:rsid w:val="00CB798A"/>
    <w:rsid w:val="00CB7C9D"/>
    <w:rsid w:val="00CC3623"/>
    <w:rsid w:val="00CC4365"/>
    <w:rsid w:val="00CC655E"/>
    <w:rsid w:val="00CD02AF"/>
    <w:rsid w:val="00CD42E3"/>
    <w:rsid w:val="00CE0AAA"/>
    <w:rsid w:val="00CE15EC"/>
    <w:rsid w:val="00CE164F"/>
    <w:rsid w:val="00CF1BC8"/>
    <w:rsid w:val="00CF6FD1"/>
    <w:rsid w:val="00CF75B1"/>
    <w:rsid w:val="00D06893"/>
    <w:rsid w:val="00D06D8A"/>
    <w:rsid w:val="00D06EAD"/>
    <w:rsid w:val="00D07ABC"/>
    <w:rsid w:val="00D14037"/>
    <w:rsid w:val="00D243A8"/>
    <w:rsid w:val="00D272B5"/>
    <w:rsid w:val="00D33CA9"/>
    <w:rsid w:val="00D33F9C"/>
    <w:rsid w:val="00D351EC"/>
    <w:rsid w:val="00D41F84"/>
    <w:rsid w:val="00D45C57"/>
    <w:rsid w:val="00D479B2"/>
    <w:rsid w:val="00D47B63"/>
    <w:rsid w:val="00D5291D"/>
    <w:rsid w:val="00D533EA"/>
    <w:rsid w:val="00D673CD"/>
    <w:rsid w:val="00D737CB"/>
    <w:rsid w:val="00D737DF"/>
    <w:rsid w:val="00D9444B"/>
    <w:rsid w:val="00D94478"/>
    <w:rsid w:val="00D94502"/>
    <w:rsid w:val="00D94E8F"/>
    <w:rsid w:val="00D97268"/>
    <w:rsid w:val="00DA1101"/>
    <w:rsid w:val="00DA2D68"/>
    <w:rsid w:val="00DA48D7"/>
    <w:rsid w:val="00DA75AD"/>
    <w:rsid w:val="00DB0861"/>
    <w:rsid w:val="00DB2A3D"/>
    <w:rsid w:val="00DB45D7"/>
    <w:rsid w:val="00DC43C5"/>
    <w:rsid w:val="00DC6D13"/>
    <w:rsid w:val="00DC73F2"/>
    <w:rsid w:val="00DD338A"/>
    <w:rsid w:val="00DD788B"/>
    <w:rsid w:val="00DD7D72"/>
    <w:rsid w:val="00DE262B"/>
    <w:rsid w:val="00DE2CDD"/>
    <w:rsid w:val="00DE3A7E"/>
    <w:rsid w:val="00DE4D58"/>
    <w:rsid w:val="00DF0480"/>
    <w:rsid w:val="00DF1E67"/>
    <w:rsid w:val="00E02229"/>
    <w:rsid w:val="00E07F0B"/>
    <w:rsid w:val="00E113BC"/>
    <w:rsid w:val="00E11810"/>
    <w:rsid w:val="00E11A73"/>
    <w:rsid w:val="00E11C61"/>
    <w:rsid w:val="00E13E69"/>
    <w:rsid w:val="00E143B6"/>
    <w:rsid w:val="00E14949"/>
    <w:rsid w:val="00E16B70"/>
    <w:rsid w:val="00E2256E"/>
    <w:rsid w:val="00E246F9"/>
    <w:rsid w:val="00E259EB"/>
    <w:rsid w:val="00E271E2"/>
    <w:rsid w:val="00E34745"/>
    <w:rsid w:val="00E360A8"/>
    <w:rsid w:val="00E36DE2"/>
    <w:rsid w:val="00E37833"/>
    <w:rsid w:val="00E434F9"/>
    <w:rsid w:val="00E4685F"/>
    <w:rsid w:val="00E47C54"/>
    <w:rsid w:val="00E512B5"/>
    <w:rsid w:val="00E550ED"/>
    <w:rsid w:val="00E56E8B"/>
    <w:rsid w:val="00E6153A"/>
    <w:rsid w:val="00E63714"/>
    <w:rsid w:val="00E641A9"/>
    <w:rsid w:val="00E652BA"/>
    <w:rsid w:val="00E67C03"/>
    <w:rsid w:val="00E7019D"/>
    <w:rsid w:val="00E738D5"/>
    <w:rsid w:val="00E73F85"/>
    <w:rsid w:val="00E83EBF"/>
    <w:rsid w:val="00E8626B"/>
    <w:rsid w:val="00E868EA"/>
    <w:rsid w:val="00E9297C"/>
    <w:rsid w:val="00E940D2"/>
    <w:rsid w:val="00E949D4"/>
    <w:rsid w:val="00E94C06"/>
    <w:rsid w:val="00EB1B9A"/>
    <w:rsid w:val="00EB422B"/>
    <w:rsid w:val="00EB4341"/>
    <w:rsid w:val="00EB743A"/>
    <w:rsid w:val="00EC3300"/>
    <w:rsid w:val="00EC506B"/>
    <w:rsid w:val="00EC7C4C"/>
    <w:rsid w:val="00ED2A6D"/>
    <w:rsid w:val="00ED3223"/>
    <w:rsid w:val="00ED54CC"/>
    <w:rsid w:val="00ED791F"/>
    <w:rsid w:val="00EE0A2B"/>
    <w:rsid w:val="00EE165A"/>
    <w:rsid w:val="00EE1B63"/>
    <w:rsid w:val="00EE2C90"/>
    <w:rsid w:val="00EE320F"/>
    <w:rsid w:val="00EE7ECB"/>
    <w:rsid w:val="00EF0F38"/>
    <w:rsid w:val="00EF5EF7"/>
    <w:rsid w:val="00EF7956"/>
    <w:rsid w:val="00F02320"/>
    <w:rsid w:val="00F0297D"/>
    <w:rsid w:val="00F048F5"/>
    <w:rsid w:val="00F077BC"/>
    <w:rsid w:val="00F154E8"/>
    <w:rsid w:val="00F15958"/>
    <w:rsid w:val="00F20C45"/>
    <w:rsid w:val="00F22B5B"/>
    <w:rsid w:val="00F256F0"/>
    <w:rsid w:val="00F31CC9"/>
    <w:rsid w:val="00F31F7F"/>
    <w:rsid w:val="00F32861"/>
    <w:rsid w:val="00F32F69"/>
    <w:rsid w:val="00F3786C"/>
    <w:rsid w:val="00F44E35"/>
    <w:rsid w:val="00F47B2F"/>
    <w:rsid w:val="00F536AD"/>
    <w:rsid w:val="00F56F45"/>
    <w:rsid w:val="00F6347E"/>
    <w:rsid w:val="00F6469B"/>
    <w:rsid w:val="00F73F7D"/>
    <w:rsid w:val="00F75ACD"/>
    <w:rsid w:val="00F76005"/>
    <w:rsid w:val="00F77B13"/>
    <w:rsid w:val="00F8262F"/>
    <w:rsid w:val="00F85BD5"/>
    <w:rsid w:val="00F90351"/>
    <w:rsid w:val="00F91424"/>
    <w:rsid w:val="00F91D52"/>
    <w:rsid w:val="00F91ECB"/>
    <w:rsid w:val="00F92B20"/>
    <w:rsid w:val="00F94DFD"/>
    <w:rsid w:val="00F974EC"/>
    <w:rsid w:val="00F97DF9"/>
    <w:rsid w:val="00FA014E"/>
    <w:rsid w:val="00FA4D15"/>
    <w:rsid w:val="00FA62B1"/>
    <w:rsid w:val="00FA7688"/>
    <w:rsid w:val="00FA7A0F"/>
    <w:rsid w:val="00FB17F5"/>
    <w:rsid w:val="00FB2F6F"/>
    <w:rsid w:val="00FB4B51"/>
    <w:rsid w:val="00FB570A"/>
    <w:rsid w:val="00FC03B4"/>
    <w:rsid w:val="00FC0920"/>
    <w:rsid w:val="00FD0DCF"/>
    <w:rsid w:val="00FD1E51"/>
    <w:rsid w:val="00FE044F"/>
    <w:rsid w:val="00FE0D3F"/>
    <w:rsid w:val="00FE3317"/>
    <w:rsid w:val="00FE5F1D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92034A"/>
  <w15:chartTrackingRefBased/>
  <w15:docId w15:val="{E6BAD5A8-2F26-4BE2-92F5-918573C8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367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A1006E"/>
    <w:pPr>
      <w:numPr>
        <w:ilvl w:val="0"/>
      </w:numPr>
      <w:spacing w:before="360" w:after="330"/>
      <w:outlineLvl w:val="0"/>
    </w:pPr>
    <w:rPr>
      <w:kern w:val="44"/>
      <w:sz w:val="30"/>
    </w:rPr>
  </w:style>
  <w:style w:type="paragraph" w:styleId="2">
    <w:name w:val="heading 2"/>
    <w:basedOn w:val="a"/>
    <w:link w:val="20"/>
    <w:autoRedefine/>
    <w:qFormat/>
    <w:rsid w:val="000B15A0"/>
    <w:pPr>
      <w:numPr>
        <w:ilvl w:val="1"/>
        <w:numId w:val="21"/>
      </w:numPr>
      <w:tabs>
        <w:tab w:val="left" w:pos="1080"/>
      </w:tabs>
      <w:spacing w:before="120"/>
      <w:outlineLvl w:val="1"/>
    </w:pPr>
    <w:rPr>
      <w:b/>
      <w:bCs/>
      <w:color w:val="000000" w:themeColor="text1"/>
      <w:kern w:val="0"/>
      <w:sz w:val="28"/>
      <w:szCs w:val="21"/>
    </w:rPr>
  </w:style>
  <w:style w:type="paragraph" w:styleId="3">
    <w:name w:val="heading 3"/>
    <w:basedOn w:val="a"/>
    <w:link w:val="30"/>
    <w:autoRedefine/>
    <w:qFormat/>
    <w:rsid w:val="001173A5"/>
    <w:pPr>
      <w:numPr>
        <w:ilvl w:val="2"/>
        <w:numId w:val="21"/>
      </w:numPr>
      <w:spacing w:line="360" w:lineRule="auto"/>
      <w:ind w:rightChars="-136" w:right="-286"/>
      <w:outlineLvl w:val="2"/>
    </w:pPr>
    <w:rPr>
      <w:bCs/>
      <w:color w:val="000000" w:themeColor="text1"/>
      <w:szCs w:val="21"/>
    </w:rPr>
  </w:style>
  <w:style w:type="paragraph" w:styleId="4">
    <w:name w:val="heading 4"/>
    <w:basedOn w:val="a"/>
    <w:next w:val="a"/>
    <w:link w:val="40"/>
    <w:autoRedefine/>
    <w:qFormat/>
    <w:rsid w:val="001514B2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"/>
    <w:next w:val="a"/>
    <w:link w:val="50"/>
    <w:autoRedefine/>
    <w:qFormat/>
    <w:rsid w:val="001514B2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"/>
    <w:next w:val="a"/>
    <w:link w:val="60"/>
    <w:autoRedefine/>
    <w:qFormat/>
    <w:rsid w:val="001514B2"/>
    <w:pPr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link w:val="70"/>
    <w:qFormat/>
    <w:rsid w:val="001514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1514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"/>
    <w:next w:val="a"/>
    <w:link w:val="90"/>
    <w:qFormat/>
    <w:rsid w:val="001514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006E"/>
    <w:rPr>
      <w:rFonts w:ascii="宋体" w:eastAsia="宋体" w:hAnsi="宋体" w:cs="Times New Roman"/>
      <w:b/>
      <w:bCs/>
      <w:color w:val="000000" w:themeColor="text1"/>
      <w:kern w:val="44"/>
      <w:sz w:val="30"/>
      <w:szCs w:val="21"/>
    </w:rPr>
  </w:style>
  <w:style w:type="character" w:customStyle="1" w:styleId="20">
    <w:name w:val="标题 2 字符"/>
    <w:basedOn w:val="a0"/>
    <w:link w:val="2"/>
    <w:rsid w:val="000B15A0"/>
    <w:rPr>
      <w:rFonts w:ascii="宋体" w:eastAsia="宋体" w:hAnsi="宋体" w:cs="Times New Roman"/>
      <w:b/>
      <w:bCs/>
      <w:color w:val="000000" w:themeColor="text1"/>
      <w:kern w:val="0"/>
      <w:sz w:val="28"/>
      <w:szCs w:val="21"/>
    </w:rPr>
  </w:style>
  <w:style w:type="character" w:customStyle="1" w:styleId="30">
    <w:name w:val="标题 3 字符"/>
    <w:basedOn w:val="a0"/>
    <w:link w:val="3"/>
    <w:rsid w:val="001173A5"/>
    <w:rPr>
      <w:rFonts w:ascii="宋体" w:eastAsia="宋体" w:hAnsi="宋体" w:cs="Times New Roman"/>
      <w:bCs/>
      <w:color w:val="000000" w:themeColor="text1"/>
      <w:szCs w:val="21"/>
    </w:rPr>
  </w:style>
  <w:style w:type="character" w:customStyle="1" w:styleId="40">
    <w:name w:val="标题 4 字符"/>
    <w:basedOn w:val="a0"/>
    <w:link w:val="4"/>
    <w:rsid w:val="001514B2"/>
    <w:rPr>
      <w:rFonts w:ascii="宋体" w:eastAsia="宋体" w:hAnsi="宋体" w:cs="Times New Roman"/>
      <w:bCs/>
      <w:szCs w:val="21"/>
    </w:rPr>
  </w:style>
  <w:style w:type="character" w:customStyle="1" w:styleId="50">
    <w:name w:val="标题 5 字符"/>
    <w:basedOn w:val="a0"/>
    <w:link w:val="5"/>
    <w:rsid w:val="001514B2"/>
    <w:rPr>
      <w:rFonts w:ascii="宋体" w:eastAsia="宋体" w:hAnsi="宋体" w:cs="Times New Roman"/>
      <w:bCs/>
      <w:szCs w:val="21"/>
    </w:rPr>
  </w:style>
  <w:style w:type="character" w:customStyle="1" w:styleId="60">
    <w:name w:val="标题 6 字符"/>
    <w:basedOn w:val="a0"/>
    <w:link w:val="6"/>
    <w:rsid w:val="001514B2"/>
    <w:rPr>
      <w:rFonts w:ascii="宋体" w:eastAsia="宋体" w:hAnsi="宋体" w:cs="Times New Roman"/>
      <w:szCs w:val="32"/>
    </w:rPr>
  </w:style>
  <w:style w:type="character" w:customStyle="1" w:styleId="70">
    <w:name w:val="标题 7 字符"/>
    <w:basedOn w:val="a0"/>
    <w:link w:val="7"/>
    <w:rsid w:val="001514B2"/>
    <w:rPr>
      <w:rFonts w:ascii="宋体" w:eastAsia="宋体" w:hAnsi="宋体" w:cs="Times New Roman"/>
      <w:bCs/>
      <w:szCs w:val="24"/>
    </w:rPr>
  </w:style>
  <w:style w:type="character" w:customStyle="1" w:styleId="80">
    <w:name w:val="标题 8 字符"/>
    <w:basedOn w:val="a0"/>
    <w:link w:val="8"/>
    <w:rsid w:val="001514B2"/>
    <w:rPr>
      <w:rFonts w:ascii="Arial" w:eastAsia="宋体" w:hAnsi="Arial" w:cs="Times New Roman"/>
      <w:szCs w:val="24"/>
    </w:rPr>
  </w:style>
  <w:style w:type="character" w:customStyle="1" w:styleId="90">
    <w:name w:val="标题 9 字符"/>
    <w:basedOn w:val="a0"/>
    <w:link w:val="9"/>
    <w:rsid w:val="001514B2"/>
    <w:rPr>
      <w:rFonts w:ascii="Arial" w:eastAsia="宋体" w:hAnsi="Arial" w:cs="Times New Roman"/>
      <w:szCs w:val="32"/>
    </w:rPr>
  </w:style>
  <w:style w:type="paragraph" w:styleId="a3">
    <w:name w:val="Title"/>
    <w:basedOn w:val="a"/>
    <w:next w:val="1"/>
    <w:link w:val="a4"/>
    <w:autoRedefine/>
    <w:qFormat/>
    <w:rsid w:val="0005583E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4">
    <w:name w:val="标题 字符"/>
    <w:basedOn w:val="a0"/>
    <w:link w:val="a3"/>
    <w:rsid w:val="0005583E"/>
    <w:rPr>
      <w:rFonts w:ascii="宋体" w:eastAsia="宋体" w:hAnsi="宋体" w:cs="Arial"/>
      <w:b/>
      <w:bCs/>
      <w:sz w:val="32"/>
      <w:szCs w:val="32"/>
    </w:rPr>
  </w:style>
  <w:style w:type="paragraph" w:styleId="a5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6"/>
    <w:rsid w:val="001514B2"/>
    <w:pPr>
      <w:spacing w:line="360" w:lineRule="auto"/>
      <w:ind w:leftChars="600" w:left="1260"/>
    </w:pPr>
  </w:style>
  <w:style w:type="paragraph" w:styleId="a7">
    <w:name w:val="header"/>
    <w:basedOn w:val="a"/>
    <w:link w:val="a8"/>
    <w:rsid w:val="0015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514B2"/>
    <w:rPr>
      <w:rFonts w:ascii="宋体" w:eastAsia="宋体" w:hAnsi="宋体" w:cs="Times New Roman"/>
      <w:sz w:val="18"/>
      <w:szCs w:val="18"/>
    </w:rPr>
  </w:style>
  <w:style w:type="paragraph" w:styleId="a9">
    <w:name w:val="footer"/>
    <w:basedOn w:val="a"/>
    <w:link w:val="aa"/>
    <w:autoRedefine/>
    <w:uiPriority w:val="99"/>
    <w:rsid w:val="00DB2A3D"/>
    <w:pPr>
      <w:tabs>
        <w:tab w:val="center" w:pos="4153"/>
        <w:tab w:val="right" w:pos="8306"/>
      </w:tabs>
      <w:snapToGrid w:val="0"/>
      <w:jc w:val="center"/>
    </w:pPr>
    <w:rPr>
      <w:caps/>
      <w:noProof/>
      <w:color w:val="000000" w:themeColor="text1"/>
      <w:sz w:val="20"/>
      <w:szCs w:val="20"/>
      <w:lang w:val="zh-CN"/>
    </w:rPr>
  </w:style>
  <w:style w:type="character" w:customStyle="1" w:styleId="aa">
    <w:name w:val="页脚 字符"/>
    <w:basedOn w:val="a0"/>
    <w:link w:val="a9"/>
    <w:uiPriority w:val="99"/>
    <w:rsid w:val="00DB2A3D"/>
    <w:rPr>
      <w:rFonts w:ascii="宋体" w:eastAsia="宋体" w:hAnsi="宋体" w:cs="Times New Roman"/>
      <w:caps/>
      <w:noProof/>
      <w:color w:val="000000" w:themeColor="text1"/>
      <w:sz w:val="20"/>
      <w:szCs w:val="20"/>
      <w:lang w:val="zh-CN"/>
    </w:rPr>
  </w:style>
  <w:style w:type="character" w:styleId="ab">
    <w:name w:val="page number"/>
    <w:basedOn w:val="a0"/>
    <w:rsid w:val="001514B2"/>
  </w:style>
  <w:style w:type="table" w:styleId="ac">
    <w:name w:val="Table Grid"/>
    <w:basedOn w:val="a1"/>
    <w:uiPriority w:val="39"/>
    <w:rsid w:val="001514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0"/>
    <w:link w:val="a5"/>
    <w:rsid w:val="001514B2"/>
    <w:rPr>
      <w:rFonts w:ascii="宋体" w:eastAsia="宋体" w:hAnsi="宋体" w:cs="Times New Roman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AA498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4984"/>
    <w:rPr>
      <w:rFonts w:ascii="宋体" w:eastAsia="宋体" w:hAnsi="宋体" w:cs="Times New Roman"/>
      <w:sz w:val="18"/>
      <w:szCs w:val="18"/>
    </w:rPr>
  </w:style>
  <w:style w:type="character" w:customStyle="1" w:styleId="highlightedsearchterm">
    <w:name w:val="highlightedsearchterm"/>
    <w:rsid w:val="000B53FE"/>
  </w:style>
  <w:style w:type="character" w:styleId="af">
    <w:name w:val="Hyperlink"/>
    <w:basedOn w:val="a0"/>
    <w:uiPriority w:val="99"/>
    <w:unhideWhenUsed/>
    <w:rsid w:val="003663F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85461"/>
    <w:pPr>
      <w:keepNext/>
      <w:keepLines/>
      <w:framePr w:wrap="around" w:hAnchor="text"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2">
    <w:name w:val="toc 2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8546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f0">
    <w:name w:val="正文文本 字符"/>
    <w:link w:val="af1"/>
    <w:uiPriority w:val="99"/>
    <w:rsid w:val="00EE7ECB"/>
    <w:rPr>
      <w:rFonts w:ascii="Tahoma" w:hAnsi="Tahoma"/>
      <w:sz w:val="24"/>
      <w:szCs w:val="24"/>
    </w:rPr>
  </w:style>
  <w:style w:type="paragraph" w:styleId="af1">
    <w:name w:val="Body Text"/>
    <w:basedOn w:val="a"/>
    <w:link w:val="af0"/>
    <w:uiPriority w:val="99"/>
    <w:rsid w:val="00EE7ECB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1">
    <w:name w:val="正文文本 字符1"/>
    <w:basedOn w:val="a0"/>
    <w:uiPriority w:val="99"/>
    <w:semiHidden/>
    <w:rsid w:val="00EE7ECB"/>
    <w:rPr>
      <w:rFonts w:ascii="宋体" w:eastAsia="宋体" w:hAnsi="宋体" w:cs="Times New Roman"/>
      <w:szCs w:val="32"/>
    </w:rPr>
  </w:style>
  <w:style w:type="paragraph" w:styleId="af2">
    <w:name w:val="List Paragraph"/>
    <w:basedOn w:val="a"/>
    <w:uiPriority w:val="34"/>
    <w:qFormat/>
    <w:rsid w:val="00EE7ECB"/>
    <w:pPr>
      <w:ind w:firstLineChars="200" w:firstLine="420"/>
    </w:pPr>
    <w:rPr>
      <w:rFonts w:ascii="Calibri" w:hAnsi="Calibri"/>
      <w:szCs w:val="22"/>
    </w:rPr>
  </w:style>
  <w:style w:type="character" w:styleId="af3">
    <w:name w:val="annotation reference"/>
    <w:basedOn w:val="a0"/>
    <w:uiPriority w:val="99"/>
    <w:semiHidden/>
    <w:unhideWhenUsed/>
    <w:rsid w:val="00E16B70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16B70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E16B70"/>
    <w:rPr>
      <w:rFonts w:ascii="宋体" w:eastAsia="宋体" w:hAnsi="宋体" w:cs="Times New Roman"/>
      <w:szCs w:val="3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16B7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16B70"/>
    <w:rPr>
      <w:rFonts w:ascii="宋体" w:eastAsia="宋体" w:hAnsi="宋体" w:cs="Times New Roman"/>
      <w:b/>
      <w:bCs/>
      <w:szCs w:val="32"/>
    </w:rPr>
  </w:style>
  <w:style w:type="paragraph" w:customStyle="1" w:styleId="wellhope">
    <w:name w:val="wellhope正文"/>
    <w:basedOn w:val="a"/>
    <w:link w:val="wellhopeChar1"/>
    <w:rsid w:val="008275CC"/>
    <w:pPr>
      <w:spacing w:before="60" w:after="60" w:line="360" w:lineRule="auto"/>
      <w:ind w:firstLineChars="200" w:firstLine="200"/>
    </w:pPr>
    <w:rPr>
      <w:rFonts w:ascii="Times New Roman" w:eastAsia="楷体_GB2312" w:hAnsi="Times New Roman"/>
      <w:sz w:val="24"/>
      <w:szCs w:val="20"/>
    </w:rPr>
  </w:style>
  <w:style w:type="character" w:customStyle="1" w:styleId="wellhopeChar1">
    <w:name w:val="wellhope正文 Char1"/>
    <w:link w:val="wellhope"/>
    <w:rsid w:val="008275CC"/>
    <w:rPr>
      <w:rFonts w:ascii="Times New Roman" w:eastAsia="楷体_GB2312" w:hAnsi="Times New Roman" w:cs="Times New Roman"/>
      <w:sz w:val="24"/>
      <w:szCs w:val="20"/>
    </w:rPr>
  </w:style>
  <w:style w:type="table" w:customStyle="1" w:styleId="12">
    <w:name w:val="网格型1"/>
    <w:basedOn w:val="a1"/>
    <w:next w:val="ac"/>
    <w:uiPriority w:val="39"/>
    <w:rsid w:val="00D068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4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1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7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27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91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28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5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43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7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26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70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06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3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54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5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6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5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9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2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5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2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6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2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3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7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6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4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4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5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93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0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10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72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9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7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43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0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36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6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8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8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://192.168.0.11:8081/svn/rdrelease/&#36719;&#20214;&#21457;&#24067;/&#31227;&#21160;Key/&#21327;&#20316;&#31995;&#32479;/doc/&#31227;&#21160;&#26234;&#33021;&#32456;&#31471;&#23494;&#30721;&#27169;&#22359;&#35299;&#20915;&#26041;&#26696;.docx" TargetMode="External"/><Relationship Id="rId26" Type="http://schemas.openxmlformats.org/officeDocument/2006/relationships/image" Target="media/image7.png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yperlink" Target="http://192.168.0.11:8081/svn/rdrelease/&#36719;&#20214;&#21457;&#24067;/&#31227;&#21160;Key/&#21327;&#20316;&#31995;&#32479;/doc/&#26234;&#33021;&#31227;&#21160;&#32456;&#31471;&#23433;&#20840;&#23494;&#30721;&#27169;&#22359;&#21327;&#20316;&#31995;&#32479;&#35774;&#35745;&#26041;&#26696;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hyperlink" Target="http://192.168.0.11:8081/svn/rdrelease/&#36719;&#20214;&#21457;&#24067;/&#31227;&#21160;Key/&#21327;&#20316;&#31995;&#32479;/doc/&#31227;&#21160;&#26234;&#33021;&#32456;&#31471;&#23433;&#20840;&#23494;&#30721;&#27169;&#22359;&#26381;&#21153;&#31995;&#32479;-&#23545;&#22806;&#26381;&#21153;&#25509;&#21475;.docx" TargetMode="External"/><Relationship Id="rId20" Type="http://schemas.openxmlformats.org/officeDocument/2006/relationships/chart" Target="charts/chart1.xml"/><Relationship Id="rId29" Type="http://schemas.openxmlformats.org/officeDocument/2006/relationships/image" Target="media/image1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://192.168.0.11:8081/svn/rdrelease/&#36719;&#20214;&#21457;&#24067;/&#31227;&#21160;Key/&#21327;&#20316;&#31995;&#32479;/doc/&#31227;&#21160;&#26234;&#33021;&#32456;&#31471;&#23433;&#20840;&#23494;&#30721;&#27169;&#22359;&#26381;&#21153;&#31995;&#32479;-&#31532;&#19977;&#26041;&#31995;&#32479;&#25509;&#21475;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hyperlink" Target="https://192.168.198.101:7091/mobilekey/" TargetMode="Externa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192.168.0.123:8080/browse/RODT-1876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n\&#27979;&#35797;&#25991;&#26723;\11_&#27979;&#35797;&#35268;&#33539;\&#27979;&#35797;&#35268;&#33539;&#25991;&#26723;\NETCA-A01-PR01-RE02%20&#21046;&#24230;&#24615;&#25991;&#20214;&#26684;&#24335;&#27169;&#26495;V2.0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签名与</a:t>
            </a:r>
            <a:r>
              <a:rPr lang="zh-CN" altLang="en-US"/>
              <a:t>解密</a:t>
            </a:r>
            <a:r>
              <a:rPr lang="zh-CN"/>
              <a:t>平均响应时间与并发数关系图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签名平均响应时间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600</c:v>
                </c:pt>
                <c:pt idx="1">
                  <c:v>1200</c:v>
                </c:pt>
                <c:pt idx="2">
                  <c:v>2400</c:v>
                </c:pt>
                <c:pt idx="3">
                  <c:v>3600</c:v>
                </c:pt>
                <c:pt idx="4">
                  <c:v>3900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5.7000000000000002E-2</c:v>
                </c:pt>
                <c:pt idx="1">
                  <c:v>5.8000000000000003E-2</c:v>
                </c:pt>
                <c:pt idx="2">
                  <c:v>6.0999999999999999E-2</c:v>
                </c:pt>
                <c:pt idx="3">
                  <c:v>6.9000000000000006E-2</c:v>
                </c:pt>
                <c:pt idx="4">
                  <c:v>1.5609999999999999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34-419A-8559-6420DD466B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解密平均响应时间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600</c:v>
                </c:pt>
                <c:pt idx="1">
                  <c:v>1200</c:v>
                </c:pt>
                <c:pt idx="2">
                  <c:v>2400</c:v>
                </c:pt>
                <c:pt idx="3">
                  <c:v>3600</c:v>
                </c:pt>
                <c:pt idx="4">
                  <c:v>3900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1.7999999999999999E-2</c:v>
                </c:pt>
                <c:pt idx="1">
                  <c:v>1.9E-2</c:v>
                </c:pt>
                <c:pt idx="2">
                  <c:v>0.02</c:v>
                </c:pt>
                <c:pt idx="3">
                  <c:v>2.1999999999999999E-2</c:v>
                </c:pt>
                <c:pt idx="4">
                  <c:v>0.49099999999999999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34-419A-8559-6420DD466B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7588783"/>
        <c:axId val="1327595023"/>
      </c:scatterChart>
      <c:valAx>
        <c:axId val="132758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7595023"/>
        <c:crosses val="autoZero"/>
        <c:crossBetween val="midCat"/>
      </c:valAx>
      <c:valAx>
        <c:axId val="132759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758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853cd4-3bd9-4c24-9677-790d6c644c38">RP2HPCZFE5EQ-64-1042</_dlc_DocId>
    <_dlc_DocIdUrl xmlns="75853cd4-3bd9-4c24-9677-790d6c644c38">
      <Url>http://192.168.0.8/_layouts/15/DocIdRedir.aspx?ID=RP2HPCZFE5EQ-64-1042</Url>
      <Description>RP2HPCZFE5EQ-64-1042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296138DF4E5945AE73C06A3F881F6F" ma:contentTypeVersion="0" ma:contentTypeDescription="新建文档。" ma:contentTypeScope="" ma:versionID="716672b66f45a473e5dc6d52796681f6">
  <xsd:schema xmlns:xsd="http://www.w3.org/2001/XMLSchema" xmlns:xs="http://www.w3.org/2001/XMLSchema" xmlns:p="http://schemas.microsoft.com/office/2006/metadata/properties" xmlns:ns2="75853cd4-3bd9-4c24-9677-790d6c644c38" targetNamespace="http://schemas.microsoft.com/office/2006/metadata/properties" ma:root="true" ma:fieldsID="a99752a5895f04a10e1821e7c08e9b5b" ns2:_=""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0360A1-749A-45E4-B470-30E0590D414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C18A096-4455-45EE-A6B9-93B7C6C99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60164-24F0-4159-A57F-01E2B2E9B348}">
  <ds:schemaRefs>
    <ds:schemaRef ds:uri="http://schemas.microsoft.com/office/2006/metadata/properties"/>
    <ds:schemaRef ds:uri="http://schemas.microsoft.com/office/infopath/2007/PartnerControls"/>
    <ds:schemaRef ds:uri="75853cd4-3bd9-4c24-9677-790d6c644c38"/>
  </ds:schemaRefs>
</ds:datastoreItem>
</file>

<file path=customXml/itemProps4.xml><?xml version="1.0" encoding="utf-8"?>
<ds:datastoreItem xmlns:ds="http://schemas.openxmlformats.org/officeDocument/2006/customXml" ds:itemID="{2E1B6A1F-67B6-4D5C-86DB-C85CABEFA71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B3E94F0-260E-4B06-8384-316D8E0C2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53cd4-3bd9-4c24-9677-790d6c644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NETCA-A01-PR01-RE02 制度性文件格式模板V2.0.dotx</Template>
  <TotalTime>843</TotalTime>
  <Pages>14</Pages>
  <Words>1042</Words>
  <Characters>5946</Characters>
  <Application>Microsoft Office Word</Application>
  <DocSecurity>0</DocSecurity>
  <Lines>49</Lines>
  <Paragraphs>13</Paragraphs>
  <ScaleCrop>false</ScaleCrop>
  <Company>NETCA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曾瑜馨</dc:creator>
  <cp:keywords/>
  <dc:description/>
  <cp:lastModifiedBy>cen sheng</cp:lastModifiedBy>
  <cp:revision>224</cp:revision>
  <cp:lastPrinted>2014-12-02T07:36:00Z</cp:lastPrinted>
  <dcterms:created xsi:type="dcterms:W3CDTF">2020-03-10T06:29:00Z</dcterms:created>
  <dcterms:modified xsi:type="dcterms:W3CDTF">2020-12-27T05:15:00Z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00167f47-84ee-4282-9341-b3219e9a2e36</vt:lpwstr>
  </property>
  <property fmtid="{D5CDD505-2E9C-101B-9397-08002B2CF9AE}" pid="3" name="ContentTypeId">
    <vt:lpwstr>0x0101005D296138DF4E5945AE73C06A3F881F6F</vt:lpwstr>
  </property>
</Properties>
</file>